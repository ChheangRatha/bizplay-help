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18" w:rsidRPr="002C6BB3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8B7E99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96"/>
        </w:rPr>
      </w:pPr>
      <w:r w:rsidRPr="00F52E2D">
        <w:rPr>
          <w:rFonts w:ascii="맑은 고딕" w:eastAsia="맑은 고딕" w:hAnsi="맑은 고딕" w:hint="eastAsia"/>
          <w:b/>
          <w:bCs/>
          <w:color w:val="auto"/>
          <w:sz w:val="96"/>
        </w:rPr>
        <w:t>경비지출관리</w:t>
      </w:r>
    </w:p>
    <w:p w:rsidR="005D5C56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72"/>
        </w:rPr>
      </w:pPr>
      <w:r w:rsidRPr="00F52E2D">
        <w:rPr>
          <w:rFonts w:ascii="맑은 고딕" w:eastAsia="맑은 고딕" w:hAnsi="맑은 고딕"/>
          <w:b/>
          <w:bCs/>
          <w:color w:val="auto"/>
          <w:sz w:val="72"/>
        </w:rPr>
        <w:t>(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API</w:t>
      </w:r>
      <w:r w:rsidRPr="00F52E2D">
        <w:rPr>
          <w:rFonts w:ascii="맑은 고딕" w:eastAsia="맑은 고딕" w:hAnsi="맑은 고딕"/>
          <w:b/>
          <w:bCs/>
          <w:color w:val="auto"/>
          <w:sz w:val="72"/>
        </w:rPr>
        <w:t xml:space="preserve"> 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가이드)</w:t>
      </w: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E066D5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4176AA">
      <w:pPr>
        <w:rPr>
          <w:rFonts w:ascii="맑은 고딕" w:eastAsia="맑은 고딕" w:hAnsi="맑은 고딕"/>
          <w:b/>
          <w:bCs/>
          <w:color w:val="auto"/>
          <w:sz w:val="36"/>
        </w:rPr>
      </w:pPr>
    </w:p>
    <w:tbl>
      <w:tblPr>
        <w:tblStyle w:val="af4"/>
        <w:tblpPr w:leftFromText="142" w:rightFromText="142" w:vertAnchor="page" w:horzAnchor="page" w:tblpX="6856" w:tblpY="1266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126"/>
        <w:gridCol w:w="1937"/>
      </w:tblGrid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문서버젼</w:t>
            </w:r>
          </w:p>
        </w:tc>
        <w:tc>
          <w:tcPr>
            <w:tcW w:w="1937" w:type="dxa"/>
          </w:tcPr>
          <w:p w:rsidR="00CE0951" w:rsidRPr="00F52E2D" w:rsidRDefault="008257BB" w:rsidP="00F747E4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3.0</w:t>
            </w:r>
            <w:r w:rsidR="00F747E4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1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최초작성일</w:t>
            </w:r>
          </w:p>
        </w:tc>
        <w:tc>
          <w:tcPr>
            <w:tcW w:w="1937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2016.10.15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최종수정일</w:t>
            </w:r>
          </w:p>
        </w:tc>
        <w:tc>
          <w:tcPr>
            <w:tcW w:w="1937" w:type="dxa"/>
          </w:tcPr>
          <w:p w:rsidR="00CE0951" w:rsidRPr="00F52E2D" w:rsidRDefault="00CE0951" w:rsidP="00921B2F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9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.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0</w:t>
            </w:r>
            <w:r w:rsidR="00920972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4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.</w:t>
            </w:r>
            <w:r w:rsidR="00920972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1</w:t>
            </w:r>
            <w:r w:rsidR="00921B2F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5</w:t>
            </w:r>
          </w:p>
        </w:tc>
      </w:tr>
    </w:tbl>
    <w:p w:rsidR="00B87CA7" w:rsidRPr="00F52E2D" w:rsidRDefault="00066F81" w:rsidP="001B5700">
      <w:pPr>
        <w:rPr>
          <w:rFonts w:ascii="맑은 고딕" w:eastAsia="맑은 고딕" w:hAnsi="맑은 고딕"/>
          <w:b/>
          <w:bCs/>
          <w:color w:val="auto"/>
          <w:sz w:val="16"/>
          <w:szCs w:val="16"/>
        </w:rPr>
      </w:pPr>
      <w:r w:rsidRPr="00F52E2D">
        <w:rPr>
          <w:rFonts w:ascii="맑은 고딕" w:eastAsia="맑은 고딕" w:hAnsi="맑은 고딕"/>
          <w:b/>
          <w:bCs/>
          <w:color w:val="auto"/>
          <w:sz w:val="28"/>
        </w:rPr>
        <w:br w:type="page"/>
      </w:r>
    </w:p>
    <w:p w:rsidR="0050259D" w:rsidRPr="00F52E2D" w:rsidRDefault="0050259D" w:rsidP="00247FC8">
      <w:pPr>
        <w:pStyle w:val="21"/>
        <w:ind w:left="180"/>
      </w:pPr>
      <w:r w:rsidRPr="00F52E2D">
        <w:rPr>
          <w:rFonts w:hint="eastAsia"/>
        </w:rPr>
        <w:lastRenderedPageBreak/>
        <w:t>목차</w:t>
      </w:r>
    </w:p>
    <w:p w:rsidR="00C75703" w:rsidRDefault="009E33EB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F52E2D">
        <w:rPr>
          <w:rFonts w:ascii="맑은 고딕" w:eastAsia="맑은 고딕" w:hAnsi="맑은 고딕"/>
          <w:bCs/>
        </w:rPr>
        <w:fldChar w:fldCharType="begin"/>
      </w:r>
      <w:r w:rsidR="00A31162" w:rsidRPr="00F52E2D">
        <w:rPr>
          <w:rFonts w:ascii="맑은 고딕" w:eastAsia="맑은 고딕" w:hAnsi="맑은 고딕"/>
          <w:bCs/>
        </w:rPr>
        <w:instrText xml:space="preserve"> TOC \o "1-3" \h \z \u </w:instrText>
      </w:r>
      <w:r w:rsidRPr="00F52E2D">
        <w:rPr>
          <w:rFonts w:ascii="맑은 고딕" w:eastAsia="맑은 고딕" w:hAnsi="맑은 고딕"/>
          <w:bCs/>
        </w:rPr>
        <w:fldChar w:fldCharType="separate"/>
      </w:r>
      <w:hyperlink w:anchor="_Toc6223761" w:history="1">
        <w:r w:rsidR="00C75703" w:rsidRPr="009F782B">
          <w:rPr>
            <w:rStyle w:val="af5"/>
            <w:noProof/>
          </w:rPr>
          <w:t>I.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noProof/>
          </w:rPr>
          <w:t>개요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_Toc6223761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6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762" w:history="1">
        <w:r w:rsidR="00C75703" w:rsidRPr="009F782B">
          <w:rPr>
            <w:rStyle w:val="af5"/>
            <w:noProof/>
          </w:rPr>
          <w:t>1)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rFonts w:ascii="맑은 고딕" w:hAnsi="맑은 고딕"/>
            <w:noProof/>
          </w:rPr>
          <w:t>Description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_Toc6223762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6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63" w:history="1">
        <w:r w:rsidR="00C75703" w:rsidRPr="009F782B">
          <w:rPr>
            <w:rStyle w:val="af5"/>
          </w:rPr>
          <w:t>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API 목록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_Toc6223763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64" w:history="1">
        <w:r w:rsidR="00C75703" w:rsidRPr="009F782B">
          <w:rPr>
            <w:rStyle w:val="af5"/>
          </w:rPr>
          <w:t>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API 서비스 흐름도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_Toc6223764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765" w:history="1">
        <w:r w:rsidR="00C75703" w:rsidRPr="009F782B">
          <w:rPr>
            <w:rStyle w:val="af5"/>
            <w:rFonts w:ascii="맑은 고딕" w:hAnsi="맑은 고딕"/>
            <w:noProof/>
          </w:rPr>
          <w:t>II.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rFonts w:ascii="맑은 고딕" w:hAnsi="맑은 고딕"/>
            <w:noProof/>
          </w:rPr>
          <w:t>용어정의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_Toc6223765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11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766" w:history="1">
        <w:r w:rsidR="00C75703" w:rsidRPr="009F782B">
          <w:rPr>
            <w:rStyle w:val="af5"/>
            <w:rFonts w:ascii="맑은 고딕" w:hAnsi="맑은 고딕"/>
            <w:noProof/>
          </w:rPr>
          <w:t>III.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rFonts w:ascii="맑은 고딕" w:hAnsi="맑은 고딕"/>
            <w:noProof/>
          </w:rPr>
          <w:t>개발절차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_Toc6223766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11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67" w:history="1">
        <w:r w:rsidR="00C75703" w:rsidRPr="009F782B">
          <w:rPr>
            <w:rStyle w:val="af5"/>
          </w:rPr>
          <w:t>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API 인증키 발급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_Toc6223767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68" w:history="1">
        <w:r w:rsidR="00C75703" w:rsidRPr="009F782B">
          <w:rPr>
            <w:rStyle w:val="af5"/>
          </w:rPr>
          <w:t>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개발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_Toc6223768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69" w:history="1">
        <w:r w:rsidR="00C75703" w:rsidRPr="009F782B">
          <w:rPr>
            <w:rStyle w:val="af5"/>
          </w:rPr>
          <w:t>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테스트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_Toc6223769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0" w:history="1">
        <w:r w:rsidR="00C75703" w:rsidRPr="009F782B">
          <w:rPr>
            <w:rStyle w:val="af5"/>
          </w:rPr>
          <w:t>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운영적용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1" w:history="1">
        <w:r w:rsidR="00C75703" w:rsidRPr="009F782B">
          <w:rPr>
            <w:rStyle w:val="af5"/>
          </w:rPr>
          <w:t>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서버 연결 정보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772" w:history="1">
        <w:r w:rsidR="00C75703" w:rsidRPr="009F782B">
          <w:rPr>
            <w:rStyle w:val="af5"/>
            <w:noProof/>
          </w:rPr>
          <w:t>IV.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noProof/>
          </w:rPr>
          <w:t>개발가이드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_Toc6223772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13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3" w:history="1">
        <w:r w:rsidR="00C75703" w:rsidRPr="009F782B">
          <w:rPr>
            <w:rStyle w:val="af5"/>
          </w:rPr>
          <w:t>API 인터페이스 구조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4" w:history="1">
        <w:r w:rsidR="00C75703" w:rsidRPr="009F782B">
          <w:rPr>
            <w:rStyle w:val="af5"/>
          </w:rPr>
          <w:t>API 테스트 사이트 이용 방법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5" w:history="1">
        <w:r w:rsidR="00C75703" w:rsidRPr="009F782B">
          <w:rPr>
            <w:rStyle w:val="af5"/>
          </w:rPr>
          <w:t>Parameter사용방법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6" w:history="1">
        <w:r w:rsidR="00C75703" w:rsidRPr="009F782B">
          <w:rPr>
            <w:rStyle w:val="af5"/>
          </w:rPr>
          <w:t>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서비스 인증 (확인) – 0110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7" w:history="1">
        <w:r w:rsidR="00C75703" w:rsidRPr="009F782B">
          <w:rPr>
            <w:rStyle w:val="af5"/>
          </w:rPr>
          <w:t>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보유카드 목록 조회 – 0210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8" w:history="1">
        <w:r w:rsidR="00C75703" w:rsidRPr="009F782B">
          <w:rPr>
            <w:rStyle w:val="af5"/>
          </w:rPr>
          <w:t>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정보 변경 – 0211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20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79" w:history="1">
        <w:r w:rsidR="00C75703" w:rsidRPr="009F782B">
          <w:rPr>
            <w:rStyle w:val="af5"/>
          </w:rPr>
          <w:t>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사용자 정보 조회 – 0310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_Toc6223779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21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80" w:history="1">
        <w:r w:rsidR="00C75703" w:rsidRPr="009F782B">
          <w:rPr>
            <w:rStyle w:val="af5"/>
          </w:rPr>
          <w:t>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  <w:bCs/>
          </w:rPr>
          <w:t>카드 승인 내역 조회 – 0410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22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81" w:history="1">
        <w:r w:rsidR="00C75703" w:rsidRPr="009F782B">
          <w:rPr>
            <w:rStyle w:val="af5"/>
          </w:rPr>
          <w:t>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처리 내역 조회(사용일 기준) – 0411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24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82" w:history="1">
        <w:r w:rsidR="00C75703" w:rsidRPr="009F782B">
          <w:rPr>
            <w:rStyle w:val="af5"/>
          </w:rPr>
          <w:t>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처리 내역 조회(처리일 기준) – 0411A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30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83" w:history="1">
        <w:r w:rsidR="00C75703" w:rsidRPr="009F782B">
          <w:rPr>
            <w:rStyle w:val="af5"/>
          </w:rPr>
          <w:t>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처리 내역 조회(처리일, 직원ID 기준) – 0411B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38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6223784" w:history="1">
        <w:r w:rsidR="00C75703" w:rsidRPr="009F782B">
          <w:rPr>
            <w:rStyle w:val="af5"/>
          </w:rPr>
          <w:t>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증빙 이미지 (개별조회) – 0412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45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85" w:history="1">
        <w:r w:rsidR="00C75703" w:rsidRPr="009F782B">
          <w:rPr>
            <w:rStyle w:val="af5"/>
          </w:rPr>
          <w:t>10)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증빙 이미지 (기간별조회) – 0413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46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86" w:history="1">
        <w:r w:rsidR="00C75703" w:rsidRPr="009F782B">
          <w:rPr>
            <w:rStyle w:val="af5"/>
          </w:rPr>
          <w:t>11)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증빙 이미지 (변경된 기간별조회) – 0413A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47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87" w:history="1">
        <w:r w:rsidR="00C75703" w:rsidRPr="009F782B">
          <w:rPr>
            <w:rStyle w:val="af5"/>
          </w:rPr>
          <w:t>12)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처리 내역 조회 (간략) – 0415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48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88" w:history="1">
        <w:r w:rsidR="00C75703" w:rsidRPr="009F782B">
          <w:rPr>
            <w:rStyle w:val="af5"/>
          </w:rPr>
          <w:t>13)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처리 내역 조회 (회계전표) – 0416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52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89" w:history="1">
        <w:r w:rsidR="00C75703" w:rsidRPr="009F782B">
          <w:rPr>
            <w:rStyle w:val="af5"/>
          </w:rPr>
          <w:t>14)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영수증 처리 내역 조회 (회계전표-더존i-cube) – 0416A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_Toc6223789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56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0" w:history="1">
        <w:r w:rsidR="00C75703" w:rsidRPr="009F782B">
          <w:rPr>
            <w:rStyle w:val="af5"/>
          </w:rPr>
          <w:t>15)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지출결의 첨부파일 (개별조회) – 0414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62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1" w:history="1">
        <w:r w:rsidR="00C75703" w:rsidRPr="009F782B">
          <w:rPr>
            <w:rStyle w:val="af5"/>
          </w:rPr>
          <w:t>16)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지출결의 내역 조회 – 0710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63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2" w:history="1">
        <w:r w:rsidR="00C75703" w:rsidRPr="009F782B">
          <w:rPr>
            <w:rStyle w:val="af5"/>
          </w:rPr>
          <w:t>17)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경비지출결의 내역 조회 (Branch) – 0711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66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3" w:history="1">
        <w:r w:rsidR="00C75703" w:rsidRPr="009F782B">
          <w:rPr>
            <w:rStyle w:val="af5"/>
          </w:rPr>
          <w:t>18)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카드영수증 처리 및 증빙 이미지 일괄 조회 (CyberBranch) – 0712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69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4" w:history="1">
        <w:r w:rsidR="00C75703" w:rsidRPr="009F782B">
          <w:rPr>
            <w:rStyle w:val="af5"/>
          </w:rPr>
          <w:t>19)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사용(매입) 내역 조회 – 0430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73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5" w:history="1">
        <w:r w:rsidR="00C75703" w:rsidRPr="009F782B">
          <w:rPr>
            <w:rStyle w:val="af5"/>
          </w:rPr>
          <w:t>20)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해외카드 사용 내역 조회 – 0451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76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6" w:history="1">
        <w:r w:rsidR="00C75703" w:rsidRPr="009F782B">
          <w:rPr>
            <w:rStyle w:val="af5"/>
          </w:rPr>
          <w:t>21)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청구 내역 조회 – 0520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78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7" w:history="1">
        <w:r w:rsidR="00C75703" w:rsidRPr="009F782B">
          <w:rPr>
            <w:rStyle w:val="af5"/>
          </w:rPr>
          <w:t>22)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 청구 내역 조회 (영수증 처리내역 포함) – 0521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80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8" w:history="1">
        <w:r w:rsidR="00C75703" w:rsidRPr="009F782B">
          <w:rPr>
            <w:rStyle w:val="af5"/>
          </w:rPr>
          <w:t>23)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카드사별 청구 금액 조회 – 0530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799" w:history="1">
        <w:r w:rsidR="00C75703" w:rsidRPr="009F782B">
          <w:rPr>
            <w:rStyle w:val="af5"/>
          </w:rPr>
          <w:t>24)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거래처 (가맹점) 정보 조회 – 0610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_Toc6223799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84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0" w:history="1">
        <w:r w:rsidR="00C75703" w:rsidRPr="009F782B">
          <w:rPr>
            <w:rStyle w:val="af5"/>
          </w:rPr>
          <w:t>25)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용도(거래종류) 코드 조회 – 0910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1" w:history="1">
        <w:r w:rsidR="00C75703" w:rsidRPr="009F782B">
          <w:rPr>
            <w:rStyle w:val="af5"/>
          </w:rPr>
          <w:t>26)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용도(거래종류) 코드 등록/수정 – 0911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2" w:history="1">
        <w:r w:rsidR="00C75703" w:rsidRPr="009F782B">
          <w:rPr>
            <w:rStyle w:val="af5"/>
          </w:rPr>
          <w:t>27)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구분항목 코드 조회 – 1010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3" w:history="1">
        <w:r w:rsidR="00C75703" w:rsidRPr="009F782B">
          <w:rPr>
            <w:rStyle w:val="af5"/>
          </w:rPr>
          <w:t>28)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구분항목 코드 등록/수정 – 1011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4" w:history="1">
        <w:r w:rsidR="00C75703" w:rsidRPr="009F782B">
          <w:rPr>
            <w:rStyle w:val="af5"/>
          </w:rPr>
          <w:t>29)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구분항목 코드(ERP기준) 등록/수정 – 1012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89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5" w:history="1">
        <w:r w:rsidR="00C75703" w:rsidRPr="009F782B">
          <w:rPr>
            <w:rStyle w:val="af5"/>
          </w:rPr>
          <w:t>30)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추가항목 코드 조회 – 1110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90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6" w:history="1">
        <w:r w:rsidR="00C75703" w:rsidRPr="009F782B">
          <w:rPr>
            <w:rStyle w:val="af5"/>
          </w:rPr>
          <w:t>31)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추가항목 코드 등록/수정 – 1111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7" w:history="1">
        <w:r w:rsidR="00C75703" w:rsidRPr="009F782B">
          <w:rPr>
            <w:rStyle w:val="af5"/>
          </w:rPr>
          <w:t>32)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추가항목 코드(ERP기준) 등록/수정 – 1112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8" w:history="1">
        <w:r w:rsidR="00C75703" w:rsidRPr="009F782B">
          <w:rPr>
            <w:rStyle w:val="af5"/>
          </w:rPr>
          <w:t>33)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거래처 코드 조회 – 1210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94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09" w:history="1">
        <w:r w:rsidR="00C75703" w:rsidRPr="009F782B">
          <w:rPr>
            <w:rStyle w:val="af5"/>
          </w:rPr>
          <w:t>34)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거래처 코드 등록/수정 – 1211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_Toc6223809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0" w:history="1">
        <w:r w:rsidR="00C75703" w:rsidRPr="009F782B">
          <w:rPr>
            <w:rStyle w:val="af5"/>
          </w:rPr>
          <w:t>35)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거래처(ERP기준) 등록/수정 – 1212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1" w:history="1">
        <w:r w:rsidR="00C75703" w:rsidRPr="009F782B">
          <w:rPr>
            <w:rStyle w:val="af5"/>
          </w:rPr>
          <w:t>36)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거래처담당자(ERP기준) 등록/수정 – 1213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2" w:history="1">
        <w:r w:rsidR="00C75703" w:rsidRPr="009F782B">
          <w:rPr>
            <w:rStyle w:val="af5"/>
          </w:rPr>
          <w:t>37)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계정과목 코드 조회 – 1310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3" w:history="1">
        <w:r w:rsidR="00C75703" w:rsidRPr="009F782B">
          <w:rPr>
            <w:rStyle w:val="af5"/>
          </w:rPr>
          <w:t>38)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계정과목 코드 등록/수정 – 1311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99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4" w:history="1">
        <w:r w:rsidR="00C75703" w:rsidRPr="009F782B">
          <w:rPr>
            <w:rStyle w:val="af5"/>
          </w:rPr>
          <w:t>39)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사업(예산)부문 코드 조회 – 1410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100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5" w:history="1">
        <w:r w:rsidR="00C75703" w:rsidRPr="009F782B">
          <w:rPr>
            <w:rStyle w:val="af5"/>
          </w:rPr>
          <w:t>40)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사업(예산)부문 코드 등록/수정 – 1411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6" w:history="1">
        <w:r w:rsidR="00C75703" w:rsidRPr="009F782B">
          <w:rPr>
            <w:rStyle w:val="af5"/>
          </w:rPr>
          <w:t>41)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사업(예산)부문 코드(ERP기준) 등록/수정 – 1412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7" w:history="1">
        <w:r w:rsidR="00C75703" w:rsidRPr="009F782B">
          <w:rPr>
            <w:rStyle w:val="af5"/>
          </w:rPr>
          <w:t>42)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사업(예산)부서 코드 조회 – 1510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8" w:history="1">
        <w:r w:rsidR="00C75703" w:rsidRPr="009F782B">
          <w:rPr>
            <w:rStyle w:val="af5"/>
          </w:rPr>
          <w:t>43)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사업(예산)부서 코드 등록/수정 – 1511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104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19" w:history="1">
        <w:r w:rsidR="00C75703" w:rsidRPr="009F782B">
          <w:rPr>
            <w:rStyle w:val="af5"/>
          </w:rPr>
          <w:t>44)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사업(예산)부서 코드(ERP기준) 등록/수정 – 1512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_Toc6223819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0" w:history="1">
        <w:r w:rsidR="00C75703" w:rsidRPr="009F782B">
          <w:rPr>
            <w:rStyle w:val="af5"/>
          </w:rPr>
          <w:t>45)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예산항목 (부문-부서-계정과목) 코드 조회 – 1610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1" w:history="1">
        <w:r w:rsidR="00C75703" w:rsidRPr="009F782B">
          <w:rPr>
            <w:rStyle w:val="af5"/>
          </w:rPr>
          <w:t>46)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예산항목 (부문-부서-계정과목) 등록/수정 – 1611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2" w:history="1">
        <w:r w:rsidR="00C75703" w:rsidRPr="009F782B">
          <w:rPr>
            <w:rStyle w:val="af5"/>
          </w:rPr>
          <w:t>47)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예산항목별 (경영/실행 계획) 예산 조회 – 1710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109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3" w:history="1">
        <w:r w:rsidR="00C75703" w:rsidRPr="009F782B">
          <w:rPr>
            <w:rStyle w:val="af5"/>
          </w:rPr>
          <w:t>48)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부서별 예산 (경영/실행 계획) 등록/수정 – 1711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4" w:history="1">
        <w:r w:rsidR="00C75703" w:rsidRPr="009F782B">
          <w:rPr>
            <w:rStyle w:val="af5"/>
          </w:rPr>
          <w:t>49)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코드관리 통합(ERP기준) 조회 – 1810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5" w:history="1">
        <w:r w:rsidR="00C75703" w:rsidRPr="009F782B">
          <w:rPr>
            <w:rStyle w:val="af5"/>
          </w:rPr>
          <w:t>50)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코드관리 통합(ERP기준) 등록/수정 – 1811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6" w:history="1">
        <w:r w:rsidR="00C75703" w:rsidRPr="009F782B">
          <w:rPr>
            <w:rStyle w:val="af5"/>
          </w:rPr>
          <w:t>51)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부서별용도 조회 – 3010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7" w:history="1">
        <w:r w:rsidR="00C75703" w:rsidRPr="009F782B">
          <w:rPr>
            <w:rStyle w:val="af5"/>
          </w:rPr>
          <w:t>52)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부서별용도 등록/수정 – 3011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8" w:history="1">
        <w:r w:rsidR="00C75703" w:rsidRPr="009F782B">
          <w:rPr>
            <w:rStyle w:val="af5"/>
          </w:rPr>
          <w:t>53)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부서별용도 설정정보 삭제 – 3012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29" w:history="1">
        <w:r w:rsidR="00C75703" w:rsidRPr="009F782B">
          <w:rPr>
            <w:rStyle w:val="af5"/>
          </w:rPr>
          <w:t>54)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개인별 경비처리 현황 조회 – 8010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_Toc6223829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0" w:history="1">
        <w:r w:rsidR="00C75703" w:rsidRPr="009F782B">
          <w:rPr>
            <w:rStyle w:val="af5"/>
          </w:rPr>
          <w:t>55)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경비내역 ERP 처리 결과 등록 (회계, 예산) – 9011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119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1" w:history="1">
        <w:r w:rsidR="00C75703" w:rsidRPr="009F782B">
          <w:rPr>
            <w:rStyle w:val="af5"/>
          </w:rPr>
          <w:t>56)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처리내역 데이터 수신 확인  – 9111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120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2" w:history="1">
        <w:r w:rsidR="00C75703" w:rsidRPr="009F782B">
          <w:rPr>
            <w:rStyle w:val="af5"/>
          </w:rPr>
          <w:t>57)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승인 데이터 수신 확인  – 9112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3" w:history="1">
        <w:r w:rsidR="00C75703" w:rsidRPr="009F782B">
          <w:rPr>
            <w:rStyle w:val="af5"/>
          </w:rPr>
          <w:t>58)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처리내역 마감 처리 (일자별)  – 9211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4" w:history="1">
        <w:r w:rsidR="00C75703" w:rsidRPr="009F782B">
          <w:rPr>
            <w:rStyle w:val="af5"/>
          </w:rPr>
          <w:t>59)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처리내역 마감 처리 (건별)  – 9212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5" w:history="1">
        <w:r w:rsidR="00C75703" w:rsidRPr="009F782B">
          <w:rPr>
            <w:rStyle w:val="af5"/>
          </w:rPr>
          <w:t>60)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처리내역 마감 처리 (기간별)  – 9213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124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6" w:history="1">
        <w:r w:rsidR="00C75703" w:rsidRPr="009F782B">
          <w:rPr>
            <w:rStyle w:val="af5"/>
          </w:rPr>
          <w:t>61)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 상태 갱신 (건별)  – 9311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125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7" w:history="1">
        <w:r w:rsidR="00C75703" w:rsidRPr="009F782B">
          <w:rPr>
            <w:rStyle w:val="af5"/>
          </w:rPr>
          <w:t>62)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경비지급 상태 변경 (건별)  – 9312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8" w:history="1">
        <w:r w:rsidR="00C75703" w:rsidRPr="009F782B">
          <w:rPr>
            <w:rStyle w:val="af5"/>
          </w:rPr>
          <w:t>63)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처리내역 갱신(건별) - 9313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_Toc6223838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127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39" w:history="1">
        <w:r w:rsidR="00C75703" w:rsidRPr="009F782B">
          <w:rPr>
            <w:rStyle w:val="af5"/>
          </w:rPr>
          <w:t>64)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처리내역 갱신(결의서별) - 9314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_Toc6223839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128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0" w:history="1">
        <w:r w:rsidR="00C75703" w:rsidRPr="009F782B">
          <w:rPr>
            <w:rStyle w:val="af5"/>
          </w:rPr>
          <w:t>65)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영수증 처리 상태 갱신 (건별, 처리내역 생성)  – 9411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_Toc6223840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129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1" w:history="1">
        <w:r w:rsidR="00C75703" w:rsidRPr="009F782B">
          <w:rPr>
            <w:rStyle w:val="af5"/>
          </w:rPr>
          <w:t>66)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[중계] 카드원장조회  – 20100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_Toc6223841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2" w:history="1">
        <w:r w:rsidR="00C75703" w:rsidRPr="009F782B">
          <w:rPr>
            <w:rStyle w:val="af5"/>
          </w:rPr>
          <w:t>67)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[중계] 카드한도조회  – 20200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_Toc6223842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133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3" w:history="1">
        <w:r w:rsidR="00C75703" w:rsidRPr="009F782B">
          <w:rPr>
            <w:rStyle w:val="af5"/>
          </w:rPr>
          <w:t>68)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[중계] 카드승인내역조회  – 20300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_Toc6223843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134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4" w:history="1">
        <w:r w:rsidR="00C75703" w:rsidRPr="009F782B">
          <w:rPr>
            <w:rStyle w:val="af5"/>
          </w:rPr>
          <w:t>69)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[중계] 카드매입내역조회  – 20400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_Toc6223844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136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5" w:history="1">
        <w:r w:rsidR="00C75703" w:rsidRPr="009F782B">
          <w:rPr>
            <w:rStyle w:val="af5"/>
          </w:rPr>
          <w:t>70)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[중계] 카드청구내역조회  – 20520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_Toc6223845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139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6" w:history="1">
        <w:r w:rsidR="00C75703" w:rsidRPr="009F782B">
          <w:rPr>
            <w:rStyle w:val="af5"/>
          </w:rPr>
          <w:t>71)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[채널] 모바일 메시지 발송  – 20500 (개발 예정)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_Toc6223846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141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6223847" w:history="1">
        <w:r w:rsidR="00C75703" w:rsidRPr="009F782B">
          <w:rPr>
            <w:rStyle w:val="af5"/>
          </w:rPr>
          <w:t>72)</w:t>
        </w:r>
        <w:r w:rsidR="00C75703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C75703" w:rsidRPr="009F782B">
          <w:rPr>
            <w:rStyle w:val="af5"/>
          </w:rPr>
          <w:t>[채널] 모바일 메시지 회신 조회  – 20510 (개발 예정)</w:t>
        </w:r>
        <w:r w:rsidR="00C75703">
          <w:rPr>
            <w:webHidden/>
          </w:rPr>
          <w:tab/>
        </w:r>
        <w:r w:rsidR="00C75703">
          <w:rPr>
            <w:webHidden/>
          </w:rPr>
          <w:fldChar w:fldCharType="begin"/>
        </w:r>
        <w:r w:rsidR="00C75703">
          <w:rPr>
            <w:webHidden/>
          </w:rPr>
          <w:instrText xml:space="preserve"> PAGEREF _Toc6223847 \h </w:instrText>
        </w:r>
        <w:r w:rsidR="00C75703">
          <w:rPr>
            <w:webHidden/>
          </w:rPr>
        </w:r>
        <w:r w:rsidR="00C75703">
          <w:rPr>
            <w:webHidden/>
          </w:rPr>
          <w:fldChar w:fldCharType="separate"/>
        </w:r>
        <w:r w:rsidR="00C75703">
          <w:rPr>
            <w:webHidden/>
          </w:rPr>
          <w:t>142</w:t>
        </w:r>
        <w:r w:rsidR="00C75703">
          <w:rPr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48" w:history="1">
        <w:r w:rsidR="00C75703" w:rsidRPr="009F782B">
          <w:rPr>
            <w:rStyle w:val="af5"/>
            <w:rFonts w:ascii="맑은 고딕" w:hAnsi="맑은 고딕"/>
            <w:noProof/>
          </w:rPr>
          <w:t>V.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rFonts w:ascii="맑은 고딕" w:hAnsi="맑은 고딕"/>
            <w:noProof/>
          </w:rPr>
          <w:t>개발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 </w:t>
        </w:r>
        <w:r w:rsidR="00C75703" w:rsidRPr="009F782B">
          <w:rPr>
            <w:rStyle w:val="af5"/>
            <w:rFonts w:ascii="맑은 고딕" w:hAnsi="맑은 고딕"/>
            <w:noProof/>
          </w:rPr>
          <w:t>유의사항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_Toc6223848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143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49" w:history="1">
        <w:r w:rsidR="00C75703" w:rsidRPr="009F782B">
          <w:rPr>
            <w:rStyle w:val="af5"/>
            <w:rFonts w:ascii="맑은 고딕" w:hAnsi="맑은 고딕"/>
            <w:noProof/>
          </w:rPr>
          <w:t>VI.</w:t>
        </w:r>
        <w:r w:rsidR="00C75703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C75703" w:rsidRPr="009F782B">
          <w:rPr>
            <w:rStyle w:val="af5"/>
            <w:rFonts w:ascii="맑은 고딕" w:hAnsi="맑은 고딕"/>
            <w:noProof/>
          </w:rPr>
          <w:t>기술지원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 </w:t>
        </w:r>
        <w:r w:rsidR="00C75703" w:rsidRPr="009F782B">
          <w:rPr>
            <w:rStyle w:val="af5"/>
            <w:rFonts w:ascii="맑은 고딕" w:hAnsi="맑은 고딕"/>
            <w:noProof/>
          </w:rPr>
          <w:t>문의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_Toc6223849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143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50" w:history="1">
        <w:r w:rsidR="00C75703" w:rsidRPr="009F782B">
          <w:rPr>
            <w:rStyle w:val="af5"/>
            <w:rFonts w:ascii="맑은 고딕" w:hAnsi="맑은 고딕"/>
            <w:noProof/>
          </w:rPr>
          <w:t>[</w:t>
        </w:r>
        <w:r w:rsidR="00C75703" w:rsidRPr="009F782B">
          <w:rPr>
            <w:rStyle w:val="af5"/>
            <w:rFonts w:ascii="맑은 고딕" w:hAnsi="맑은 고딕"/>
            <w:noProof/>
          </w:rPr>
          <w:t>참조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1] </w:t>
        </w:r>
        <w:r w:rsidR="00C75703" w:rsidRPr="009F782B">
          <w:rPr>
            <w:rStyle w:val="af5"/>
            <w:rFonts w:ascii="맑은 고딕" w:hAnsi="맑은 고딕"/>
            <w:noProof/>
          </w:rPr>
          <w:t>오류코드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_Toc6223850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144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51" w:history="1">
        <w:r w:rsidR="00C75703" w:rsidRPr="009F782B">
          <w:rPr>
            <w:rStyle w:val="af5"/>
            <w:rFonts w:ascii="맑은 고딕" w:hAnsi="맑은 고딕"/>
            <w:noProof/>
          </w:rPr>
          <w:t>[</w:t>
        </w:r>
        <w:r w:rsidR="00C75703" w:rsidRPr="009F782B">
          <w:rPr>
            <w:rStyle w:val="af5"/>
            <w:rFonts w:ascii="맑은 고딕" w:hAnsi="맑은 고딕"/>
            <w:noProof/>
          </w:rPr>
          <w:t>참조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2] </w:t>
        </w:r>
        <w:r w:rsidR="00C75703" w:rsidRPr="009F782B">
          <w:rPr>
            <w:rStyle w:val="af5"/>
            <w:rFonts w:ascii="맑은 고딕" w:hAnsi="맑은 고딕"/>
            <w:noProof/>
          </w:rPr>
          <w:t>카드사코드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_Toc6223851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145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52" w:history="1">
        <w:r w:rsidR="00C75703" w:rsidRPr="009F782B">
          <w:rPr>
            <w:rStyle w:val="af5"/>
            <w:rFonts w:ascii="맑은 고딕" w:hAnsi="맑은 고딕"/>
            <w:noProof/>
          </w:rPr>
          <w:t>[</w:t>
        </w:r>
        <w:r w:rsidR="00C75703" w:rsidRPr="009F782B">
          <w:rPr>
            <w:rStyle w:val="af5"/>
            <w:rFonts w:ascii="맑은 고딕" w:hAnsi="맑은 고딕"/>
            <w:noProof/>
          </w:rPr>
          <w:t>참조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3] </w:t>
        </w:r>
        <w:r w:rsidR="00C75703" w:rsidRPr="009F782B">
          <w:rPr>
            <w:rStyle w:val="af5"/>
            <w:rFonts w:ascii="맑은 고딕" w:hAnsi="맑은 고딕"/>
            <w:noProof/>
          </w:rPr>
          <w:t>간편표준거래종류코드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_Toc6223852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146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53" w:history="1">
        <w:r w:rsidR="00C75703" w:rsidRPr="009F782B">
          <w:rPr>
            <w:rStyle w:val="af5"/>
            <w:rFonts w:ascii="맑은 고딕" w:hAnsi="맑은 고딕"/>
            <w:noProof/>
          </w:rPr>
          <w:t>[</w:t>
        </w:r>
        <w:r w:rsidR="00C75703" w:rsidRPr="009F782B">
          <w:rPr>
            <w:rStyle w:val="af5"/>
            <w:rFonts w:ascii="맑은 고딕" w:hAnsi="맑은 고딕"/>
            <w:noProof/>
          </w:rPr>
          <w:t>참조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4] </w:t>
        </w:r>
        <w:r w:rsidR="00C75703" w:rsidRPr="009F782B">
          <w:rPr>
            <w:rStyle w:val="af5"/>
            <w:rFonts w:ascii="맑은 고딕" w:hAnsi="맑은 고딕"/>
            <w:noProof/>
          </w:rPr>
          <w:t>전표용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 </w:t>
        </w:r>
        <w:r w:rsidR="00C75703" w:rsidRPr="009F782B">
          <w:rPr>
            <w:rStyle w:val="af5"/>
            <w:rFonts w:ascii="맑은 고딕" w:hAnsi="맑은 고딕"/>
            <w:noProof/>
          </w:rPr>
          <w:t>데이터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 </w:t>
        </w:r>
        <w:r w:rsidR="00C75703" w:rsidRPr="009F782B">
          <w:rPr>
            <w:rStyle w:val="af5"/>
            <w:rFonts w:ascii="맑은 고딕" w:hAnsi="맑은 고딕"/>
            <w:noProof/>
          </w:rPr>
          <w:t>생성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 </w:t>
        </w:r>
        <w:r w:rsidR="00C75703" w:rsidRPr="009F782B">
          <w:rPr>
            <w:rStyle w:val="af5"/>
            <w:rFonts w:ascii="맑은 고딕" w:hAnsi="맑은 고딕"/>
            <w:noProof/>
          </w:rPr>
          <w:t>규칙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_Toc6223853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147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54" w:history="1">
        <w:r w:rsidR="00C75703" w:rsidRPr="009F782B">
          <w:rPr>
            <w:rStyle w:val="af5"/>
            <w:noProof/>
          </w:rPr>
          <w:t>[</w:t>
        </w:r>
        <w:r w:rsidR="00C75703" w:rsidRPr="009F782B">
          <w:rPr>
            <w:rStyle w:val="af5"/>
            <w:noProof/>
          </w:rPr>
          <w:t>참조</w:t>
        </w:r>
        <w:r w:rsidR="00C75703" w:rsidRPr="009F782B">
          <w:rPr>
            <w:rStyle w:val="af5"/>
            <w:noProof/>
          </w:rPr>
          <w:t xml:space="preserve">5] </w:t>
        </w:r>
        <w:r w:rsidR="00C75703" w:rsidRPr="009F782B">
          <w:rPr>
            <w:rStyle w:val="af5"/>
            <w:noProof/>
          </w:rPr>
          <w:t>은행코드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_Toc6223854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148</w:t>
        </w:r>
        <w:r w:rsidR="00C75703">
          <w:rPr>
            <w:noProof/>
            <w:webHidden/>
          </w:rPr>
          <w:fldChar w:fldCharType="end"/>
        </w:r>
      </w:hyperlink>
    </w:p>
    <w:p w:rsidR="00C75703" w:rsidRDefault="00836F4D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6223855" w:history="1">
        <w:r w:rsidR="00C75703" w:rsidRPr="009F782B">
          <w:rPr>
            <w:rStyle w:val="af5"/>
            <w:rFonts w:ascii="맑은 고딕" w:hAnsi="맑은 고딕"/>
            <w:noProof/>
          </w:rPr>
          <w:t xml:space="preserve">[Version 3.0 </w:t>
        </w:r>
        <w:r w:rsidR="00C75703" w:rsidRPr="009F782B">
          <w:rPr>
            <w:rStyle w:val="af5"/>
            <w:rFonts w:ascii="맑은 고딕" w:hAnsi="맑은 고딕"/>
            <w:noProof/>
          </w:rPr>
          <w:t>업데이트</w:t>
        </w:r>
        <w:r w:rsidR="00C75703" w:rsidRPr="009F782B">
          <w:rPr>
            <w:rStyle w:val="af5"/>
            <w:rFonts w:ascii="맑은 고딕" w:hAnsi="맑은 고딕"/>
            <w:noProof/>
          </w:rPr>
          <w:t xml:space="preserve"> </w:t>
        </w:r>
        <w:r w:rsidR="00C75703" w:rsidRPr="009F782B">
          <w:rPr>
            <w:rStyle w:val="af5"/>
            <w:rFonts w:ascii="맑은 고딕" w:hAnsi="맑은 고딕"/>
            <w:noProof/>
          </w:rPr>
          <w:t>이력</w:t>
        </w:r>
        <w:r w:rsidR="00C75703" w:rsidRPr="009F782B">
          <w:rPr>
            <w:rStyle w:val="af5"/>
            <w:rFonts w:ascii="맑은 고딕" w:hAnsi="맑은 고딕"/>
            <w:noProof/>
          </w:rPr>
          <w:t>]</w:t>
        </w:r>
        <w:r w:rsidR="00C75703">
          <w:rPr>
            <w:noProof/>
            <w:webHidden/>
          </w:rPr>
          <w:tab/>
        </w:r>
        <w:r w:rsidR="00C75703">
          <w:rPr>
            <w:noProof/>
            <w:webHidden/>
          </w:rPr>
          <w:fldChar w:fldCharType="begin"/>
        </w:r>
        <w:r w:rsidR="00C75703">
          <w:rPr>
            <w:noProof/>
            <w:webHidden/>
          </w:rPr>
          <w:instrText xml:space="preserve"> PAGEREF _Toc6223855 \h </w:instrText>
        </w:r>
        <w:r w:rsidR="00C75703">
          <w:rPr>
            <w:noProof/>
            <w:webHidden/>
          </w:rPr>
        </w:r>
        <w:r w:rsidR="00C75703">
          <w:rPr>
            <w:noProof/>
            <w:webHidden/>
          </w:rPr>
          <w:fldChar w:fldCharType="separate"/>
        </w:r>
        <w:r w:rsidR="00C75703">
          <w:rPr>
            <w:noProof/>
            <w:webHidden/>
          </w:rPr>
          <w:t>150</w:t>
        </w:r>
        <w:r w:rsidR="00C75703">
          <w:rPr>
            <w:noProof/>
            <w:webHidden/>
          </w:rPr>
          <w:fldChar w:fldCharType="end"/>
        </w:r>
      </w:hyperlink>
    </w:p>
    <w:p w:rsidR="008D2066" w:rsidRPr="00F52E2D" w:rsidRDefault="009E33EB" w:rsidP="00247FC8">
      <w:pPr>
        <w:tabs>
          <w:tab w:val="left" w:pos="180"/>
        </w:tabs>
        <w:rPr>
          <w:rFonts w:ascii="맑은 고딕" w:eastAsia="맑은 고딕" w:hAnsi="맑은 고딕"/>
          <w:b/>
          <w:color w:val="auto"/>
          <w:sz w:val="44"/>
          <w:lang w:val="ko-KR"/>
        </w:rPr>
      </w:pPr>
      <w:r w:rsidRPr="00F52E2D">
        <w:rPr>
          <w:rFonts w:ascii="맑은 고딕" w:eastAsia="맑은 고딕" w:hAnsi="맑은 고딕"/>
          <w:bCs/>
          <w:color w:val="auto"/>
          <w:sz w:val="20"/>
        </w:rPr>
        <w:fldChar w:fldCharType="end"/>
      </w:r>
    </w:p>
    <w:p w:rsidR="00C919CA" w:rsidRPr="00F52E2D" w:rsidRDefault="00C919CA">
      <w:pPr>
        <w:rPr>
          <w:rFonts w:eastAsia="맑은 고딕"/>
          <w:b/>
          <w:bCs/>
          <w:color w:val="auto"/>
          <w:sz w:val="28"/>
        </w:rPr>
      </w:pPr>
      <w:r w:rsidRPr="00F52E2D">
        <w:rPr>
          <w:color w:val="auto"/>
        </w:rPr>
        <w:lastRenderedPageBreak/>
        <w:br w:type="page"/>
      </w:r>
    </w:p>
    <w:p w:rsidR="00FF2A90" w:rsidRPr="00F52E2D" w:rsidRDefault="00C94DBB" w:rsidP="00FF2A90">
      <w:pPr>
        <w:pStyle w:val="20"/>
        <w:ind w:right="180"/>
        <w:rPr>
          <w:color w:val="auto"/>
        </w:rPr>
      </w:pPr>
      <w:bookmarkStart w:id="0" w:name="_Toc6223761"/>
      <w:r w:rsidRPr="00F52E2D">
        <w:rPr>
          <w:rFonts w:hint="eastAsia"/>
          <w:color w:val="auto"/>
        </w:rPr>
        <w:lastRenderedPageBreak/>
        <w:t>개요</w:t>
      </w:r>
      <w:bookmarkEnd w:id="0"/>
    </w:p>
    <w:p w:rsidR="00E72C79" w:rsidRPr="00F52E2D" w:rsidRDefault="000A3D2F" w:rsidP="00FF2A90">
      <w:pPr>
        <w:pStyle w:val="20"/>
        <w:numPr>
          <w:ilvl w:val="1"/>
          <w:numId w:val="7"/>
        </w:numPr>
        <w:ind w:right="180"/>
        <w:rPr>
          <w:color w:val="auto"/>
        </w:rPr>
      </w:pPr>
      <w:bookmarkStart w:id="1" w:name="_Toc6223762"/>
      <w:r>
        <w:rPr>
          <w:rFonts w:ascii="맑은 고딕" w:hAnsi="맑은 고딕" w:hint="eastAsia"/>
          <w:color w:val="auto"/>
          <w:sz w:val="24"/>
        </w:rPr>
        <w:t>Description</w:t>
      </w:r>
      <w:bookmarkEnd w:id="1"/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135"/>
      </w:tblGrid>
      <w:tr w:rsidR="002C6BB3" w:rsidRPr="00F52E2D" w:rsidTr="004D31C7">
        <w:tc>
          <w:tcPr>
            <w:tcW w:w="308" w:type="pct"/>
            <w:shd w:val="clear" w:color="auto" w:fill="DEEAF6"/>
          </w:tcPr>
          <w:p w:rsidR="00C94DBB" w:rsidRPr="00F52E2D" w:rsidRDefault="00B377E5" w:rsidP="004D31C7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/>
                <w:noProof/>
                <w:color w:val="auto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2540" r="3810" b="0"/>
                      <wp:docPr id="54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5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자유형 3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62851 w 541"/>
                                    <a:gd name="T1" fmla="*/ 1613694 h 2151"/>
                                    <a:gd name="T2" fmla="*/ 1070800 w 541"/>
                                    <a:gd name="T3" fmla="*/ 1613694 h 2151"/>
                                    <a:gd name="T4" fmla="*/ 1070800 w 541"/>
                                    <a:gd name="T5" fmla="*/ 4388235 h 2151"/>
                                    <a:gd name="T6" fmla="*/ 62851 w 541"/>
                                    <a:gd name="T7" fmla="*/ 4388235 h 2151"/>
                                    <a:gd name="T8" fmla="*/ 62851 w 541"/>
                                    <a:gd name="T9" fmla="*/ 1613694 h 2151"/>
                                    <a:gd name="T10" fmla="*/ 567855 w 541"/>
                                    <a:gd name="T11" fmla="*/ 0 h 2151"/>
                                    <a:gd name="T12" fmla="*/ 651672 w 541"/>
                                    <a:gd name="T13" fmla="*/ 6143 h 2151"/>
                                    <a:gd name="T14" fmla="*/ 731323 w 541"/>
                                    <a:gd name="T15" fmla="*/ 22448 h 2151"/>
                                    <a:gd name="T16" fmla="*/ 804657 w 541"/>
                                    <a:gd name="T17" fmla="*/ 53026 h 2151"/>
                                    <a:gd name="T18" fmla="*/ 875930 w 541"/>
                                    <a:gd name="T19" fmla="*/ 89748 h 2151"/>
                                    <a:gd name="T20" fmla="*/ 936675 w 541"/>
                                    <a:gd name="T21" fmla="*/ 134644 h 2151"/>
                                    <a:gd name="T22" fmla="*/ 995361 w 541"/>
                                    <a:gd name="T23" fmla="*/ 189748 h 2151"/>
                                    <a:gd name="T24" fmla="*/ 1041458 w 541"/>
                                    <a:gd name="T25" fmla="*/ 250950 h 2151"/>
                                    <a:gd name="T26" fmla="*/ 1081283 w 541"/>
                                    <a:gd name="T27" fmla="*/ 320282 h 2151"/>
                                    <a:gd name="T28" fmla="*/ 1110580 w 541"/>
                                    <a:gd name="T29" fmla="*/ 393724 h 2151"/>
                                    <a:gd name="T30" fmla="*/ 1127380 w 541"/>
                                    <a:gd name="T31" fmla="*/ 469199 h 2151"/>
                                    <a:gd name="T32" fmla="*/ 1133651 w 541"/>
                                    <a:gd name="T33" fmla="*/ 550816 h 2151"/>
                                    <a:gd name="T34" fmla="*/ 1127380 w 541"/>
                                    <a:gd name="T35" fmla="*/ 632433 h 2151"/>
                                    <a:gd name="T36" fmla="*/ 1110580 w 541"/>
                                    <a:gd name="T37" fmla="*/ 707908 h 2151"/>
                                    <a:gd name="T38" fmla="*/ 1081283 w 541"/>
                                    <a:gd name="T39" fmla="*/ 783383 h 2151"/>
                                    <a:gd name="T40" fmla="*/ 1041458 w 541"/>
                                    <a:gd name="T41" fmla="*/ 850727 h 2151"/>
                                    <a:gd name="T42" fmla="*/ 995361 w 541"/>
                                    <a:gd name="T43" fmla="*/ 911929 h 2151"/>
                                    <a:gd name="T44" fmla="*/ 936675 w 541"/>
                                    <a:gd name="T45" fmla="*/ 966988 h 2151"/>
                                    <a:gd name="T46" fmla="*/ 875930 w 541"/>
                                    <a:gd name="T47" fmla="*/ 1011884 h 2151"/>
                                    <a:gd name="T48" fmla="*/ 804657 w 541"/>
                                    <a:gd name="T49" fmla="*/ 1050638 h 2151"/>
                                    <a:gd name="T50" fmla="*/ 731323 w 541"/>
                                    <a:gd name="T51" fmla="*/ 1079229 h 2151"/>
                                    <a:gd name="T52" fmla="*/ 651672 w 541"/>
                                    <a:gd name="T53" fmla="*/ 1097567 h 2151"/>
                                    <a:gd name="T54" fmla="*/ 567855 w 541"/>
                                    <a:gd name="T55" fmla="*/ 1101632 h 2151"/>
                                    <a:gd name="T56" fmla="*/ 484039 w 541"/>
                                    <a:gd name="T57" fmla="*/ 1097567 h 2151"/>
                                    <a:gd name="T58" fmla="*/ 404434 w 541"/>
                                    <a:gd name="T59" fmla="*/ 1079229 h 2151"/>
                                    <a:gd name="T60" fmla="*/ 328995 w 541"/>
                                    <a:gd name="T61" fmla="*/ 1050638 h 2151"/>
                                    <a:gd name="T62" fmla="*/ 261932 w 541"/>
                                    <a:gd name="T63" fmla="*/ 1011884 h 2151"/>
                                    <a:gd name="T64" fmla="*/ 196976 w 541"/>
                                    <a:gd name="T65" fmla="*/ 966988 h 2151"/>
                                    <a:gd name="T66" fmla="*/ 142502 w 541"/>
                                    <a:gd name="T67" fmla="*/ 911929 h 2151"/>
                                    <a:gd name="T68" fmla="*/ 92194 w 541"/>
                                    <a:gd name="T69" fmla="*/ 850727 h 2151"/>
                                    <a:gd name="T70" fmla="*/ 54474 w 541"/>
                                    <a:gd name="T71" fmla="*/ 783383 h 2151"/>
                                    <a:gd name="T72" fmla="*/ 27237 w 541"/>
                                    <a:gd name="T73" fmla="*/ 707908 h 2151"/>
                                    <a:gd name="T74" fmla="*/ 6271 w 541"/>
                                    <a:gd name="T75" fmla="*/ 632433 h 2151"/>
                                    <a:gd name="T76" fmla="*/ 0 w 541"/>
                                    <a:gd name="T77" fmla="*/ 550816 h 2151"/>
                                    <a:gd name="T78" fmla="*/ 6271 w 541"/>
                                    <a:gd name="T79" fmla="*/ 469199 h 2151"/>
                                    <a:gd name="T80" fmla="*/ 27237 w 541"/>
                                    <a:gd name="T81" fmla="*/ 393724 h 2151"/>
                                    <a:gd name="T82" fmla="*/ 54474 w 541"/>
                                    <a:gd name="T83" fmla="*/ 320282 h 2151"/>
                                    <a:gd name="T84" fmla="*/ 92194 w 541"/>
                                    <a:gd name="T85" fmla="*/ 250950 h 2151"/>
                                    <a:gd name="T86" fmla="*/ 142502 w 541"/>
                                    <a:gd name="T87" fmla="*/ 189748 h 2151"/>
                                    <a:gd name="T88" fmla="*/ 196976 w 541"/>
                                    <a:gd name="T89" fmla="*/ 134644 h 2151"/>
                                    <a:gd name="T90" fmla="*/ 261932 w 541"/>
                                    <a:gd name="T91" fmla="*/ 89748 h 2151"/>
                                    <a:gd name="T92" fmla="*/ 328995 w 541"/>
                                    <a:gd name="T93" fmla="*/ 53026 h 2151"/>
                                    <a:gd name="T94" fmla="*/ 404434 w 541"/>
                                    <a:gd name="T95" fmla="*/ 22448 h 2151"/>
                                    <a:gd name="T96" fmla="*/ 484039 w 541"/>
                                    <a:gd name="T97" fmla="*/ 6143 h 2151"/>
                                    <a:gd name="T98" fmla="*/ 56785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40417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yM8UA&#10;AADbAAAADwAAAGRycy9kb3ducmV2LnhtbESPQWvCQBSE74L/YXmF3nRTIUVTVxEhYA6lNUp7fc2+&#10;JqHZtyG7MWl/fVcQPA4z8w2z3o6mERfqXG1ZwdM8AkFcWF1zqeB8SmdLEM4ja2wsk4JfcrDdTCdr&#10;TLQd+EiX3JciQNglqKDyvk2kdEVFBt3ctsTB+7adQR9kV0rd4RDgppGLKHqWBmsOCxW2tK+o+Ml7&#10;o+BrlY3ZW//3vvownzvphrpNX3OlHh/G3QsIT6O/h2/tg1YQx3D9En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6TIzxQAAANsAAAAPAAAAAAAAAAAAAAAAAJgCAABkcnMv&#10;ZG93bnJldi54bWxQSwUGAAAAAAQABAD1AAAAigMAAAAA&#10;" fillcolor="#5b9bd5" stroked="f" strokeweight="0"/>
                      <v:shape id="자유형 314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jN48MA&#10;AADbAAAADwAAAGRycy9kb3ducmV2LnhtbESPT4vCMBTE7wt+h/AEb2uqsFa6RlkEwT2I/+9vm2db&#10;t3mpTdTqpzeC4HGYmd8wo0ljSnGh2hWWFfS6EQji1OqCMwW77exzCMJ5ZI2lZVJwIweTcetjhIm2&#10;V17TZeMzESDsElSQe18lUro0J4Ouayvi4B1sbdAHWWdS13gNcFPKfhQNpMGCw0KOFU1zSv83Z6Ng&#10;+WeP9+1plZX732pn9SKNV/FQqU67+fkG4anx7/CrPdcKvmJ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jN4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2877089,72886304;49017305,72886304;49017305,198205008;2877089,198205008;2877089,72886304;25994324,0;29831159,277463;33477290,1013917;36834253,2395045;40096870,4053681;42877553,6081515;45563984,8570417;47674136,11334750;49497178,14466294;50838288,17783475;51607330,21192482;51894394,24878907;51607330,28565332;50838288,31974338;49497178,35383345;47674136,38425096;45563984,41189429;42877553,43676299;40096870,45704133;36834253,47454549;33477290,48745929;29831159,49574208;25994324,49757814;22157534,49574208;18513508,48745929;15060187,47454549;11990288,45704133;9016840,43676299;6523220,41189429;4220304,38425096;2493620,35383345;1246810,31974338;287063,28565332;0,24878907;287063,21192482;1246810,17783475;2493620,14466294;4220304,11334750;6523220,8570417;9016840,6081515;11990288,4053681;15060187,2395045;18513508,1013917;22157534,277463;25994324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DEEAF6"/>
          </w:tcPr>
          <w:p w:rsidR="00C94DBB" w:rsidRPr="00F52E2D" w:rsidRDefault="00501232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본 문서는 비즈플레이 경비관리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서비스와</w:t>
            </w:r>
            <w:r w:rsidR="00295058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 (Application Programming Interface)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를 사용하여 경비관리 데이터를 손쉽게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활용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하기 위해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는 비즈플레이에 등록된 법인/개인카드 원장,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카드승인내역,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영수증 처리 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첨부 영수증 이미지,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결재/승인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청구/결제정보,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가맹점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과세대상여부,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휴폐업 정보 등을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294413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비즈플레이 </w:t>
            </w:r>
            <w:r w:rsidR="001F768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는 </w:t>
            </w:r>
            <w:r w:rsidR="001951BD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Restful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표준 형식을 기반으로 설계되었으며,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HTTP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프로토콜을 사용하는 어떠한 개발 언어를 이용해서도 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서비스를 이용할 수 있습니다.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1F7688" w:rsidP="006B1FED">
            <w:pPr>
              <w:pStyle w:val="a9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를 이용하시기 위해서는 비즈플레이</w:t>
            </w:r>
            <w:r w:rsidR="006B1FE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체널지원사업부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(02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-3779-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9077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0606</w:t>
            </w:r>
            <w:r w:rsidR="00207F04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ation101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@bizpl</w:t>
            </w:r>
            <w:r w:rsidR="00DB4651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a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y.co.kr)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로부터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인증키를 발급</w:t>
            </w:r>
            <w:r w:rsidR="001951BD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받아 사용하시기 바랍니다.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2F9B" w:rsidRDefault="00792F9B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B80D1A" w:rsidP="00B80D1A">
      <w:pPr>
        <w:pStyle w:val="3"/>
        <w:numPr>
          <w:ilvl w:val="1"/>
          <w:numId w:val="6"/>
        </w:numPr>
        <w:spacing w:after="180" w:line="288" w:lineRule="auto"/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" w:name="_API_목록"/>
      <w:bookmarkStart w:id="3" w:name="_Toc6223763"/>
      <w:bookmarkEnd w:id="2"/>
      <w:r w:rsidRPr="00F52E2D">
        <w:rPr>
          <w:rFonts w:ascii="맑은 고딕" w:hAnsi="맑은 고딕" w:hint="eastAsia"/>
          <w:color w:val="auto"/>
          <w:sz w:val="24"/>
        </w:rPr>
        <w:lastRenderedPageBreak/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목록</w:t>
      </w:r>
      <w:bookmarkEnd w:id="3"/>
    </w:p>
    <w:tbl>
      <w:tblPr>
        <w:tblW w:w="1076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13"/>
        <w:gridCol w:w="3377"/>
        <w:gridCol w:w="6378"/>
      </w:tblGrid>
      <w:tr w:rsidR="00E96E3F" w:rsidRPr="00F52E2D" w:rsidTr="00062532">
        <w:trPr>
          <w:trHeight w:val="787"/>
        </w:trPr>
        <w:tc>
          <w:tcPr>
            <w:tcW w:w="1013" w:type="dxa"/>
            <w:shd w:val="clear" w:color="auto" w:fill="DBE5F1" w:themeFill="accent1" w:themeFillTint="33"/>
            <w:vAlign w:val="center"/>
          </w:tcPr>
          <w:p w:rsidR="00736C50" w:rsidRPr="00F52E2D" w:rsidRDefault="00736C50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번호</w:t>
            </w:r>
          </w:p>
        </w:tc>
        <w:tc>
          <w:tcPr>
            <w:tcW w:w="3377" w:type="dxa"/>
            <w:shd w:val="clear" w:color="auto" w:fill="DBE5F1" w:themeFill="accent1" w:themeFillTint="33"/>
            <w:vAlign w:val="center"/>
          </w:tcPr>
          <w:p w:rsidR="00736C50" w:rsidRPr="00F52E2D" w:rsidRDefault="00062532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API</w:t>
            </w:r>
            <w:r w:rsidRPr="00F52E2D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명</w:t>
            </w:r>
          </w:p>
        </w:tc>
        <w:tc>
          <w:tcPr>
            <w:tcW w:w="6378" w:type="dxa"/>
            <w:shd w:val="clear" w:color="auto" w:fill="DBE5F1" w:themeFill="accent1" w:themeFillTint="33"/>
            <w:vAlign w:val="center"/>
          </w:tcPr>
          <w:p w:rsidR="00736C50" w:rsidRPr="00F52E2D" w:rsidRDefault="00736C50" w:rsidP="003322F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사용</w:t>
            </w:r>
            <w:r w:rsidR="000A3D2F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736C50" w:rsidRPr="00F52E2D" w:rsidRDefault="00736C50" w:rsidP="00247FC8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서비스 인증 및API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KEY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발급</w:t>
            </w:r>
          </w:p>
        </w:tc>
      </w:tr>
      <w:tr w:rsidR="00E96E3F" w:rsidRPr="00F52E2D" w:rsidTr="00062532">
        <w:trPr>
          <w:trHeight w:val="739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836F4D" w:rsidP="00736C5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(확인)" w:history="1"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>서비스 인증 확인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062532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이용기관 정상 여부 및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 유효성을 확인합니다.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이용기관은 사전에 등록하셔야 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키가 만료된 경우 갱신 요청하신 후 사용하십시오.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836F4D" w:rsidP="00BA4B1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" w:history="1">
              <w:r w:rsidR="00736C50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키 </w:t>
              </w:r>
              <w:r w:rsidR="00BA4B1B" w:rsidRPr="00120484">
                <w:rPr>
                  <w:rStyle w:val="af5"/>
                  <w:rFonts w:asciiTheme="minorEastAsia" w:eastAsiaTheme="minorEastAsia" w:hAnsiTheme="minorEastAsia" w:hint="eastAsia"/>
                </w:rPr>
                <w:t>즉시 발급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F1086C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비즈플레이와 제휴된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대표이용기관으로 등록된 경우 고객용 API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키를 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API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통해 즉시 발급 받을 수 있습니다.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단,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고객기업이 비즈플레이 경비관리 서비스를 이용 중이어야 합니다.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</w:t>
            </w:r>
            <w:r>
              <w:rPr>
                <w:rFonts w:asciiTheme="minorEastAsia" w:eastAsiaTheme="minorEastAsia" w:hAnsiTheme="minorEastAsia"/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_1" w:history="1">
              <w:r w:rsidR="00E96E3F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키 즉시 발급</w:t>
              </w:r>
            </w:hyperlink>
            <w:r w:rsidR="00E96E3F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120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동일한 기능이나,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 발급 요청 시 비즈플레이 관리자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ID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이용하여 추가 인증이 가능합니다.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카드&amp;사용자 정보조회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02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보유카드_목록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목록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카드번호,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유효기간,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한도 등 카드의 기본 정보를 조회할 수 있습니다.</w:t>
            </w:r>
          </w:p>
        </w:tc>
      </w:tr>
      <w:tr w:rsidR="00AB26B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AB26B4" w:rsidRPr="00275C18" w:rsidRDefault="00AB26B4" w:rsidP="00E96E3F">
            <w:pPr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</w:rPr>
            </w:pP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</w:rPr>
              <w:t>0211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AB26B4" w:rsidRPr="00275C18" w:rsidRDefault="00836F4D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6A6A6" w:themeColor="background1" w:themeShade="A6"/>
              </w:rPr>
            </w:pPr>
            <w:hyperlink w:anchor="_법인카드_정보_변경" w:history="1">
              <w:r w:rsidR="00AB26B4" w:rsidRPr="00275C18">
                <w:rPr>
                  <w:rStyle w:val="af5"/>
                  <w:rFonts w:asciiTheme="minorEastAsia" w:eastAsiaTheme="minorEastAsia" w:hAnsiTheme="minorEastAsia" w:hint="eastAsia"/>
                  <w:color w:val="A6A6A6" w:themeColor="background1" w:themeShade="A6"/>
                </w:rPr>
                <w:t>법인카드 정보 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AB26B4" w:rsidRPr="00275C18" w:rsidRDefault="00AB26B4" w:rsidP="00E96E3F">
            <w:pPr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</w:pP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등록된 카드 목록의 정보를 변경 할 수 있습니다.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 (ERP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코드,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카드별칭)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31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사용자_정보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사용자 정보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카드의 사용자로 지정된 사용자 정보를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카드거래내역,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영수증 처리 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증빙 이미지,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지출결의서 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0B0A89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0B0A89">
              <w:rPr>
                <w:rFonts w:asciiTheme="minorEastAsia" w:eastAsiaTheme="minorEastAsia" w:hAnsiTheme="minorEastAsia"/>
                <w:color w:val="auto"/>
              </w:rPr>
              <w:t>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0B0A89" w:rsidRDefault="00836F4D" w:rsidP="00E96E3F">
            <w:pPr>
              <w:pStyle w:val="af7"/>
              <w:ind w:leftChars="0" w:left="0"/>
              <w:rPr>
                <w:rStyle w:val="af5"/>
              </w:rPr>
            </w:pPr>
            <w:hyperlink w:anchor="_카드_승인_내역" w:history="1">
              <w:r w:rsidR="00E96E3F" w:rsidRPr="000B0A89">
                <w:rPr>
                  <w:rStyle w:val="af5"/>
                  <w:rFonts w:asciiTheme="minorEastAsia" w:eastAsiaTheme="minorEastAsia" w:hAnsiTheme="minorEastAsia" w:hint="eastAsia"/>
                </w:rPr>
                <w:t>카드 승인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0B0A89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제공한 거래내역 정보와 가맹점 과세유형,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휴폐업여부,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부가세 정보를 조회할 수 있습니다.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통상 거래일 기준 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 조회 가능합니다.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920972" w:rsidRPr="00F52E2D" w:rsidTr="00062532">
        <w:trPr>
          <w:trHeight w:val="570"/>
        </w:trPr>
        <w:tc>
          <w:tcPr>
            <w:tcW w:w="1013" w:type="dxa"/>
            <w:vAlign w:val="center"/>
          </w:tcPr>
          <w:p w:rsidR="00920972" w:rsidRPr="00275C18" w:rsidRDefault="00920972" w:rsidP="00920972">
            <w:pPr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</w:rPr>
            </w:pP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</w:rPr>
              <w:t>0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</w:rPr>
              <w:t>410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920972" w:rsidRPr="00275C18" w:rsidRDefault="00836F4D" w:rsidP="00920972">
            <w:pPr>
              <w:pStyle w:val="af7"/>
              <w:ind w:leftChars="0" w:left="0"/>
              <w:rPr>
                <w:rStyle w:val="af5"/>
                <w:color w:val="A6A6A6" w:themeColor="background1" w:themeShade="A6"/>
              </w:rPr>
            </w:pPr>
            <w:hyperlink w:anchor="_법인카드_승인_내역" w:history="1">
              <w:r w:rsidR="00920972" w:rsidRPr="00275C18">
                <w:rPr>
                  <w:rStyle w:val="af5"/>
                  <w:rFonts w:asciiTheme="minorEastAsia" w:eastAsiaTheme="minorEastAsia" w:hAnsiTheme="minorEastAsia" w:hint="eastAsia"/>
                  <w:color w:val="A6A6A6" w:themeColor="background1" w:themeShade="A6"/>
                </w:rPr>
                <w:t>법인카드 승인 내역 조회</w:t>
              </w:r>
              <w:r w:rsidR="00920972" w:rsidRPr="00275C18">
                <w:rPr>
                  <w:rStyle w:val="af5"/>
                  <w:rFonts w:asciiTheme="minorEastAsia" w:eastAsiaTheme="minorEastAsia" w:hAnsiTheme="minorEastAsia"/>
                  <w:color w:val="A6A6A6" w:themeColor="background1" w:themeShade="A6"/>
                </w:rPr>
                <w:t>(</w:t>
              </w:r>
              <w:r w:rsidR="00920972" w:rsidRPr="00275C18">
                <w:rPr>
                  <w:rStyle w:val="af5"/>
                  <w:rFonts w:asciiTheme="minorEastAsia" w:eastAsiaTheme="minorEastAsia" w:hAnsiTheme="minorEastAsia" w:hint="eastAsia"/>
                  <w:color w:val="A6A6A6" w:themeColor="background1" w:themeShade="A6"/>
                </w:rPr>
                <w:t>카드그룹별)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920972" w:rsidRPr="00275C18" w:rsidRDefault="00920972" w:rsidP="00920972">
            <w:pPr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</w:pP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카드사에서 제공한 거래내역 정보와 가맹점 과세유형,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휴폐업여부,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부가세 정보를 법인카드관리 앱에서 지정한 카드번호별 카드그룹정</w:t>
            </w:r>
            <w:r w:rsidR="00275C18"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 xml:space="preserve">보를 연동하여 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조회할 수 있습니다.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 xml:space="preserve">통상 거래일 기준 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D+1 </w:t>
            </w:r>
            <w:r w:rsidRPr="00275C18">
              <w:rPr>
                <w:rFonts w:asciiTheme="minorEastAsia" w:eastAsiaTheme="minorEastAsia" w:hAnsiTheme="minorEastAsia" w:hint="eastAsia"/>
                <w:color w:val="A6A6A6" w:themeColor="background1" w:themeShade="A6"/>
                <w:sz w:val="16"/>
                <w:szCs w:val="16"/>
              </w:rPr>
              <w:t>이후 조회 가능합니다.</w:t>
            </w:r>
            <w:r w:rsidRPr="00275C18"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4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처리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영수증 처리 내역 조회</w:t>
              </w:r>
            </w:hyperlink>
            <w:r w:rsidR="00F46FF5">
              <w:rPr>
                <w:rStyle w:val="af5"/>
                <w:rFonts w:asciiTheme="minorEastAsia" w:eastAsiaTheme="minorEastAsia" w:hAnsiTheme="minorEastAsia"/>
              </w:rPr>
              <w:t>(</w:t>
            </w:r>
            <w:r w:rsidR="00F46FF5">
              <w:rPr>
                <w:rStyle w:val="af5"/>
                <w:rFonts w:asciiTheme="minorEastAsia" w:eastAsiaTheme="minorEastAsia" w:hAnsiTheme="minorEastAsia" w:hint="eastAsia"/>
              </w:rPr>
              <w:t>사용일,사용자ID별)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사용일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F46FF5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F52E2D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0411</w:t>
            </w:r>
            <w:r>
              <w:rPr>
                <w:rFonts w:asciiTheme="minorEastAsia" w:eastAsiaTheme="minorEastAsia" w:hAnsiTheme="minorEastAsia"/>
                <w:color w:val="auto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Default="00F46FF5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</w:rPr>
            </w:pPr>
            <w:r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F52E2D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0B0A89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0411B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Pr="000B0A89" w:rsidRDefault="00F46FF5" w:rsidP="00F46FF5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조회(작성일,직원ID별)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0B0A89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직원ID별 조회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만 가능합니다.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120484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</w:t>
              </w:r>
              <w:r w:rsid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이미지 정보는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URL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제공하며,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을 통해 접속하시면 이미지 원본을 다운로드 할 수 있습니다.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_1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 조회</w:t>
              </w:r>
              <w:r w:rsidR="00120484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(기간별)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기간별로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증빙 이미지는 카드 거래 정보를 포함하고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E96E3F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지출결의_첨부파일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지출결의서 첨부파일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경비 지출결의서 작성 시 첨부한 파일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(File)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정보를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접속 시 파일을 다운로드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0415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836F4D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1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간략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조회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0411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전문에서 지출결의 결재,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직원,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거래처 등 추가 입력 항목을 제외하고 조회합니다.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0416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836F4D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2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전표형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시 입력한 용도(계정과목)을 기준으로 전표형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차변,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대변)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조회합니다.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color w:val="auto"/>
              </w:rPr>
            </w:pPr>
            <w:hyperlink w:anchor="_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</w:t>
            </w:r>
            <w:r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836F4D" w:rsidP="00E96E3F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  <w:r w:rsidR="00120484" w:rsidRPr="00120484">
                <w:rPr>
                  <w:rStyle w:val="af5"/>
                  <w:rFonts w:hint="eastAsia"/>
                </w:rPr>
                <w:t xml:space="preserve"> (B</w:t>
              </w:r>
              <w:r w:rsidR="00120484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Branch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C0078A" w:rsidRPr="00120484">
                <w:rPr>
                  <w:rStyle w:val="af5"/>
                  <w:rFonts w:hint="eastAsia"/>
                </w:rPr>
                <w:t>지출결의서</w:t>
              </w:r>
              <w:r w:rsidR="00C0078A" w:rsidRPr="00120484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내역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>
                <w:rPr>
                  <w:rStyle w:val="af5"/>
                  <w:rFonts w:hint="eastAsia"/>
                </w:rPr>
                <w:t>통합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조회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 xml:space="preserve"> (B</w:t>
              </w:r>
              <w:r w:rsidR="00C0078A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711 API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동일하게 지출결의서 단위로 영수증 처리 내역을 첨부된 증빙이미지 목록과 함께 제공합니다.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(Branch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매입/청구/해외 사용 내역 조회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사용(매입)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사용(매입) 내역 조회</w:t>
              </w:r>
            </w:hyperlink>
          </w:p>
        </w:tc>
        <w:tc>
          <w:tcPr>
            <w:tcW w:w="6378" w:type="dxa"/>
            <w:shd w:val="clear" w:color="auto" w:fill="auto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카드사에서 제공하는 카드 매입 거래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무승입 매입,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해외 거래 원화 내역 등의 정보를 추가로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회계 전표 처리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해외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(0451)</w:t>
            </w:r>
          </w:p>
        </w:tc>
        <w:tc>
          <w:tcPr>
            <w:tcW w:w="6378" w:type="dxa"/>
            <w:shd w:val="clear" w:color="auto" w:fill="auto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해외에서 발급한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VISA, MASTERCARD, AMEX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 사용 내역을 조회합니다.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 (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국내 카드의 해외 사용분 아님)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청구내역은 카드사에 실제 청구서 생성 및 발송 이후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이후에 조회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_1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조회(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+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경비처리내역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청구내역과 경비 처리내역 정보를 조합하여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청구 내역에 대해 경비처리 유무,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유무를 확인할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0530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카드사별 청구 금액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카드사에서 제공하는 청구내역을 카드사별로 요약하여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(VISA)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해외에서 발급 받은 카드의 사용 내역을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실 사용일자를 기준으로 최소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D+3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에서 최대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D+15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이후 조회가 가능합니다.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해당 서비스는 별도 문의 바랍니다.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6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10</w:t>
            </w:r>
          </w:p>
        </w:tc>
        <w:tc>
          <w:tcPr>
            <w:tcW w:w="3377" w:type="dxa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거래처_(가맹점)_정보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거래처(가맹점) 정보 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 승인내역의 가맹점 정보만 추출하여,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기간별 거래처(가맹점) 정보를 제공합니다.</w:t>
            </w:r>
          </w:p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 내부 시스템에 가맹점 정보를 거래처로 사전 등록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</w:rPr>
              <w:t>기초코드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관리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0910</w:t>
            </w:r>
          </w:p>
        </w:tc>
        <w:tc>
          <w:tcPr>
            <w:tcW w:w="3377" w:type="dxa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용도(거래종류)_코드_조회" w:history="1">
              <w:r w:rsidR="00C0078A" w:rsidRPr="00DD22AB">
                <w:rPr>
                  <w:rStyle w:val="af5"/>
                  <w:rFonts w:hint="eastAsia"/>
                </w:rPr>
                <w:t>용도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거래종류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전문으로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확인할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0911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836F4D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용도(거래종류)_코드_등록/수정" w:history="1">
              <w:r w:rsidR="00C0078A" w:rsidRPr="00E619F8">
                <w:rPr>
                  <w:rStyle w:val="af5"/>
                  <w:rFonts w:hint="eastAsia"/>
                </w:rPr>
                <w:t>용도</w:t>
              </w:r>
              <w:r w:rsidR="00C0078A" w:rsidRPr="00E619F8">
                <w:rPr>
                  <w:rStyle w:val="af5"/>
                  <w:rFonts w:hint="eastAsia"/>
                </w:rPr>
                <w:t>(</w:t>
              </w:r>
              <w:r w:rsidR="00C0078A" w:rsidRPr="00E619F8">
                <w:rPr>
                  <w:rStyle w:val="af5"/>
                  <w:rFonts w:hint="eastAsia"/>
                </w:rPr>
                <w:t>거래종류</w:t>
              </w:r>
              <w:r w:rsidR="00C0078A" w:rsidRPr="00E619F8">
                <w:rPr>
                  <w:rStyle w:val="af5"/>
                  <w:rFonts w:hint="eastAsia"/>
                </w:rPr>
                <w:t>)</w:t>
              </w:r>
              <w:r w:rsidR="00C0078A" w:rsidRPr="00E619F8">
                <w:rPr>
                  <w:rStyle w:val="af5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코드</w:t>
              </w:r>
              <w:r w:rsidR="00C0078A" w:rsidRPr="00E619F8">
                <w:rPr>
                  <w:rStyle w:val="af5"/>
                  <w:rFonts w:hint="eastAsia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등록</w:t>
              </w:r>
              <w:r w:rsidR="00C0078A" w:rsidRPr="00E619F8">
                <w:rPr>
                  <w:rStyle w:val="af5"/>
                  <w:rFonts w:hint="eastAsia"/>
                </w:rPr>
                <w:t>/</w:t>
              </w:r>
              <w:r w:rsidR="00C0078A" w:rsidRPr="00E619F8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619F8" w:rsidRDefault="00C0078A" w:rsidP="00C0078A">
            <w:pPr>
              <w:rPr>
                <w:color w:val="auto"/>
                <w:sz w:val="16"/>
                <w:szCs w:val="16"/>
              </w:rPr>
            </w:pPr>
            <w:r w:rsidRPr="00E619F8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대량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619F8">
              <w:rPr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color w:val="auto"/>
                <w:sz w:val="16"/>
                <w:szCs w:val="16"/>
              </w:rPr>
              <w:t xml:space="preserve">ERP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추가로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1010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조회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프로젝트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지역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관리가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필요한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등록/수정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포함하고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있으며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0A703A" w:rsidRDefault="003900C7" w:rsidP="000A703A">
            <w:pPr>
              <w:jc w:val="center"/>
              <w:rPr>
                <w:rStyle w:val="af5"/>
              </w:rPr>
            </w:pPr>
            <w:r w:rsidRPr="000A703A">
              <w:rPr>
                <w:rFonts w:hint="eastAsia"/>
                <w:color w:val="auto"/>
              </w:rPr>
              <w:t>1012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0A703A" w:rsidRDefault="00836F4D" w:rsidP="000A703A">
            <w:pPr>
              <w:pStyle w:val="af7"/>
              <w:ind w:leftChars="0" w:left="0"/>
              <w:rPr>
                <w:rStyle w:val="af5"/>
              </w:rPr>
            </w:pPr>
            <w:hyperlink w:anchor="_구분항목_코드(ERP기준)_등록/수정" w:history="1">
              <w:r w:rsidR="003900C7" w:rsidRPr="000A703A">
                <w:rPr>
                  <w:rStyle w:val="af5"/>
                  <w:rFonts w:hint="eastAsia"/>
                </w:rPr>
                <w:t>구분항목</w:t>
              </w:r>
              <w:r w:rsidR="003900C7" w:rsidRPr="000A703A">
                <w:rPr>
                  <w:rStyle w:val="af5"/>
                  <w:rFonts w:hint="eastAsia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F52E2D" w:rsidRDefault="003900C7" w:rsidP="00C0078A">
            <w:pPr>
              <w:rPr>
                <w:color w:val="auto"/>
                <w:sz w:val="16"/>
                <w:szCs w:val="16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EF29FB" w:rsidRPr="000A703A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조회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추가항목은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형태의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구조가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없는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등록/수정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F52E2D" w:rsidRDefault="003900C7" w:rsidP="00C0078A">
            <w:pPr>
              <w:jc w:val="center"/>
              <w:rPr>
                <w:color w:val="auto"/>
              </w:rPr>
            </w:pPr>
            <w:r w:rsidRPr="000A703A">
              <w:rPr>
                <w:rFonts w:hint="eastAsia"/>
                <w:color w:val="auto"/>
              </w:rPr>
              <w:lastRenderedPageBreak/>
              <w:t>11</w:t>
            </w:r>
            <w:r w:rsidRPr="000A703A">
              <w:rPr>
                <w:color w:val="auto"/>
              </w:rPr>
              <w:t>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3900C7" w:rsidRDefault="00836F4D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추가항목_코드(ERP기준)_등록/수정" w:history="1">
              <w:r w:rsidR="003900C7" w:rsidRPr="000A703A">
                <w:rPr>
                  <w:rStyle w:val="af5"/>
                  <w:rFonts w:hint="eastAsia"/>
                </w:rPr>
                <w:t>추가항목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3900C7" w:rsidRDefault="003900C7" w:rsidP="003900C7">
            <w:pPr>
              <w:rPr>
                <w:color w:val="BFBFBF" w:themeColor="background1" w:themeShade="BF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12</w:t>
            </w:r>
            <w:r w:rsidRPr="00F52E2D">
              <w:rPr>
                <w:color w:val="auto"/>
              </w:rPr>
              <w:t>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조회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함께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등록/수정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시에는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번호와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식별번호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(</w:t>
            </w:r>
            <w:r w:rsidRPr="00F52E2D">
              <w:rPr>
                <w:color w:val="auto"/>
                <w:sz w:val="16"/>
                <w:szCs w:val="16"/>
              </w:rPr>
              <w:t>ERP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필수로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163942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사용해야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거래처담당자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C0078A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1B063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항목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조회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계정과목은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연동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기준이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되는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등록/수정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과목의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상대계정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ERP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등록하시면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유용합니다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조회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등록/수정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부문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사업예산부문항목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836F4D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조회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836F4D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등록/수정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EF29FB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사업예산부서항목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836F4D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코드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836F4D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등록/수정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836F4D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별_(경영/실행_계획)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  <w:r w:rsidR="00C0078A" w:rsidRPr="00F91E52">
              <w:rPr>
                <w:rStyle w:val="af5"/>
                <w:rFonts w:hint="eastAsia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836F4D" w:rsidP="00C0078A">
            <w:pPr>
              <w:pStyle w:val="af7"/>
              <w:ind w:leftChars="0" w:left="0"/>
              <w:rPr>
                <w:rStyle w:val="af5"/>
              </w:rPr>
            </w:pPr>
            <w:hyperlink w:anchor="_부서별_예산_(경영/실행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조회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>, 2,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Pr="00F91E52">
              <w:rPr>
                <w:color w:val="auto"/>
                <w:sz w:val="16"/>
                <w:szCs w:val="16"/>
              </w:rPr>
              <w:t xml:space="preserve">, 2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등록</w:t>
            </w:r>
            <w:r w:rsidR="00034232" w:rsidRPr="00F91E52">
              <w:rPr>
                <w:rStyle w:val="af5"/>
                <w:rFonts w:hint="eastAsia"/>
              </w:rPr>
              <w:t>/</w:t>
            </w:r>
            <w:r w:rsidR="00034232" w:rsidRPr="00F91E52">
              <w:rPr>
                <w:rStyle w:val="af5"/>
                <w:rFonts w:hint="eastAsia"/>
              </w:rPr>
              <w:t>수정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 xml:space="preserve">, 2,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1, 2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>(ERP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중복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불가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C0078A" w:rsidRPr="00F52E2D" w:rsidTr="005D5C5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부가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설정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color w:val="auto"/>
              </w:rPr>
              <w:t>3</w:t>
            </w:r>
            <w:r w:rsidRPr="00EF29FB">
              <w:rPr>
                <w:rFonts w:hint="eastAsia"/>
                <w:color w:val="auto"/>
              </w:rPr>
              <w:t>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lastRenderedPageBreak/>
              <w:t>3011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등록</w:t>
            </w:r>
            <w:r w:rsidRPr="00EF29FB">
              <w:rPr>
                <w:rStyle w:val="af5"/>
                <w:rFonts w:hint="eastAsia"/>
              </w:rPr>
              <w:t>/</w:t>
            </w:r>
            <w:r w:rsidRPr="00EF29FB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B14D8B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14D8B" w:rsidRPr="00EF29FB" w:rsidRDefault="00B14D8B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</w:t>
            </w:r>
            <w:r w:rsidRPr="00EF29FB">
              <w:rPr>
                <w:color w:val="auto"/>
              </w:rPr>
              <w:t>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14D8B" w:rsidRPr="00EF29FB" w:rsidRDefault="00B14D8B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삭제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14D8B" w:rsidRPr="00EF29FB" w:rsidRDefault="00B14D8B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매핑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되며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용도코드가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삭제되지는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않습니다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3110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3111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) 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C95483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b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9011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color w:val="auto"/>
              </w:rPr>
            </w:pPr>
            <w:r w:rsidRPr="00F91E52">
              <w:rPr>
                <w:rStyle w:val="af5"/>
                <w:rFonts w:hint="eastAsia"/>
              </w:rPr>
              <w:t>경비처리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수신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확인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F91E52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데이터</w:t>
            </w:r>
            <w:r w:rsid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수신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901</w:t>
            </w:r>
            <w:r w:rsidRPr="00D615C4">
              <w:rPr>
                <w:color w:val="BFBFBF" w:themeColor="background1" w:themeShade="BF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취소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상태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대한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일자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건별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auto"/>
              </w:rPr>
            </w:pPr>
            <w:r w:rsidRPr="00D615C4">
              <w:rPr>
                <w:rFonts w:hint="eastAsia"/>
                <w:color w:val="auto"/>
              </w:rPr>
              <w:t>9111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데이터" w:history="1">
              <w:r w:rsidR="00C0078A" w:rsidRPr="00D615C4">
                <w:rPr>
                  <w:rStyle w:val="af5"/>
                  <w:rFonts w:hint="eastAsia"/>
                </w:rPr>
                <w:t>경비처리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마감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상태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auto"/>
                <w:sz w:val="16"/>
                <w:szCs w:val="16"/>
              </w:rPr>
            </w:pPr>
            <w:r w:rsidRPr="00D615C4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대해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D615C4">
              <w:rPr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모바일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D615C4">
              <w:rPr>
                <w:color w:val="auto"/>
                <w:sz w:val="16"/>
                <w:szCs w:val="16"/>
              </w:rPr>
              <w:t xml:space="preserve">PC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기반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서비스에서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제한됩니다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일자별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일자별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836F4D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_1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건별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건별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E619F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  <w:r>
              <w:rPr>
                <w:color w:val="auto"/>
              </w:rPr>
              <w:t>31</w:t>
            </w:r>
            <w:r w:rsidR="00E619F8"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="00E619F8" w:rsidRPr="00F91E52">
              <w:rPr>
                <w:rStyle w:val="af5"/>
                <w:rFonts w:hint="eastAsia"/>
              </w:rPr>
              <w:t>(</w:t>
            </w:r>
            <w:r w:rsidR="00E619F8" w:rsidRPr="00F91E52">
              <w:rPr>
                <w:rStyle w:val="af5"/>
                <w:rFonts w:hint="eastAsia"/>
              </w:rPr>
              <w:t>건별</w:t>
            </w:r>
            <w:r w:rsidR="00E619F8" w:rsidRPr="00F91E52">
              <w:rPr>
                <w:rStyle w:val="af5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>
              <w:rPr>
                <w:rFonts w:hint="eastAsia"/>
                <w:color w:val="auto"/>
                <w:sz w:val="16"/>
                <w:szCs w:val="16"/>
              </w:rPr>
              <w:t>의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클라우드형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구축형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공통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다우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S</w:t>
            </w:r>
            <w:r w:rsidR="00F747E4">
              <w:rPr>
                <w:color w:val="auto"/>
                <w:sz w:val="16"/>
                <w:szCs w:val="16"/>
              </w:rPr>
              <w:t xml:space="preserve">aaS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E619F8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619F8" w:rsidRDefault="00E619F8" w:rsidP="00E619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619F8" w:rsidRPr="00F91E52" w:rsidRDefault="00E619F8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건별</w:t>
            </w:r>
            <w:r w:rsidRPr="00F91E52">
              <w:rPr>
                <w:rStyle w:val="af5"/>
                <w:rFonts w:hint="eastAsia"/>
              </w:rPr>
              <w:t>,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처리내역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생성</w:t>
            </w:r>
            <w:r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619F8" w:rsidRPr="00E619F8" w:rsidRDefault="00E619F8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E</w:t>
            </w:r>
            <w:r w:rsidR="00F747E4">
              <w:rPr>
                <w:color w:val="auto"/>
                <w:sz w:val="16"/>
                <w:szCs w:val="16"/>
              </w:rPr>
              <w:t>RP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에서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영수증을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작성하여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그룹웨어로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및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처리내역을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생성</w:t>
            </w:r>
            <w:r>
              <w:rPr>
                <w:rFonts w:hint="eastAsia"/>
                <w:color w:val="auto"/>
                <w:sz w:val="16"/>
                <w:szCs w:val="16"/>
              </w:rPr>
              <w:t>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>
              <w:rPr>
                <w:rFonts w:hint="eastAsia"/>
                <w:color w:val="auto"/>
                <w:sz w:val="16"/>
                <w:szCs w:val="16"/>
              </w:rPr>
              <w:t>비젠트로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UNIPORTAL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</w:tbl>
    <w:p w:rsidR="000523FA" w:rsidRPr="00F52E2D" w:rsidRDefault="000523FA">
      <w:pPr>
        <w:rPr>
          <w:rFonts w:ascii="맑은 고딕" w:eastAsia="맑은 고딕" w:hAnsi="맑은 고딕"/>
          <w:b/>
          <w:color w:val="auto"/>
          <w:sz w:val="24"/>
        </w:rPr>
      </w:pPr>
    </w:p>
    <w:p w:rsidR="00A13E99" w:rsidRPr="00F52E2D" w:rsidRDefault="00A13E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5A3902" w:rsidP="005A3902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" w:name="_Toc6223764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API </w:t>
      </w:r>
      <w:r w:rsidR="00DC773D" w:rsidRPr="00F52E2D">
        <w:rPr>
          <w:rFonts w:ascii="맑은 고딕" w:hAnsi="맑은 고딕" w:hint="eastAsia"/>
          <w:color w:val="auto"/>
          <w:sz w:val="24"/>
        </w:rPr>
        <w:t xml:space="preserve">서비스 </w:t>
      </w:r>
      <w:r w:rsidRPr="00F52E2D">
        <w:rPr>
          <w:rFonts w:ascii="맑은 고딕" w:hAnsi="맑은 고딕" w:hint="eastAsia"/>
          <w:color w:val="auto"/>
          <w:sz w:val="24"/>
        </w:rPr>
        <w:t>흐름도</w:t>
      </w:r>
      <w:bookmarkEnd w:id="4"/>
    </w:p>
    <w:p w:rsidR="005A3902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</w:rPr>
        <mc:AlternateContent>
          <mc:Choice Requires="wpc">
            <w:drawing>
              <wp:inline distT="0" distB="0" distL="0" distR="0" wp14:anchorId="3A3ECC0C" wp14:editId="1626BE9B">
                <wp:extent cx="5943600" cy="2917825"/>
                <wp:effectExtent l="0" t="0" r="19050" b="0"/>
                <wp:docPr id="56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14708" y="583368"/>
                            <a:ext cx="2809900" cy="2126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DE0" w:rsidRPr="00C74ACE" w:rsidRDefault="00140DE0" w:rsidP="00D4260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91100" y="744806"/>
                            <a:ext cx="1180400" cy="725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INPUT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데이터조립</w:t>
                              </w:r>
                            </w:p>
                            <w:p w:rsidR="00140DE0" w:rsidRDefault="00140DE0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API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인증키</w:t>
                              </w:r>
                            </w:p>
                            <w:p w:rsidR="00140DE0" w:rsidRPr="007E1C24" w:rsidRDefault="00140DE0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기관코드</w:t>
                              </w:r>
                            </w:p>
                            <w:p w:rsidR="00140DE0" w:rsidRPr="007E1C24" w:rsidRDefault="00140DE0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카드번호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067000" y="156201"/>
                            <a:ext cx="2876600" cy="2375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DE0" w:rsidRPr="00CA09B9" w:rsidRDefault="00140DE0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이</w:t>
                              </w:r>
                              <w:r>
                                <w:rPr>
                                  <w:b/>
                                  <w:color w:val="0000FF"/>
                                </w:rPr>
                                <w:t>용기업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23575" y="1498613"/>
                            <a:ext cx="135260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500041" w:rsidRDefault="00140DE0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16"/>
                                </w:rPr>
                                <w:t xml:space="preserve">Call </w:t>
                              </w:r>
                              <w:r>
                                <w:rPr>
                                  <w:b/>
                                  <w:color w:val="0000FF"/>
                                  <w:sz w:val="16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1000" y="1945017"/>
                            <a:ext cx="1180500" cy="60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데이터추출</w:t>
                              </w:r>
                            </w:p>
                            <w:p w:rsidR="00140DE0" w:rsidRPr="007E1C24" w:rsidRDefault="00140DE0" w:rsidP="0096536F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법인카드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영수증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AutoShape 62"/>
                        <wps:cNvCnPr>
                          <a:cxnSpLocks noChangeShapeType="1"/>
                          <a:stCxn id="32" idx="1"/>
                          <a:endCxn id="35" idx="0"/>
                        </wps:cNvCnPr>
                        <wps:spPr bwMode="auto">
                          <a:xfrm rot="10800000" flipV="1">
                            <a:off x="3799876" y="1107409"/>
                            <a:ext cx="791225" cy="3912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63"/>
                        <wps:cNvCnPr>
                          <a:cxnSpLocks noChangeShapeType="1"/>
                          <a:stCxn id="35" idx="1"/>
                          <a:endCxn id="62" idx="3"/>
                        </wps:cNvCnPr>
                        <wps:spPr bwMode="auto">
                          <a:xfrm flipH="1" flipV="1">
                            <a:off x="2131915" y="1431268"/>
                            <a:ext cx="991660" cy="290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64"/>
                        <wps:cNvCnPr>
                          <a:cxnSpLocks noChangeShapeType="1"/>
                          <a:stCxn id="64" idx="3"/>
                          <a:endCxn id="35" idx="1"/>
                        </wps:cNvCnPr>
                        <wps:spPr bwMode="auto">
                          <a:xfrm flipV="1">
                            <a:off x="2131915" y="1721815"/>
                            <a:ext cx="991660" cy="3107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771500" cy="23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1298586"/>
                            <a:ext cx="7715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요</w:t>
                              </w:r>
                              <w:r>
                                <w:t>청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975" y="1945017"/>
                            <a:ext cx="7716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응</w:t>
                              </w:r>
                              <w:r>
                                <w:t>답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AutoShape 68"/>
                        <wps:cNvCnPr>
                          <a:cxnSpLocks noChangeShapeType="1"/>
                          <a:stCxn id="39" idx="1"/>
                          <a:endCxn id="35" idx="2"/>
                        </wps:cNvCnPr>
                        <wps:spPr bwMode="auto">
                          <a:xfrm rot="10800000">
                            <a:off x="3799876" y="1945018"/>
                            <a:ext cx="791125" cy="30065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2312620"/>
                            <a:ext cx="6763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ED5E3C" w:rsidRDefault="00140DE0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ED5E3C">
                                <w:rPr>
                                  <w:rFonts w:hint="eastAsia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36000" rIns="0" bIns="36000" anchor="ctr" anchorCtr="0" upright="1">
                          <a:noAutofit/>
                        </wps:bodyPr>
                      </wps:wsp>
                      <wps:wsp>
                        <wps:cNvPr id="5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352600" y="1560113"/>
                            <a:ext cx="2477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ED5E3C" w:rsidRDefault="00140DE0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171950" y="2312620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ED5E3C" w:rsidRDefault="00140DE0" w:rsidP="00635A80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91100" y="525805"/>
                            <a:ext cx="11804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Pr="00ED5E3C" w:rsidRDefault="00140DE0" w:rsidP="00D4260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31665" y="170475"/>
                            <a:ext cx="2390775" cy="237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DE0" w:rsidRDefault="00140DE0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즈플레이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서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3615" y="1235370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Receive INPUT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22165" y="778805"/>
                            <a:ext cx="215201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경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비관리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API]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3615" y="1836715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데이터조립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9710" y="989625"/>
                            <a:ext cx="2152015" cy="144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DE0" w:rsidRDefault="00140DE0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color w:val="40404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3ECC0C" id="Canvas 50" o:spid="_x0000_s1026" editas="canvas" style="width:468pt;height:229.75pt;mso-position-horizontal-relative:char;mso-position-vertical-relative:line" coordsize="59436,2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178;visibility:visible;mso-wrap-style:square">
                  <v:fill o:detectmouseclick="t"/>
                  <v:path o:connecttype="none"/>
                </v:shape>
                <v:rect id="Rectangle 77" o:spid="_x0000_s1028" style="position:absolute;left:31147;top:5833;width:28099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" filled="f" strokecolor="#7f7f7f">
                  <v:textbox>
                    <w:txbxContent>
                      <w:p w:rsidR="00140DE0" w:rsidRPr="00C74ACE" w:rsidRDefault="00140DE0" w:rsidP="00D4260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53" o:spid="_x0000_s1029" style="position:absolute;left:45911;top:7448;width:11804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" strokecolor="#7f7f7f">
                  <v:textbox>
                    <w:txbxContent>
                      <w:p w:rsidR="00140DE0" w:rsidRDefault="00140DE0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INPUT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데이터조립</w:t>
                        </w:r>
                      </w:p>
                      <w:p w:rsidR="00140DE0" w:rsidRDefault="00140DE0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API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인증키</w:t>
                        </w:r>
                      </w:p>
                      <w:p w:rsidR="00140DE0" w:rsidRPr="007E1C24" w:rsidRDefault="00140DE0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기관코드</w:t>
                        </w:r>
                      </w:p>
                      <w:p w:rsidR="00140DE0" w:rsidRPr="007E1C24" w:rsidRDefault="00140DE0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카드번호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등</w:t>
                        </w:r>
                      </w:p>
                    </w:txbxContent>
                  </v:textbox>
                </v:rect>
                <v:roundrect id="AutoShape 54" o:spid="_x0000_s1030" style="position:absolute;left:30670;top:1562;width:28766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" filled="f">
                  <v:stroke dashstyle="1 1" endcap="round"/>
                  <v:textbox>
                    <w:txbxContent>
                      <w:p w:rsidR="00140DE0" w:rsidRPr="00CA09B9" w:rsidRDefault="00140DE0" w:rsidP="00D42602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이</w:t>
                        </w:r>
                        <w:r>
                          <w:rPr>
                            <w:b/>
                            <w:color w:val="0000FF"/>
                          </w:rPr>
                          <w:t>용기업</w:t>
                        </w:r>
                      </w:p>
                    </w:txbxContent>
                  </v:textbox>
                </v:roundrect>
                <v:rect id="Rectangle 56" o:spid="_x0000_s1031" style="position:absolute;left:31235;top:14986;width:1352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" strokecolor="#7f7f7f">
                  <v:textbox>
                    <w:txbxContent>
                      <w:p w:rsidR="00140DE0" w:rsidRPr="00500041" w:rsidRDefault="00140DE0" w:rsidP="00D42602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16"/>
                          </w:rPr>
                          <w:t xml:space="preserve">Call </w:t>
                        </w:r>
                        <w:r>
                          <w:rPr>
                            <w:b/>
                            <w:color w:val="0000FF"/>
                            <w:sz w:val="16"/>
                          </w:rPr>
                          <w:t>API</w:t>
                        </w:r>
                      </w:p>
                    </w:txbxContent>
                  </v:textbox>
                </v:rect>
                <v:rect id="Rectangle 61" o:spid="_x0000_s1032" style="position:absolute;left:45910;top:19450;width:11805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" strokecolor="#7f7f7f">
                  <v:textbox>
                    <w:txbxContent>
                      <w:p w:rsidR="00140DE0" w:rsidRDefault="00140DE0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OUTPUT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데이터추출</w:t>
                        </w:r>
                      </w:p>
                      <w:p w:rsidR="00140DE0" w:rsidRPr="007E1C24" w:rsidRDefault="00140DE0" w:rsidP="0096536F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법인카드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영수증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2" o:spid="_x0000_s1033" type="#_x0000_t33" style="position:absolute;left:37998;top:11074;width:7913;height:39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34" type="#_x0000_t32" style="position:absolute;left:21319;top:14312;width:9916;height:2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64" o:spid="_x0000_s1035" type="#_x0000_t32" style="position:absolute;left:21319;top:17218;width:9916;height:3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6" type="#_x0000_t202" style="position:absolute;left:37719;top:7600;width:771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140DE0" w:rsidRDefault="00140DE0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Call</w:t>
                        </w:r>
                      </w:p>
                    </w:txbxContent>
                  </v:textbox>
                </v:shape>
                <v:shape id="Text Box 66" o:spid="_x0000_s1037" type="#_x0000_t202" style="position:absolute;left:23717;top:1298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:rsidR="00140DE0" w:rsidRDefault="00140DE0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요</w:t>
                        </w:r>
                        <w:r>
                          <w:t>청</w:t>
                        </w:r>
                      </w:p>
                    </w:txbxContent>
                  </v:textbox>
                </v:shape>
                <v:shape id="Text Box 67" o:spid="_x0000_s1038" type="#_x0000_t202" style="position:absolute;left:23049;top:19450;width:77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:rsidR="00140DE0" w:rsidRDefault="00140DE0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응</w:t>
                        </w:r>
                        <w:r>
                          <w:t>답</w:t>
                        </w:r>
                      </w:p>
                    </w:txbxContent>
                  </v:textbox>
                </v:shape>
                <v:shape id="AutoShape 68" o:spid="_x0000_s1039" type="#_x0000_t33" style="position:absolute;left:37998;top:19450;width:7912;height:30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">
                  <v:stroke startarrow="block"/>
                </v:shape>
                <v:shape id="Text Box 69" o:spid="_x0000_s1040" type="#_x0000_t202" style="position:absolute;left:35337;top:23126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<v:textbox inset="0,0,0,0">
                    <w:txbxContent>
                      <w:p w:rsidR="00140DE0" w:rsidRDefault="00140DE0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shape>
                <v:oval id="Oval 73" o:spid="_x0000_s1041" style="position:absolute;left:37719;top:7600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" fillcolor="yellow" strokecolor="#c00000">
                  <v:textbox inset="0,1mm,0,1mm">
                    <w:txbxContent>
                      <w:p w:rsidR="00140DE0" w:rsidRPr="00ED5E3C" w:rsidRDefault="00140DE0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 w:rsidRPr="00ED5E3C">
                          <w:rPr>
                            <w:rFonts w:hint="eastAsia"/>
                            <w:color w:val="auto"/>
                          </w:rPr>
                          <w:t>1</w:t>
                        </w:r>
                      </w:p>
                    </w:txbxContent>
                  </v:textbox>
                </v:oval>
                <v:oval id="Oval 75" o:spid="_x0000_s1042" style="position:absolute;left:23526;top:15601;width:2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" fillcolor="yellow" strokecolor="#c00000">
                  <v:textbox inset="0,0,0,0">
                    <w:txbxContent>
                      <w:p w:rsidR="00140DE0" w:rsidRPr="00ED5E3C" w:rsidRDefault="00140DE0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2</w:t>
                        </w:r>
                      </w:p>
                    </w:txbxContent>
                  </v:textbox>
                </v:oval>
                <v:oval id="Oval 76" o:spid="_x0000_s1043" style="position:absolute;left:41719;top:23126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" fillcolor="yellow" strokecolor="#c00000">
                  <v:textbox inset="0,0,0,0">
                    <w:txbxContent>
                      <w:p w:rsidR="00140DE0" w:rsidRPr="00ED5E3C" w:rsidRDefault="00140DE0" w:rsidP="00635A80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3</w:t>
                        </w:r>
                      </w:p>
                    </w:txbxContent>
                  </v:textbox>
                </v:oval>
                <v:shape id="Text Box 78" o:spid="_x0000_s1044" type="#_x0000_t202" style="position:absolute;left:45911;top:5258;width:1180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<v:textbox inset="0,0,0,0">
                    <w:txbxContent>
                      <w:p w:rsidR="00140DE0" w:rsidRPr="00ED5E3C" w:rsidRDefault="00140DE0" w:rsidP="00D4260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Application</w:t>
                        </w:r>
                      </w:p>
                    </w:txbxContent>
                  </v:textbox>
                </v:shape>
                <v:roundrect id="AutoShape 55" o:spid="_x0000_s1045" style="position:absolute;left:1316;top:1704;width:23908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" filled="f">
                  <v:stroke dashstyle="1 1" endcap="round"/>
                  <v:textbox>
                    <w:txbxContent>
                      <w:p w:rsidR="00140DE0" w:rsidRDefault="00140DE0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즈플레이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서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버</w:t>
                        </w:r>
                      </w:p>
                    </w:txbxContent>
                  </v:textbox>
                </v:roundrect>
                <v:rect id="Rectangle 57" o:spid="_x0000_s1046" style="position:absolute;left:4936;top:12353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" strokecolor="#7f7f7f">
                  <v:textbox>
                    <w:txbxContent>
                      <w:p w:rsidR="00140DE0" w:rsidRDefault="00140DE0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Receive INPUT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</w:t>
                        </w:r>
                      </w:p>
                    </w:txbxContent>
                  </v:textbox>
                </v:rect>
                <v:shape id="Text Box 59" o:spid="_x0000_s1047" type="#_x0000_t202" style="position:absolute;left:3221;top:7788;width:2152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<v:textbox inset="0,0,0,0">
                    <w:txbxContent>
                      <w:p w:rsidR="00140DE0" w:rsidRDefault="00140DE0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경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비관리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API]</w:t>
                        </w:r>
                      </w:p>
                    </w:txbxContent>
                  </v:textbox>
                </v:shape>
                <v:rect id="Rectangle 60" o:spid="_x0000_s1048" style="position:absolute;left:4936;top:18367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" strokecolor="#7f7f7f">
                  <v:textbox>
                    <w:txbxContent>
                      <w:p w:rsidR="00140DE0" w:rsidRDefault="00140DE0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OUTPUT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데이터조립</w:t>
                        </w:r>
                      </w:p>
                    </w:txbxContent>
                  </v:textbox>
                </v:rect>
                <v:rect id="Rectangle 58" o:spid="_x0000_s1049" style="position:absolute;left:2197;top:9896;width:21520;height:1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" filled="f" strokecolor="#7f7f7f">
                  <v:textbox>
                    <w:txbxContent>
                      <w:p w:rsidR="00140DE0" w:rsidRDefault="00140DE0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color w:val="40404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56380" w:rsidRPr="00F52E2D" w:rsidRDefault="003A2C25" w:rsidP="00066F81">
      <w:pPr>
        <w:pStyle w:val="af7"/>
        <w:spacing w:after="180" w:line="288" w:lineRule="auto"/>
        <w:ind w:leftChars="0" w:left="0" w:firstLine="400"/>
        <w:rPr>
          <w:rFonts w:ascii="맑은 고딕" w:eastAsia="맑은 고딕" w:hAnsi="맑은 고딕"/>
          <w:b/>
          <w:color w:val="auto"/>
          <w:sz w:val="20"/>
        </w:rPr>
      </w:pPr>
      <w:r w:rsidRPr="00F52E2D">
        <w:rPr>
          <w:rFonts w:ascii="맑은 고딕" w:eastAsia="맑은 고딕" w:hAnsi="맑은 고딕" w:hint="eastAsia"/>
          <w:b/>
          <w:color w:val="auto"/>
          <w:sz w:val="20"/>
        </w:rPr>
        <w:t xml:space="preserve">※ 흐름도 사례: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API</w:t>
      </w:r>
      <w:r w:rsidR="00FB2925" w:rsidRPr="00F52E2D">
        <w:rPr>
          <w:rFonts w:ascii="맑은 고딕" w:eastAsia="맑은 고딕" w:hAnsi="맑은 고딕"/>
          <w:b/>
          <w:color w:val="auto"/>
          <w:sz w:val="20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서비스 인증</w:t>
      </w:r>
    </w:p>
    <w:p w:rsidR="00D42602" w:rsidRPr="00F52E2D" w:rsidRDefault="00D42602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 INPUT 데이터를 조립하여 [</w:t>
      </w:r>
      <w:r w:rsidR="001C1D9C" w:rsidRPr="00F52E2D">
        <w:rPr>
          <w:rFonts w:ascii="맑은 고딕" w:eastAsia="맑은 고딕" w:hAnsi="맑은 고딕" w:hint="eastAsia"/>
          <w:b/>
          <w:color w:val="auto"/>
        </w:rPr>
        <w:t xml:space="preserve">법인카드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 xml:space="preserve">영수증 </w:t>
      </w:r>
      <w:r w:rsidR="00595AC6" w:rsidRPr="00F52E2D">
        <w:rPr>
          <w:rFonts w:ascii="맑은 고딕" w:eastAsia="맑은 고딕" w:hAnsi="맑은 고딕" w:hint="eastAsia"/>
          <w:b/>
          <w:color w:val="auto"/>
        </w:rPr>
        <w:t>조회</w:t>
      </w:r>
      <w:r w:rsidRPr="00F52E2D">
        <w:rPr>
          <w:rFonts w:ascii="맑은 고딕" w:eastAsia="맑은 고딕" w:hAnsi="맑은 고딕" w:hint="eastAsia"/>
          <w:b/>
          <w:color w:val="auto"/>
        </w:rPr>
        <w:t>API]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를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호출</w:t>
      </w:r>
      <w:r w:rsidRPr="00F52E2D">
        <w:rPr>
          <w:rFonts w:ascii="맑은 고딕" w:eastAsia="맑은 고딕" w:hAnsi="맑은 고딕" w:hint="eastAsia"/>
          <w:b/>
          <w:color w:val="auto"/>
        </w:rPr>
        <w:t>합니다.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INPUT 데이터가 API 서버로 전송되고, 서버에서는 요청에 대한 응답 데이터를 OUTPUT 형태로 되돌려 줍니다.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Application에서는 OUTPUT 데이터를 추출합니다.</w:t>
      </w:r>
    </w:p>
    <w:p w:rsidR="00C94DBB" w:rsidRPr="00F52E2D" w:rsidRDefault="00C94DBB" w:rsidP="00C94DBB">
      <w:pPr>
        <w:pStyle w:val="20"/>
        <w:ind w:right="180"/>
        <w:rPr>
          <w:rFonts w:ascii="맑은 고딕" w:hAnsi="맑은 고딕"/>
          <w:color w:val="auto"/>
        </w:rPr>
      </w:pPr>
      <w:bookmarkStart w:id="5" w:name="_Toc6223765"/>
      <w:r w:rsidRPr="00F52E2D">
        <w:rPr>
          <w:rFonts w:ascii="맑은 고딕" w:hAnsi="맑은 고딕" w:hint="eastAsia"/>
          <w:color w:val="auto"/>
        </w:rPr>
        <w:t>용어정의</w:t>
      </w:r>
      <w:bookmarkEnd w:id="5"/>
    </w:p>
    <w:tbl>
      <w:tblPr>
        <w:tblW w:w="9351" w:type="dxa"/>
        <w:jc w:val="center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258"/>
      </w:tblGrid>
      <w:tr w:rsidR="003A2C25" w:rsidRPr="00F52E2D" w:rsidTr="00FB2925">
        <w:trPr>
          <w:jc w:val="center"/>
        </w:trPr>
        <w:tc>
          <w:tcPr>
            <w:tcW w:w="2093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용어</w:t>
            </w:r>
          </w:p>
        </w:tc>
        <w:tc>
          <w:tcPr>
            <w:tcW w:w="7258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정의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이용기업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API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이용하여 </w:t>
            </w:r>
            <w:r w:rsidR="00BC5EA9" w:rsidRPr="00F52E2D">
              <w:rPr>
                <w:rFonts w:ascii="맑은 고딕" w:eastAsia="맑은 고딕" w:hAnsi="맑은 고딕" w:hint="eastAsia"/>
                <w:b/>
                <w:color w:val="auto"/>
              </w:rPr>
              <w:t>경비관리 데이터를</w:t>
            </w:r>
            <w:r w:rsidR="005B72F1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활용하고자 하는 기업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Application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이용기업에서 API를 적용하려는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>프로그램/서비스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DB2B8F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비즈플레이 서버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에서 제공하는 API가 실행되는 서버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인증키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에서 제공하는 API를 호출한 이용 기관을 인증하는 고유값. 이 때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 등록된 이용 기관의 고유 IP에서 요청(Request)된 API 호출만 정상 처리됩니다.</w:t>
            </w:r>
          </w:p>
        </w:tc>
      </w:tr>
    </w:tbl>
    <w:p w:rsidR="005B2FED" w:rsidRPr="00F52E2D" w:rsidRDefault="004D32BA" w:rsidP="008E6D15">
      <w:pPr>
        <w:pStyle w:val="20"/>
        <w:ind w:right="180"/>
        <w:rPr>
          <w:rFonts w:ascii="맑은 고딕" w:hAnsi="맑은 고딕"/>
          <w:color w:val="auto"/>
        </w:rPr>
      </w:pPr>
      <w:bookmarkStart w:id="6" w:name="_Toc6223766"/>
      <w:r w:rsidRPr="00F52E2D">
        <w:rPr>
          <w:rFonts w:ascii="맑은 고딕" w:hAnsi="맑은 고딕" w:hint="eastAsia"/>
          <w:color w:val="auto"/>
        </w:rPr>
        <w:t>개발절차</w:t>
      </w:r>
      <w:bookmarkEnd w:id="6"/>
    </w:p>
    <w:p w:rsidR="008E6D15" w:rsidRPr="00F52E2D" w:rsidRDefault="00B377E5" w:rsidP="00CE0951">
      <w:pPr>
        <w:pStyle w:val="af7"/>
        <w:widowControl w:val="0"/>
        <w:wordWrap w:val="0"/>
        <w:autoSpaceDE w:val="0"/>
        <w:autoSpaceDN w:val="0"/>
        <w:ind w:leftChars="0" w:left="0"/>
        <w:jc w:val="center"/>
        <w:rPr>
          <w:rFonts w:ascii="맑은 고딕" w:eastAsia="맑은 고딕" w:hAnsi="맑은 고딕"/>
          <w:b/>
          <w:color w:val="auto"/>
          <w:sz w:val="22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76AF668" wp14:editId="0D7BD32B">
                <wp:extent cx="5943600" cy="1016635"/>
                <wp:effectExtent l="0" t="3810" r="0" b="0"/>
                <wp:docPr id="29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4300" y="73603"/>
                            <a:ext cx="9144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Pr="003E7724" w:rsidRDefault="00140DE0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 xml:space="preserve">API </w:t>
                              </w: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인증키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151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Default="00140DE0" w:rsidP="003E7724">
                              <w:pPr>
                                <w:jc w:val="center"/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개발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05100" y="73603"/>
                            <a:ext cx="9156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Default="00140DE0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053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Default="00140DE0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운영적용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715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812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9719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04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5055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8956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295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AF668" id="Canvas 15" o:spid="_x0000_s1050" editas="canvas" style="width:468pt;height:80.05pt;mso-position-horizontal-relative:char;mso-position-vertical-relative:line" coordsize="59436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">
                <v:shape id="_x0000_s1051" type="#_x0000_t75" style="position:absolute;width:59436;height:10166;visibility:visible;mso-wrap-style:square">
                  <v:fill o:detectmouseclick="t"/>
                  <v:path o:connecttype="none"/>
                </v:shape>
                <v:rect id="Rectangle 16" o:spid="_x0000_s1052" style="position:absolute;left:1143;top:736;width:9144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" strokecolor="#7f7f7f">
                  <v:textbox>
                    <w:txbxContent>
                      <w:p w:rsidR="00140DE0" w:rsidRDefault="00140DE0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Pr="003E7724" w:rsidRDefault="00140DE0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 xml:space="preserve">API </w:t>
                        </w: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인증키</w:t>
                        </w:r>
                      </w:p>
                    </w:txbxContent>
                  </v:textbox>
                </v:rect>
                <v:rect id="Rectangle 17" o:spid="_x0000_s1053" style="position:absolute;left:15151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" strokecolor="#7f7f7f">
                  <v:textbox>
                    <w:txbxContent>
                      <w:p w:rsidR="00140DE0" w:rsidRDefault="00140DE0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Default="00140DE0" w:rsidP="003E7724">
                        <w:pPr>
                          <w:jc w:val="center"/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개발</w:t>
                        </w:r>
                      </w:p>
                    </w:txbxContent>
                  </v:textbox>
                </v:rect>
                <v:rect id="Rectangle 18" o:spid="_x0000_s1054" style="position:absolute;left:29051;top:736;width:9156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" strokecolor="#7f7f7f">
                  <v:textbox>
                    <w:txbxContent>
                      <w:p w:rsidR="00140DE0" w:rsidRDefault="00140DE0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Default="00140DE0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rect id="Rectangle 19" o:spid="_x0000_s1055" style="position:absolute;left:43053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" strokecolor="#7f7f7f">
                  <v:textbox>
                    <w:txbxContent>
                      <w:p w:rsidR="00140DE0" w:rsidRDefault="00140DE0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Default="00140DE0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운영적용</w:t>
                        </w: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0" o:spid="_x0000_s1056" type="#_x0000_t55" style="position:absolute;left:11715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" adj="10535" fillcolor="#dbe5f1" strokecolor="#d8d8d8"/>
                <v:shape id="AutoShape 21" o:spid="_x0000_s1057" type="#_x0000_t55" style="position:absolute;left:25812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fjxAAAANsAAAAPAAAAZHJzL2Rvd25yZXYueG1sRI9Ba8JA&#10;FITvgv9heYIXqRuV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H+rF+PEAAAA2wAAAA8A&#10;AAAAAAAAAAAAAAAABwIAAGRycy9kb3ducmV2LnhtbFBLBQYAAAAAAwADALcAAAD4AgAAAAA=&#10;" adj="10535" fillcolor="#dbe5f1" strokecolor="#d8d8d8"/>
                <v:shape id="AutoShape 22" o:spid="_x0000_s1058" type="#_x0000_t55" style="position:absolute;left:39719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+XxAAAANsAAAAPAAAAZHJzL2Rvd25yZXYueG1sRI9Ba8JA&#10;FITvgv9heYIXqRvF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PBCj5fEAAAA2wAAAA8A&#10;AAAAAAAAAAAAAAAABwIAAGRycy9kb3ducmV2LnhtbFBLBQYAAAAAAwADALcAAAD4AgAAAAA=&#10;" adj="10535" fillcolor="#dbe5f1" strokecolor="#d8d8d8"/>
                <v:roundrect id="AutoShape 23" o:spid="_x0000_s1059" style="position:absolute;left:104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" fillcolor="yellow" strokecolor="gray">
                  <v:textbox>
                    <w:txbxContent>
                      <w:p w:rsidR="00140DE0" w:rsidRPr="003E7724" w:rsidRDefault="00140DE0" w:rsidP="003E7724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24" o:spid="_x0000_s1060" style="position:absolute;left:15055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" fillcolor="yellow" strokecolor="gray">
                  <v:textbox>
                    <w:txbxContent>
                      <w:p w:rsidR="00140DE0" w:rsidRPr="003E7724" w:rsidRDefault="00140DE0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25" o:spid="_x0000_s1061" style="position:absolute;left:28956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" fillcolor="yellow" strokecolor="gray">
                  <v:textbox>
                    <w:txbxContent>
                      <w:p w:rsidR="00140DE0" w:rsidRPr="003E7724" w:rsidRDefault="00140DE0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roundrect id="AutoShape 26" o:spid="_x0000_s1062" style="position:absolute;left:4295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" fillcolor="yellow" strokecolor="gray">
                  <v:textbox>
                    <w:txbxContent>
                      <w:p w:rsidR="00140DE0" w:rsidRPr="003E7724" w:rsidRDefault="00140DE0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81C32" w:rsidRPr="00F52E2D" w:rsidRDefault="00A81C32" w:rsidP="00AF35A8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" w:name="_Toc6223767"/>
      <w:r w:rsidRPr="00F52E2D">
        <w:rPr>
          <w:rFonts w:ascii="맑은 고딕" w:hAnsi="맑은 고딕" w:hint="eastAsia"/>
          <w:color w:val="auto"/>
          <w:sz w:val="24"/>
        </w:rPr>
        <w:lastRenderedPageBreak/>
        <w:t>API 인증키</w:t>
      </w:r>
      <w:r w:rsidR="00AF35A8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발급</w:t>
      </w:r>
      <w:bookmarkEnd w:id="7"/>
    </w:p>
    <w:p w:rsidR="001C44E3" w:rsidRPr="00F52E2D" w:rsidRDefault="00FA777A" w:rsidP="008A74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API 인증키</w:t>
      </w:r>
      <w:r w:rsidR="008A74A8" w:rsidRPr="00F52E2D">
        <w:rPr>
          <w:rFonts w:ascii="맑은 고딕" w:eastAsia="맑은 고딕" w:hAnsi="맑은 고딕" w:hint="eastAsia"/>
          <w:b/>
          <w:color w:val="auto"/>
        </w:rPr>
        <w:t>는 비즈플레이 관계 채널로 연락주시면 발급 받으실 수 있습니다.</w:t>
      </w:r>
      <w:r w:rsidR="008A74A8" w:rsidRPr="00F52E2D">
        <w:rPr>
          <w:rFonts w:ascii="맑은 고딕" w:eastAsia="맑은 고딕" w:hAnsi="맑은 고딕"/>
          <w:b/>
          <w:color w:val="auto"/>
        </w:rPr>
        <w:t xml:space="preserve"> </w:t>
      </w:r>
    </w:p>
    <w:p w:rsidR="00EE6F60" w:rsidRPr="00F52E2D" w:rsidRDefault="00EE6F60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" w:name="_Toc6223768"/>
      <w:r w:rsidRPr="00F52E2D">
        <w:rPr>
          <w:rFonts w:ascii="맑은 고딕" w:hAnsi="맑은 고딕" w:hint="eastAsia"/>
          <w:color w:val="auto"/>
          <w:sz w:val="24"/>
        </w:rPr>
        <w:t>개발</w:t>
      </w:r>
      <w:bookmarkEnd w:id="8"/>
    </w:p>
    <w:p w:rsidR="00EE6F60" w:rsidRPr="00F52E2D" w:rsidRDefault="00FB2925" w:rsidP="002B326E">
      <w:pPr>
        <w:pStyle w:val="af7"/>
        <w:numPr>
          <w:ilvl w:val="0"/>
          <w:numId w:val="15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IV. 개발 가이드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를 참조하여 </w:t>
      </w:r>
      <w:r w:rsidR="002B326E" w:rsidRPr="00F52E2D">
        <w:rPr>
          <w:rFonts w:ascii="맑은 고딕" w:eastAsia="맑은 고딕" w:hAnsi="맑은 고딕" w:hint="eastAsia"/>
          <w:b/>
          <w:color w:val="auto"/>
        </w:rPr>
        <w:t>Application 개발을 합니다.</w:t>
      </w:r>
    </w:p>
    <w:p w:rsidR="00FB2925" w:rsidRPr="00F52E2D" w:rsidRDefault="00FB2925" w:rsidP="00FB2925">
      <w:pPr>
        <w:pStyle w:val="af7"/>
        <w:spacing w:after="180" w:line="288" w:lineRule="auto"/>
        <w:ind w:leftChars="0" w:left="7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(중요)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보안 위험을 최소화하기 위해서 본 </w:t>
      </w:r>
      <w:r w:rsidRPr="00F52E2D">
        <w:rPr>
          <w:rFonts w:ascii="맑은 고딕" w:eastAsia="맑은 고딕" w:hAnsi="맑은 고딕"/>
          <w:b/>
          <w:color w:val="auto"/>
        </w:rPr>
        <w:t xml:space="preserve">API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접근은 </w:t>
      </w:r>
      <w:r w:rsidRPr="00F52E2D">
        <w:rPr>
          <w:rFonts w:ascii="맑은 고딕" w:eastAsia="맑은 고딕" w:hAnsi="맑은 고딕"/>
          <w:b/>
          <w:color w:val="auto"/>
        </w:rPr>
        <w:t xml:space="preserve">HTTP </w:t>
      </w:r>
      <w:r w:rsidRPr="00F52E2D">
        <w:rPr>
          <w:rFonts w:ascii="맑은 고딕" w:eastAsia="맑은 고딕" w:hAnsi="맑은 고딕" w:hint="eastAsia"/>
          <w:b/>
          <w:color w:val="auto"/>
        </w:rPr>
        <w:t>프로토콜을 이용하여 사용하십시오.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" w:name="_Toc6223769"/>
      <w:r w:rsidRPr="00F52E2D">
        <w:rPr>
          <w:rFonts w:ascii="맑은 고딕" w:hAnsi="맑은 고딕" w:hint="eastAsia"/>
          <w:color w:val="auto"/>
          <w:sz w:val="24"/>
        </w:rPr>
        <w:t>테스트</w:t>
      </w:r>
      <w:bookmarkEnd w:id="9"/>
    </w:p>
    <w:p w:rsidR="00051B66" w:rsidRPr="00F52E2D" w:rsidRDefault="002B326E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API 호출 테스트를 진행합니다.</w:t>
      </w:r>
    </w:p>
    <w:p w:rsidR="002B326E" w:rsidRPr="00F52E2D" w:rsidRDefault="002B326E" w:rsidP="002B326E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개발용 API를 이용해서 테스트해야 합니다.</w:t>
      </w:r>
    </w:p>
    <w:p w:rsidR="004A060D" w:rsidRPr="00F52E2D" w:rsidRDefault="002B326E" w:rsidP="00CC20A5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개발용 API는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에 </w:t>
      </w:r>
      <w:r w:rsidR="00407823" w:rsidRPr="00F52E2D">
        <w:rPr>
          <w:rFonts w:ascii="맑은 고딕" w:eastAsia="맑은 고딕" w:hAnsi="맑은 고딕" w:hint="eastAsia"/>
          <w:b/>
          <w:color w:val="auto"/>
        </w:rPr>
        <w:t>운영되고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있습니다.</w:t>
      </w:r>
    </w:p>
    <w:p w:rsidR="00FB2925" w:rsidRPr="00F52E2D" w:rsidRDefault="00DD673E" w:rsidP="00FB2925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</w:rPr>
        <w:t>[주의사항]</w:t>
      </w:r>
    </w:p>
    <w:p w:rsidR="00FB2925" w:rsidRPr="00F52E2D" w:rsidRDefault="00FB2925" w:rsidP="00FB2925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대량거래 혹은 부하테스트 같이 짧은 시간 내에 너무 많은 거래를 테스트하면 경우에 따라서 테스트 거래를 차단할 수 있으니 주의하시기 바랍니다.</w:t>
      </w:r>
    </w:p>
    <w:p w:rsidR="00FB2925" w:rsidRPr="00F52E2D" w:rsidRDefault="00FB2925" w:rsidP="00DC773D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="00DC773D" w:rsidRPr="00F52E2D">
        <w:rPr>
          <w:rFonts w:ascii="맑은 고딕" w:eastAsia="맑은 고딕" w:hAnsi="맑은 고딕" w:hint="eastAsia"/>
          <w:b/>
          <w:color w:val="auto"/>
        </w:rPr>
        <w:t>에서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확인한 금융 정보는 시스템에 따라 정확하지 않을 수 있습니다.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" w:name="_Toc6223770"/>
      <w:r w:rsidRPr="00F52E2D">
        <w:rPr>
          <w:rFonts w:ascii="맑은 고딕" w:hAnsi="맑은 고딕" w:hint="eastAsia"/>
          <w:color w:val="auto"/>
          <w:sz w:val="24"/>
        </w:rPr>
        <w:t>운영적용</w:t>
      </w:r>
      <w:bookmarkEnd w:id="10"/>
    </w:p>
    <w:p w:rsidR="00051B66" w:rsidRPr="00F52E2D" w:rsidRDefault="00E8454C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개발된 Application이 운영으로 이관되면 반드시 </w:t>
      </w: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운영 API 인증키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>로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>변경해 주어야 정상 거래가 가능합니다.</w:t>
      </w:r>
    </w:p>
    <w:p w:rsidR="00DC773D" w:rsidRPr="00F52E2D" w:rsidRDefault="00DC773D" w:rsidP="00DC773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" w:name="_Toc6223771"/>
      <w:r w:rsidRPr="00F52E2D">
        <w:rPr>
          <w:rFonts w:ascii="맑은 고딕" w:hAnsi="맑은 고딕" w:hint="eastAsia"/>
          <w:color w:val="auto"/>
          <w:sz w:val="24"/>
        </w:rPr>
        <w:t>서버 연결 정보</w:t>
      </w:r>
      <w:bookmarkEnd w:id="11"/>
    </w:p>
    <w:tbl>
      <w:tblPr>
        <w:tblpPr w:leftFromText="142" w:rightFromText="142" w:vertAnchor="text" w:tblpY="1"/>
        <w:tblOverlap w:val="never"/>
        <w:tblW w:w="4992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94"/>
        <w:gridCol w:w="2693"/>
        <w:gridCol w:w="2693"/>
        <w:gridCol w:w="2693"/>
      </w:tblGrid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Protocol</w:t>
            </w:r>
          </w:p>
        </w:tc>
        <w:tc>
          <w:tcPr>
            <w:tcW w:w="1250" w:type="pct"/>
            <w:tcBorders>
              <w:bottom w:val="single" w:sz="4" w:space="0" w:color="5B9BD5"/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HTT</w:t>
            </w:r>
            <w:r w:rsidRPr="00F52E2D">
              <w:rPr>
                <w:rFonts w:ascii="맑은 고딕" w:eastAsia="맑은 고딕" w:hAnsi="맑은 고딕"/>
                <w:color w:val="auto"/>
              </w:rPr>
              <w:t>P 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개발)</w:t>
            </w:r>
            <w:r w:rsidRPr="00F52E2D">
              <w:rPr>
                <w:rFonts w:ascii="맑은 고딕" w:eastAsia="맑은 고딕" w:hAnsi="맑은 고딕"/>
                <w:color w:val="auto"/>
              </w:rPr>
              <w:t>/HTTPS(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운영)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데이터형식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JSON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Network</w:t>
            </w:r>
          </w:p>
        </w:tc>
        <w:tc>
          <w:tcPr>
            <w:tcW w:w="1250" w:type="pct"/>
            <w:tcBorders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인터넷망</w:t>
            </w:r>
          </w:p>
        </w:tc>
        <w:tc>
          <w:tcPr>
            <w:tcW w:w="1250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 제공방식</w:t>
            </w:r>
          </w:p>
        </w:tc>
        <w:tc>
          <w:tcPr>
            <w:tcW w:w="1250" w:type="pct"/>
            <w:tcBorders>
              <w:lef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실시간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 w:val="restar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Base URL</w:t>
            </w:r>
          </w:p>
        </w:tc>
        <w:tc>
          <w:tcPr>
            <w:tcW w:w="3750" w:type="pct"/>
            <w:gridSpan w:val="3"/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Style w:val="af5"/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 xml:space="preserve">개발) </w:t>
            </w:r>
            <w:hyperlink r:id="rId10" w:history="1">
              <w:r w:rsidR="00DD22AB" w:rsidRPr="00164F20">
                <w:rPr>
                  <w:rStyle w:val="af5"/>
                  <w:rFonts w:ascii="맑은 고딕" w:eastAsia="맑은 고딕" w:hAnsi="맑은 고딕"/>
                  <w:b/>
                  <w:sz w:val="16"/>
                </w:rPr>
                <w:t>http://webankdev.appplay.co.kr/gateway.do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1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http://webankdev.appplay.co.kr/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3750" w:type="pct"/>
            <w:gridSpan w:val="3"/>
            <w:tcBorders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운영)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2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(API 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3" w:history="1">
              <w:r w:rsidRPr="00F52E2D">
                <w:rPr>
                  <w:rStyle w:val="af5"/>
                  <w:color w:val="auto"/>
                </w:rPr>
                <w:t xml:space="preserve"> 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</w:tbl>
    <w:p w:rsidR="00DC773D" w:rsidRPr="00F52E2D" w:rsidRDefault="00DC773D" w:rsidP="00DC773D">
      <w:pPr>
        <w:rPr>
          <w:rFonts w:ascii="맑은 고딕" w:hAnsi="맑은 고딕"/>
          <w:color w:val="auto"/>
          <w:sz w:val="20"/>
          <w:u w:val="single"/>
        </w:rPr>
      </w:pPr>
      <w:r w:rsidRPr="00F52E2D">
        <w:rPr>
          <w:rFonts w:ascii="맑은 고딕" w:hAnsi="맑은 고딕"/>
          <w:color w:val="auto"/>
          <w:sz w:val="20"/>
          <w:u w:val="single"/>
        </w:rPr>
        <w:t xml:space="preserve">*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API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테스트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사이트는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/>
          <w:color w:val="auto"/>
          <w:sz w:val="20"/>
          <w:u w:val="single"/>
        </w:rPr>
        <w:t>IE (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Internet Explorer)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브라우저를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이용하십시오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.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</w:p>
    <w:p w:rsidR="00DC773D" w:rsidRPr="00F52E2D" w:rsidRDefault="00DC773D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</w:p>
    <w:p w:rsidR="00DC773D" w:rsidRPr="00F52E2D" w:rsidRDefault="00DC773D">
      <w:pPr>
        <w:rPr>
          <w:rFonts w:eastAsia="맑은 고딕"/>
          <w:b/>
          <w:bCs/>
          <w:color w:val="auto"/>
          <w:sz w:val="28"/>
        </w:rPr>
      </w:pPr>
    </w:p>
    <w:p w:rsidR="00051B66" w:rsidRPr="00F52E2D" w:rsidRDefault="00E0154A" w:rsidP="0050259D">
      <w:pPr>
        <w:pStyle w:val="20"/>
        <w:ind w:right="180"/>
        <w:rPr>
          <w:color w:val="auto"/>
        </w:rPr>
      </w:pPr>
      <w:bookmarkStart w:id="12" w:name="_Toc6223772"/>
      <w:r w:rsidRPr="00F52E2D">
        <w:rPr>
          <w:rFonts w:hint="eastAsia"/>
          <w:color w:val="auto"/>
        </w:rPr>
        <w:lastRenderedPageBreak/>
        <w:t>개발가이드</w:t>
      </w:r>
      <w:bookmarkEnd w:id="12"/>
    </w:p>
    <w:p w:rsidR="00E0154A" w:rsidRPr="00F52E2D" w:rsidRDefault="0050259D" w:rsidP="00247FC8">
      <w:pPr>
        <w:pStyle w:val="3"/>
        <w:ind w:leftChars="0" w:left="-344" w:right="180" w:firstLineChars="0" w:firstLine="344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bookmarkStart w:id="13" w:name="_Toc6223773"/>
      <w:r w:rsidR="00E0154A" w:rsidRPr="00F52E2D">
        <w:rPr>
          <w:rFonts w:ascii="맑은 고딕" w:hAnsi="맑은 고딕" w:hint="eastAsia"/>
          <w:color w:val="auto"/>
          <w:sz w:val="24"/>
        </w:rPr>
        <w:t>API 인터페이스 구조</w:t>
      </w:r>
      <w:bookmarkEnd w:id="13"/>
    </w:p>
    <w:p w:rsidR="00E0154A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260D4DD" wp14:editId="37D2FDA0">
                <wp:extent cx="5943600" cy="1336040"/>
                <wp:effectExtent l="0" t="2540" r="0" b="4445"/>
                <wp:docPr id="40" name="Canv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3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Pr="003E7724" w:rsidRDefault="00140DE0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76300" y="397512"/>
                            <a:ext cx="11538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Default="00140DE0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입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528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Default="00140DE0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14800" y="397512"/>
                            <a:ext cx="11627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Default="00140DE0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140DE0" w:rsidRDefault="00140DE0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출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47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2674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5053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3E7724" w:rsidRDefault="00140DE0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2524100" y="683220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4100" y="923928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00" y="445113"/>
                            <a:ext cx="638200" cy="23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00" y="921328"/>
                            <a:ext cx="638200" cy="23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DE0" w:rsidRDefault="00140DE0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4700" y="97703"/>
                            <a:ext cx="23254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CA09B9" w:rsidRDefault="00140DE0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S/W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개발사</w:t>
                              </w:r>
                              <w:r w:rsidRPr="00CA09B9"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352800" y="97703"/>
                            <a:ext cx="23253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0DE0" w:rsidRPr="00CA09B9" w:rsidRDefault="00140DE0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BIZPLAY API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0D4DD" id="Canvas 27" o:spid="_x0000_s1063" editas="canvas" style="width:468pt;height:105.2pt;mso-position-horizontal-relative:char;mso-position-vertical-relative:line" coordsize="59436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">
                <v:shape id="_x0000_s1064" type="#_x0000_t75" style="position:absolute;width:59436;height:13360;visibility:visible;mso-wrap-style:square">
                  <v:fill o:detectmouseclick="t"/>
                  <v:path o:connecttype="none"/>
                </v:shape>
                <v:rect id="Rectangle 29" o:spid="_x0000_s1065" style="position:absolute;left:1143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" strokecolor="#7f7f7f">
                  <v:textbox>
                    <w:txbxContent>
                      <w:p w:rsidR="00140DE0" w:rsidRDefault="00140DE0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Pr="003E7724" w:rsidRDefault="00140DE0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0" o:spid="_x0000_s1066" style="position:absolute;left:12763;top:3975;width:1153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" strokecolor="#7f7f7f">
                  <v:textbox>
                    <w:txbxContent>
                      <w:p w:rsidR="00140DE0" w:rsidRDefault="00140DE0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Default="00140DE0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입</w:t>
                        </w:r>
                        <w:r>
                          <w:rPr>
                            <w:b/>
                            <w:sz w:val="20"/>
                          </w:rPr>
                          <w:t>력부</w:t>
                        </w:r>
                      </w:p>
                    </w:txbxContent>
                  </v:textbox>
                </v:rect>
                <v:rect id="Rectangle 31" o:spid="_x0000_s1067" style="position:absolute;left:33528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" strokecolor="#7f7f7f">
                  <v:textbox>
                    <w:txbxContent>
                      <w:p w:rsidR="00140DE0" w:rsidRDefault="00140DE0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Default="00140DE0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2" o:spid="_x0000_s1068" style="position:absolute;left:45148;top:3975;width:1162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" strokecolor="#7f7f7f">
                  <v:textbox>
                    <w:txbxContent>
                      <w:p w:rsidR="00140DE0" w:rsidRDefault="00140DE0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140DE0" w:rsidRDefault="00140DE0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출</w:t>
                        </w:r>
                        <w:r>
                          <w:rPr>
                            <w:b/>
                            <w:sz w:val="20"/>
                          </w:rPr>
                          <w:t>력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부</w:t>
                        </w:r>
                      </w:p>
                    </w:txbxContent>
                  </v:textbox>
                </v:rect>
                <v:roundrect id="AutoShape 36" o:spid="_x0000_s1069" style="position:absolute;left:1047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" fillcolor="yellow" strokecolor="gray">
                  <v:textbox>
                    <w:txbxContent>
                      <w:p w:rsidR="00140DE0" w:rsidRPr="003E7724" w:rsidRDefault="00140DE0" w:rsidP="00CA09B9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37" o:spid="_x0000_s1070" style="position:absolute;left:12674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" fillcolor="yellow" strokecolor="gray">
                  <v:textbox>
                    <w:txbxContent>
                      <w:p w:rsidR="00140DE0" w:rsidRPr="003E7724" w:rsidRDefault="00140DE0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9" o:spid="_x0000_s1071" style="position:absolute;left:45053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" fillcolor="yellow" strokecolor="gray">
                  <v:textbox>
                    <w:txbxContent>
                      <w:p w:rsidR="00140DE0" w:rsidRPr="003E7724" w:rsidRDefault="00140DE0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shape id="AutoShape 42" o:spid="_x0000_s1072" type="#_x0000_t32" style="position:absolute;left:25241;top:6832;width:69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43" o:spid="_x0000_s1073" type="#_x0000_t32" style="position:absolute;left:25241;top:9239;width:6953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Text Box 44" o:spid="_x0000_s1074" type="#_x0000_t202" style="position:absolute;left:25336;top:4451;width:638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140DE0" w:rsidRDefault="00140DE0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 id="Text Box 45" o:spid="_x0000_s1075" type="#_x0000_t202" style="position:absolute;left:25717;top:9213;width:6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:rsidR="00140DE0" w:rsidRDefault="00140DE0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v:roundrect id="AutoShape 46" o:spid="_x0000_s1076" style="position:absolute;left:1047;top:977;width:23254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">
                  <v:stroke dashstyle="1 1" endcap="round"/>
                  <v:textbox>
                    <w:txbxContent>
                      <w:p w:rsidR="00140DE0" w:rsidRPr="00CA09B9" w:rsidRDefault="00140DE0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S/W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개발사</w:t>
                        </w:r>
                        <w:r w:rsidRPr="00CA09B9">
                          <w:rPr>
                            <w:rFonts w:hint="eastAsia"/>
                            <w:b/>
                            <w:color w:val="0000FF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AutoShape 47" o:spid="_x0000_s1077" style="position:absolute;left:33528;top:977;width:23253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">
                  <v:stroke dashstyle="1 1" endcap="round"/>
                  <v:textbox>
                    <w:txbxContent>
                      <w:p w:rsidR="00140DE0" w:rsidRPr="00CA09B9" w:rsidRDefault="00140DE0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BIZPLAY API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서버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4" w:name="_Toc6223774"/>
      <w:r w:rsidRPr="00F52E2D">
        <w:rPr>
          <w:rFonts w:ascii="맑은 고딕" w:hAnsi="맑은 고딕" w:hint="eastAsia"/>
          <w:color w:val="auto"/>
          <w:sz w:val="24"/>
        </w:rPr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테스트 사이트 이용 방법</w:t>
      </w:r>
      <w:bookmarkEnd w:id="14"/>
    </w:p>
    <w:p w:rsidR="00DC773D" w:rsidRPr="00F52E2D" w:rsidRDefault="00DC773D" w:rsidP="00DC773D">
      <w:pPr>
        <w:rPr>
          <w:color w:val="auto"/>
        </w:rPr>
      </w:pPr>
    </w:p>
    <w:p w:rsidR="00DC773D" w:rsidRPr="00F52E2D" w:rsidRDefault="00DC773D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/>
          <w:b/>
          <w:color w:val="auto"/>
        </w:rPr>
        <w:t>IE (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Internet Explorer) 브라우저를 이용하여 아래 테스트 사이트를 접속 합니다.</w:t>
      </w:r>
      <w:r w:rsidRPr="00F52E2D">
        <w:rPr>
          <w:rFonts w:asciiTheme="minorEastAsia" w:eastAsiaTheme="minorEastAsia" w:hAnsiTheme="minorEastAsia"/>
          <w:b/>
          <w:color w:val="auto"/>
        </w:rPr>
        <w:t xml:space="preserve"> </w:t>
      </w:r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(개발) </w:t>
      </w:r>
      <w:hyperlink r:id="rId14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http://webankdev.appplay.co.kr/api_test.jsp</w:t>
        </w:r>
      </w:hyperlink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(운영)  </w:t>
      </w:r>
      <w:hyperlink r:id="rId15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https://webankapi.appplay.co.kr/api_test.jsp</w:t>
        </w:r>
      </w:hyperlink>
    </w:p>
    <w:p w:rsidR="00DC773D" w:rsidRPr="00F52E2D" w:rsidRDefault="00DC773D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테스트 서비스코드를 목록에서 선택하여 </w:t>
      </w:r>
      <w:r w:rsidRPr="00F52E2D">
        <w:rPr>
          <w:rFonts w:asciiTheme="minorEastAsia" w:eastAsiaTheme="minorEastAsia" w:hAnsiTheme="minorEastAsia"/>
          <w:b/>
          <w:color w:val="auto"/>
        </w:rPr>
        <w:t>‘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쿼리전송</w:t>
      </w:r>
      <w:r w:rsidRPr="00F52E2D">
        <w:rPr>
          <w:rFonts w:asciiTheme="minorEastAsia" w:eastAsiaTheme="minorEastAsia" w:hAnsiTheme="minorEastAsia"/>
          <w:b/>
          <w:color w:val="auto"/>
        </w:rPr>
        <w:t xml:space="preserve">’ 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버튼을 클릭하면 결과를 얻을 수 있습니다.</w:t>
      </w:r>
    </w:p>
    <w:p w:rsidR="009349B7" w:rsidRPr="00F52E2D" w:rsidRDefault="00F747E4" w:rsidP="00F747E4">
      <w:pPr>
        <w:ind w:leftChars="200" w:left="36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noProof/>
          <w:color w:val="auto"/>
          <w:sz w:val="24"/>
        </w:rPr>
        <w:drawing>
          <wp:inline distT="0" distB="0" distL="0" distR="0">
            <wp:extent cx="6004560" cy="3662782"/>
            <wp:effectExtent l="19050" t="19050" r="15240" b="139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32" cy="3665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5" w:name="_Toc6223775"/>
      <w:r w:rsidRPr="00F52E2D">
        <w:rPr>
          <w:rFonts w:ascii="맑은 고딕" w:hAnsi="맑은 고딕" w:hint="eastAsia"/>
          <w:color w:val="auto"/>
          <w:sz w:val="24"/>
        </w:rPr>
        <w:t>Parameter사용방법</w:t>
      </w:r>
      <w:bookmarkEnd w:id="15"/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>JSONData=(</w:t>
      </w:r>
      <w:r w:rsidRPr="00F52E2D">
        <w:rPr>
          <w:rFonts w:ascii="맑은 고딕" w:hAnsi="맑은 고딕" w:hint="eastAsia"/>
          <w:color w:val="auto"/>
          <w:sz w:val="20"/>
        </w:rPr>
        <w:t>UTF8</w:t>
      </w:r>
      <w:r w:rsidRPr="00F52E2D">
        <w:rPr>
          <w:rFonts w:ascii="맑은 고딕" w:hAnsi="맑은 고딕" w:hint="eastAsia"/>
          <w:color w:val="auto"/>
          <w:sz w:val="20"/>
        </w:rPr>
        <w:t>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URL </w:t>
      </w:r>
      <w:r w:rsidRPr="00F52E2D">
        <w:rPr>
          <w:rFonts w:ascii="맑은 고딕" w:hAnsi="맑은 고딕" w:hint="eastAsia"/>
          <w:color w:val="auto"/>
          <w:sz w:val="20"/>
        </w:rPr>
        <w:t>인코딩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API </w:t>
      </w:r>
      <w:r w:rsidRPr="00F52E2D">
        <w:rPr>
          <w:rFonts w:ascii="맑은 고딕" w:hAnsi="맑은 고딕" w:hint="eastAsia"/>
          <w:color w:val="auto"/>
          <w:sz w:val="20"/>
        </w:rPr>
        <w:t>본문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내용</w:t>
      </w:r>
      <w:r w:rsidRPr="00F52E2D">
        <w:rPr>
          <w:rFonts w:ascii="맑은 고딕" w:hAnsi="맑은 고딕" w:hint="eastAsia"/>
          <w:color w:val="auto"/>
          <w:sz w:val="20"/>
        </w:rPr>
        <w:t>)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lastRenderedPageBreak/>
        <w:t xml:space="preserve"> 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  <w:r w:rsidRPr="00F52E2D">
        <w:rPr>
          <w:rFonts w:ascii="맑은 고딕" w:hAnsi="맑은 고딕"/>
          <w:color w:val="auto"/>
          <w:sz w:val="20"/>
          <w:szCs w:val="24"/>
        </w:rPr>
        <w:t>E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x)</w:t>
      </w:r>
      <w:r w:rsidRPr="00F52E2D">
        <w:rPr>
          <w:rFonts w:ascii="맑은 고딕" w:hAnsi="맑은 고딕"/>
          <w:color w:val="auto"/>
          <w:sz w:val="20"/>
          <w:szCs w:val="24"/>
        </w:rPr>
        <w:t xml:space="preserve"> 0110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전문을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사용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한다고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하면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JSONData= {"API_ID":"0110","API_KEY":"5a0d6070-1853-4e37-a4b0-fd11e5699296","ORG_CD":"2148635102","REQ_DATA":{"BIZ_NO":"2148635102"}}</w:t>
      </w:r>
    </w:p>
    <w:p w:rsidR="00DC773D" w:rsidRPr="00F52E2D" w:rsidRDefault="00DC773D" w:rsidP="00DC773D">
      <w:pPr>
        <w:rPr>
          <w:color w:val="auto"/>
          <w:sz w:val="20"/>
          <w:szCs w:val="24"/>
        </w:rPr>
      </w:pPr>
    </w:p>
    <w:p w:rsidR="00DC773D" w:rsidRPr="00F52E2D" w:rsidRDefault="00DC773D" w:rsidP="00DC773D">
      <w:pPr>
        <w:ind w:firstLineChars="100" w:firstLine="20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파라미터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내용을</w:t>
      </w:r>
      <w:r w:rsidRPr="00F52E2D">
        <w:rPr>
          <w:rFonts w:hint="eastAsia"/>
          <w:color w:val="auto"/>
          <w:sz w:val="20"/>
          <w:szCs w:val="24"/>
        </w:rPr>
        <w:t xml:space="preserve"> UTF-8 </w:t>
      </w:r>
      <w:r w:rsidRPr="00F52E2D">
        <w:rPr>
          <w:rFonts w:hint="eastAsia"/>
          <w:color w:val="auto"/>
          <w:sz w:val="20"/>
          <w:szCs w:val="24"/>
        </w:rPr>
        <w:t>로</w:t>
      </w:r>
      <w:r w:rsidRPr="00F52E2D">
        <w:rPr>
          <w:rFonts w:hint="eastAsia"/>
          <w:color w:val="auto"/>
          <w:sz w:val="20"/>
          <w:szCs w:val="24"/>
        </w:rPr>
        <w:t xml:space="preserve"> URLEncoding </w:t>
      </w:r>
      <w:r w:rsidRPr="00F52E2D">
        <w:rPr>
          <w:rFonts w:hint="eastAsia"/>
          <w:color w:val="auto"/>
          <w:sz w:val="20"/>
          <w:szCs w:val="24"/>
        </w:rPr>
        <w:t>해서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아래와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같이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보내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시면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됩니다</w:t>
      </w:r>
      <w:r w:rsidRPr="00F52E2D">
        <w:rPr>
          <w:rFonts w:hint="eastAsia"/>
          <w:color w:val="auto"/>
          <w:sz w:val="20"/>
          <w:szCs w:val="24"/>
        </w:rPr>
        <w:t>.</w:t>
      </w:r>
    </w:p>
    <w:p w:rsidR="00DC773D" w:rsidRPr="00F52E2D" w:rsidRDefault="00DC773D" w:rsidP="00DC773D">
      <w:pPr>
        <w:rPr>
          <w:color w:val="auto"/>
          <w:sz w:val="16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JSONData= %7B%22API_ID%22%3A%220110%22%2C%22API_KEY%22%3A%225a0d6070-1853-4e37-a4b0-fd11e5699296%22%2C%22ORG_CD%22%3A%222148635102%22%2C%22REQ_DATA%22%3A%7B%22BIZ_NO%22%3A%222148635102%22%7D%7D</w:t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E0154A" w:rsidRPr="00F52E2D" w:rsidRDefault="00B95420" w:rsidP="00E40E3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6" w:name="_서비스_인증_(확인)"/>
      <w:bookmarkStart w:id="17" w:name="_Toc6223776"/>
      <w:bookmarkEnd w:id="16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서비스 인증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확인)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="00EB55AC" w:rsidRPr="00F52E2D">
        <w:rPr>
          <w:rFonts w:ascii="맑은 고딕" w:hAnsi="맑은 고딕"/>
          <w:color w:val="auto"/>
          <w:sz w:val="24"/>
        </w:rPr>
        <w:t>–</w:t>
      </w:r>
      <w:r w:rsidR="00AF300F" w:rsidRPr="00F52E2D">
        <w:rPr>
          <w:rFonts w:ascii="맑은 고딕" w:hAnsi="맑은 고딕"/>
          <w:color w:val="auto"/>
          <w:sz w:val="24"/>
        </w:rPr>
        <w:t xml:space="preserve"> 011</w:t>
      </w:r>
      <w:r w:rsidRPr="00F52E2D">
        <w:rPr>
          <w:rFonts w:ascii="맑은 고딕" w:hAnsi="맑은 고딕"/>
          <w:color w:val="auto"/>
          <w:sz w:val="24"/>
        </w:rPr>
        <w:t>0</w:t>
      </w:r>
      <w:bookmarkEnd w:id="1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EB55A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EB55AC" w:rsidRPr="00F52E2D" w:rsidRDefault="00EB55AC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서비스 인증 정보를 확인하는 거래입니다</w:t>
            </w:r>
            <w:r w:rsidR="00E81EE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E81EEE" w:rsidRPr="00F52E2D" w:rsidRDefault="00E81EEE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키의 정상 여부를 검증합니다.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B55AC" w:rsidRPr="00F52E2D" w:rsidRDefault="00EB55AC" w:rsidP="00811A02">
      <w:pPr>
        <w:pStyle w:val="11"/>
      </w:pPr>
    </w:p>
    <w:p w:rsidR="00EB55AC" w:rsidRPr="00F52E2D" w:rsidRDefault="00EB55AC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40E35" w:rsidRPr="00F52E2D" w:rsidRDefault="00E40E35" w:rsidP="00E40E3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5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98"/>
        <w:gridCol w:w="1279"/>
        <w:gridCol w:w="1441"/>
        <w:gridCol w:w="959"/>
        <w:gridCol w:w="1120"/>
        <w:gridCol w:w="2499"/>
      </w:tblGrid>
      <w:tr w:rsidR="00945120" w:rsidRPr="00F52E2D" w:rsidTr="00CE0951">
        <w:trPr>
          <w:trHeight w:val="196"/>
        </w:trPr>
        <w:tc>
          <w:tcPr>
            <w:tcW w:w="156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877" w:type="dxa"/>
            <w:gridSpan w:val="2"/>
            <w:shd w:val="clear" w:color="auto" w:fill="DEEAF6"/>
          </w:tcPr>
          <w:p w:rsidR="00945120" w:rsidRPr="00F670AD" w:rsidRDefault="00945120" w:rsidP="009451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41" w:type="dxa"/>
            <w:shd w:val="clear" w:color="auto" w:fill="DEEAF6"/>
          </w:tcPr>
          <w:p w:rsidR="009451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</w:t>
            </w:r>
            <w:r w:rsidR="00EB55A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59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2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99" w:type="dxa"/>
            <w:shd w:val="clear" w:color="auto" w:fill="DEEAF6"/>
          </w:tcPr>
          <w:p w:rsidR="00945120" w:rsidRPr="00F670AD" w:rsidRDefault="000A3D2F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 w:val="restart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9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20" w:type="dxa"/>
            <w:vAlign w:val="center"/>
          </w:tcPr>
          <w:p w:rsidR="00B95420" w:rsidRPr="00F670AD" w:rsidRDefault="00B95420" w:rsidP="006971A5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</w:tcPr>
          <w:p w:rsidR="00B95420" w:rsidRPr="00F670AD" w:rsidRDefault="00945120" w:rsidP="0094512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</w:t>
            </w:r>
            <w:r w:rsidR="00B95420"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 값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9E297F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</w:tcPr>
          <w:p w:rsidR="00A54AF3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95420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598" w:type="dxa"/>
            <w:vAlign w:val="center"/>
          </w:tcPr>
          <w:p w:rsidR="00B95420" w:rsidRPr="00F670AD" w:rsidRDefault="007507C5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278" w:type="dxa"/>
            <w:vAlign w:val="center"/>
          </w:tcPr>
          <w:p w:rsidR="00B95420" w:rsidRPr="00F670AD" w:rsidRDefault="00795753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41" w:type="dxa"/>
            <w:vAlign w:val="center"/>
          </w:tcPr>
          <w:p w:rsidR="00B95420" w:rsidRPr="00F670AD" w:rsidRDefault="00795753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20" w:type="dxa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795753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</w:tbl>
    <w:p w:rsidR="00EB55AC" w:rsidRPr="00F52E2D" w:rsidRDefault="00EB55AC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9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943"/>
        <w:gridCol w:w="1910"/>
        <w:gridCol w:w="1468"/>
        <w:gridCol w:w="955"/>
        <w:gridCol w:w="2193"/>
      </w:tblGrid>
      <w:tr w:rsidR="00F670AD" w:rsidRPr="00F52E2D" w:rsidTr="00F670AD">
        <w:trPr>
          <w:trHeight w:val="304"/>
        </w:trPr>
        <w:tc>
          <w:tcPr>
            <w:tcW w:w="1910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3853" w:type="dxa"/>
            <w:gridSpan w:val="2"/>
            <w:shd w:val="clear" w:color="auto" w:fill="DEEAF6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468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Type</w:t>
            </w:r>
          </w:p>
        </w:tc>
        <w:tc>
          <w:tcPr>
            <w:tcW w:w="955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93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F670AD" w:rsidRPr="00F52E2D" w:rsidTr="00F670AD">
        <w:trPr>
          <w:trHeight w:val="319"/>
        </w:trPr>
        <w:tc>
          <w:tcPr>
            <w:tcW w:w="1910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04"/>
        </w:trPr>
        <w:tc>
          <w:tcPr>
            <w:tcW w:w="1910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CA09B9" w:rsidRPr="00F52E2D" w:rsidRDefault="00CA09B9">
      <w:pPr>
        <w:rPr>
          <w:rFonts w:ascii="맑은 고딕" w:eastAsia="맑은 고딕" w:hAnsi="맑은 고딕"/>
          <w:b/>
          <w:color w:val="auto"/>
        </w:rPr>
      </w:pPr>
    </w:p>
    <w:p w:rsidR="00EB55AC" w:rsidRPr="00F52E2D" w:rsidRDefault="00EB55AC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E5E26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18" w:name="_서비스_인증_요청"/>
      <w:bookmarkEnd w:id="18"/>
      <w:r w:rsidRPr="00BC3A25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>■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 xml:space="preserve">서비스 인증 요청 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 – 01</w:t>
      </w:r>
      <w:r w:rsidR="00AF300F" w:rsidRPr="00BC3A25">
        <w:rPr>
          <w:rFonts w:asciiTheme="minorHAnsi" w:eastAsiaTheme="minorHAnsi" w:hAnsiTheme="minorHAnsi"/>
          <w:b/>
          <w:sz w:val="24"/>
          <w:szCs w:val="24"/>
        </w:rPr>
        <w:t>20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E5E26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E5E26" w:rsidRPr="00F52E2D" w:rsidRDefault="00BC3A25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="00AF300F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E81EEE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9E5E26" w:rsidRPr="00F52E2D" w:rsidRDefault="009E5E26" w:rsidP="00811A02">
      <w:pPr>
        <w:pStyle w:val="11"/>
      </w:pPr>
    </w:p>
    <w:p w:rsidR="009E5E26" w:rsidRPr="00F52E2D" w:rsidRDefault="009E5E26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E5E26" w:rsidRPr="00F52E2D" w:rsidRDefault="009E5E26" w:rsidP="009E5E2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9E5E26" w:rsidRPr="00F52E2D" w:rsidTr="00CE0951">
        <w:trPr>
          <w:trHeight w:val="196"/>
        </w:trPr>
        <w:tc>
          <w:tcPr>
            <w:tcW w:w="159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9E5E26" w:rsidRPr="00F670AD" w:rsidRDefault="000A3D2F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6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</w:tcPr>
          <w:p w:rsidR="009E5E26" w:rsidRPr="00F670AD" w:rsidRDefault="009E5E26" w:rsidP="0071697C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297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6" w:type="dxa"/>
          </w:tcPr>
          <w:p w:rsidR="009E5E26" w:rsidRPr="00F670AD" w:rsidRDefault="0071697C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2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A54AF3" w:rsidRPr="00F670AD" w:rsidRDefault="00A54AF3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A41E06" w:rsidRPr="00F670AD" w:rsidRDefault="00486B88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</w:t>
            </w:r>
            <w:r w:rsidR="00A41E06"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_EMAIL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4F35DF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4F35DF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</w:tbl>
    <w:p w:rsidR="009E5E26" w:rsidRPr="00F52E2D" w:rsidRDefault="009E5E26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D4439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19" w:name="_서비스_인증_요청_1"/>
      <w:bookmarkEnd w:id="19"/>
      <w:r w:rsidRPr="00BC3A25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 xml:space="preserve">■서비스 인증 요청 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 – 0121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D4439" w:rsidRPr="00F52E2D" w:rsidTr="00A64EC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0D4439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관리자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인증이 추가 되었습니다.</w:t>
            </w:r>
          </w:p>
        </w:tc>
      </w:tr>
    </w:tbl>
    <w:p w:rsidR="000D4439" w:rsidRPr="00F52E2D" w:rsidRDefault="000D4439" w:rsidP="00811A02">
      <w:pPr>
        <w:pStyle w:val="11"/>
      </w:pPr>
    </w:p>
    <w:p w:rsidR="000D4439" w:rsidRPr="00F52E2D" w:rsidRDefault="000D443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D4439" w:rsidRPr="00F52E2D" w:rsidRDefault="000D4439" w:rsidP="000D443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0D4439" w:rsidRPr="00F52E2D" w:rsidTr="00A64ECD">
        <w:trPr>
          <w:trHeight w:val="196"/>
        </w:trPr>
        <w:tc>
          <w:tcPr>
            <w:tcW w:w="159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R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0D4439" w:rsidRPr="00F670AD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공통부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API_KEY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인증키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40</w:t>
            </w:r>
          </w:p>
        </w:tc>
        <w:tc>
          <w:tcPr>
            <w:tcW w:w="1146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2557" w:type="dxa"/>
          </w:tcPr>
          <w:p w:rsidR="000D4439" w:rsidRPr="00F670AD" w:rsidRDefault="000D4439" w:rsidP="00A64ECD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 xml:space="preserve">기업 인증키 값 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 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BD02EA">
            <w:pPr>
              <w:pStyle w:val="af7"/>
              <w:ind w:leftChars="-212" w:left="-382" w:firstLineChars="262" w:firstLine="377"/>
              <w:jc w:val="both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“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>0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12</w:t>
            </w:r>
            <w:r w:rsidR="00BD02EA"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”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입력부</w:t>
            </w:r>
          </w:p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RESP_EMAIL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1E5347" w:rsidRPr="00F670AD" w:rsidRDefault="000D4439" w:rsidP="001E5347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A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DMIN_ID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 xml:space="preserve">관리자 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ID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57470E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비즈플레이 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</w:tr>
    </w:tbl>
    <w:p w:rsidR="000D4439" w:rsidRPr="00F52E2D" w:rsidRDefault="000D4439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  <w:sz w:val="24"/>
        </w:rPr>
      </w:pPr>
    </w:p>
    <w:p w:rsidR="00EC5132" w:rsidRPr="00F52E2D" w:rsidRDefault="00EC5132">
      <w:pPr>
        <w:rPr>
          <w:rFonts w:ascii="맑은 고딕" w:eastAsia="맑은 고딕" w:hAnsi="맑은 고딕"/>
          <w:b/>
          <w:color w:val="auto"/>
          <w:sz w:val="24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95753" w:rsidRPr="00F52E2D" w:rsidRDefault="00140EAE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0" w:name="_보유카드_목록_조회"/>
      <w:bookmarkStart w:id="21" w:name="_Toc6223777"/>
      <w:bookmarkEnd w:id="20"/>
      <w:r w:rsidRPr="00F52E2D">
        <w:rPr>
          <w:rFonts w:ascii="맑은 고딕" w:hAnsi="맑은 고딕" w:hint="eastAsia"/>
          <w:color w:val="auto"/>
          <w:sz w:val="24"/>
        </w:rPr>
        <w:lastRenderedPageBreak/>
        <w:t>보유카드 목록 조회</w:t>
      </w:r>
      <w:r w:rsidR="00795753" w:rsidRPr="00F52E2D">
        <w:rPr>
          <w:rFonts w:ascii="맑은 고딕" w:hAnsi="맑은 고딕"/>
          <w:color w:val="auto"/>
          <w:sz w:val="24"/>
        </w:rPr>
        <w:t xml:space="preserve"> – 0210</w:t>
      </w:r>
      <w:bookmarkEnd w:id="2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142E99" w:rsidP="00142E9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보유 카드목록을 조회하는 거래입니다.</w:t>
            </w:r>
          </w:p>
          <w:p w:rsidR="00D7403B" w:rsidRPr="00F52E2D" w:rsidRDefault="00E1452C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목록은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정보는 카드사에서 제공하거나,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비즈플레이에 등록된 카드 정보를 제공합니다.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5753" w:rsidRPr="00F52E2D" w:rsidRDefault="00795753" w:rsidP="00811A02">
      <w:pPr>
        <w:pStyle w:val="11"/>
      </w:pPr>
    </w:p>
    <w:p w:rsidR="00795753" w:rsidRPr="00F52E2D" w:rsidRDefault="00795753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95753" w:rsidRPr="00F52E2D" w:rsidRDefault="00795753" w:rsidP="0079575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5D00FC" w:rsidRPr="00F52E2D" w:rsidTr="00CE0951">
        <w:trPr>
          <w:trHeight w:val="201"/>
        </w:trPr>
        <w:tc>
          <w:tcPr>
            <w:tcW w:w="1467" w:type="dxa"/>
            <w:shd w:val="clear" w:color="auto" w:fill="DEEAF6"/>
          </w:tcPr>
          <w:p w:rsidR="00795753" w:rsidRPr="00F670AD" w:rsidRDefault="00795753" w:rsidP="00795753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795753" w:rsidRPr="00F670AD" w:rsidRDefault="000A3D2F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5D00FC" w:rsidRPr="00F52E2D" w:rsidTr="00EE3B67">
        <w:trPr>
          <w:trHeight w:val="201"/>
        </w:trPr>
        <w:tc>
          <w:tcPr>
            <w:tcW w:w="1467" w:type="dxa"/>
            <w:vMerge w:val="restart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795753" w:rsidRPr="00F670AD" w:rsidRDefault="00795753" w:rsidP="00795753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5D00FC" w:rsidRPr="00F52E2D" w:rsidTr="00EE3B67">
        <w:trPr>
          <w:trHeight w:val="201"/>
        </w:trPr>
        <w:tc>
          <w:tcPr>
            <w:tcW w:w="1467" w:type="dxa"/>
            <w:vMerge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795753" w:rsidRPr="00F670AD" w:rsidRDefault="009E297F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795753" w:rsidRPr="00F670AD" w:rsidRDefault="00795753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795753" w:rsidRPr="00F670AD" w:rsidRDefault="00795753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795753" w:rsidRPr="00F670AD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795753" w:rsidRPr="00F670AD" w:rsidRDefault="00795753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5D00FC" w:rsidRPr="00F52E2D" w:rsidTr="00EE3B67">
        <w:trPr>
          <w:trHeight w:val="201"/>
        </w:trPr>
        <w:tc>
          <w:tcPr>
            <w:tcW w:w="1467" w:type="dxa"/>
            <w:vMerge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795753" w:rsidRPr="00F670AD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795753" w:rsidRPr="00F670AD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795753" w:rsidRPr="00F670AD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795753" w:rsidRPr="00F670AD" w:rsidRDefault="00BD02EA" w:rsidP="00EF3B6C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“0210”</w:t>
            </w:r>
          </w:p>
        </w:tc>
      </w:tr>
      <w:tr w:rsidR="00EE3B67" w:rsidRPr="00F52E2D" w:rsidTr="00EE3B6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E3B67" w:rsidRPr="00F670AD" w:rsidRDefault="00EE3B67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EE3B67" w:rsidRPr="00F670AD" w:rsidRDefault="00EE3B67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EE3B67" w:rsidRPr="00F670AD" w:rsidRDefault="00EE3B67" w:rsidP="00142E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EE3B67" w:rsidRPr="00F670AD" w:rsidRDefault="00EE3B67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EE3B67" w:rsidRPr="00F670AD" w:rsidRDefault="00EE3B67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EE3B67" w:rsidRPr="00F670AD" w:rsidRDefault="00EE3B67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EE3B67" w:rsidRPr="00F52E2D" w:rsidTr="00EE3B67">
        <w:trPr>
          <w:trHeight w:val="201"/>
        </w:trPr>
        <w:tc>
          <w:tcPr>
            <w:tcW w:w="1467" w:type="dxa"/>
            <w:vMerge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EE3B67" w:rsidRPr="00F670AD" w:rsidRDefault="00EE3B67" w:rsidP="00142E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SEARCH_GB</w:t>
            </w:r>
          </w:p>
        </w:tc>
        <w:tc>
          <w:tcPr>
            <w:tcW w:w="1801" w:type="dxa"/>
            <w:vAlign w:val="center"/>
          </w:tcPr>
          <w:p w:rsidR="00EE3B67" w:rsidRPr="00F670AD" w:rsidRDefault="00EE3B67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조회구분</w:t>
            </w:r>
          </w:p>
        </w:tc>
        <w:tc>
          <w:tcPr>
            <w:tcW w:w="1309" w:type="dxa"/>
            <w:vAlign w:val="center"/>
          </w:tcPr>
          <w:p w:rsidR="00EE3B67" w:rsidRPr="00F670AD" w:rsidRDefault="00EE3B67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9" w:type="dxa"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E3B67" w:rsidRPr="00F670AD" w:rsidRDefault="00EE3B67" w:rsidP="00EB269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A:법인카드, B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:개인카드</w:t>
            </w:r>
          </w:p>
        </w:tc>
      </w:tr>
      <w:tr w:rsidR="00EE3B67" w:rsidRPr="00F52E2D" w:rsidTr="00EE3B67">
        <w:trPr>
          <w:trHeight w:val="201"/>
        </w:trPr>
        <w:tc>
          <w:tcPr>
            <w:tcW w:w="1467" w:type="dxa"/>
            <w:vMerge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EE3B67" w:rsidRPr="00F670AD" w:rsidRDefault="00EE3B67" w:rsidP="00142E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EE3B67" w:rsidRPr="00F670AD" w:rsidRDefault="00EE3B67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EE3B67" w:rsidRPr="00F670AD" w:rsidRDefault="00EE3B67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E3B67" w:rsidRPr="00F670AD" w:rsidRDefault="00EE3B67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E3B67" w:rsidRPr="00F670AD" w:rsidRDefault="00EE3B67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‘50’</w:t>
            </w:r>
          </w:p>
        </w:tc>
      </w:tr>
      <w:tr w:rsidR="00EE3B67" w:rsidRPr="00F52E2D" w:rsidTr="00EE3B67">
        <w:trPr>
          <w:trHeight w:val="201"/>
        </w:trPr>
        <w:tc>
          <w:tcPr>
            <w:tcW w:w="1467" w:type="dxa"/>
            <w:vMerge/>
            <w:vAlign w:val="center"/>
          </w:tcPr>
          <w:p w:rsidR="00EE3B67" w:rsidRPr="00F670AD" w:rsidRDefault="00EE3B67" w:rsidP="004667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EE3B67" w:rsidRPr="00F670AD" w:rsidRDefault="00EE3B67" w:rsidP="004667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EE3B67" w:rsidRPr="00F670AD" w:rsidRDefault="00EE3B67" w:rsidP="004667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EE3B67" w:rsidRPr="00F670AD" w:rsidRDefault="00EE3B67" w:rsidP="004667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E3B67" w:rsidRPr="00F670AD" w:rsidRDefault="00EE3B67" w:rsidP="004667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E3B67" w:rsidRPr="00F670AD" w:rsidRDefault="00EE3B67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EE3B67" w:rsidRPr="00F52E2D" w:rsidTr="00EE3B67">
        <w:trPr>
          <w:trHeight w:val="201"/>
        </w:trPr>
        <w:tc>
          <w:tcPr>
            <w:tcW w:w="1467" w:type="dxa"/>
            <w:vMerge/>
            <w:vAlign w:val="center"/>
          </w:tcPr>
          <w:p w:rsidR="00EE3B67" w:rsidRPr="00F670AD" w:rsidRDefault="00EE3B67" w:rsidP="004667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EE3B67" w:rsidRPr="00EE3B67" w:rsidRDefault="00EE3B67" w:rsidP="0046671C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EE3B67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CARD_GRP_NM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EE3B67" w:rsidRPr="00EE3B67" w:rsidRDefault="00EE3B67" w:rsidP="0046671C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EE3B67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카드그룹명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E3B67" w:rsidRPr="00EE3B67" w:rsidRDefault="00EE3B67" w:rsidP="00F670AD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EE3B67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EE3B67" w:rsidRPr="00EE3B67" w:rsidRDefault="00EE3B67" w:rsidP="0046671C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EE3B67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E3B67" w:rsidRPr="00EE3B67" w:rsidRDefault="00EE3B67" w:rsidP="0046671C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E3B67" w:rsidRPr="00EE3B67" w:rsidRDefault="000D58A9" w:rsidP="00AF2DDB">
            <w:pPr>
              <w:jc w:val="both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주7)</w:t>
            </w:r>
          </w:p>
        </w:tc>
      </w:tr>
    </w:tbl>
    <w:p w:rsidR="00795753" w:rsidRPr="00F52E2D" w:rsidRDefault="00795753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F670AD" w:rsidRPr="00F52E2D" w:rsidTr="00F670AD">
        <w:trPr>
          <w:trHeight w:val="308"/>
        </w:trPr>
        <w:tc>
          <w:tcPr>
            <w:tcW w:w="2109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25" w:type="dxa"/>
            <w:gridSpan w:val="2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2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3"/>
        </w:trPr>
        <w:tc>
          <w:tcPr>
            <w:tcW w:w="2109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shd w:val="clear" w:color="auto" w:fill="auto"/>
            <w:vAlign w:val="center"/>
          </w:tcPr>
          <w:p w:rsidR="00F670AD" w:rsidRPr="00F670AD" w:rsidRDefault="00F670AD" w:rsidP="00F670AD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F670AD" w:rsidRPr="00F670AD" w:rsidRDefault="00F670AD" w:rsidP="00AF2DD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 w:val="restart"/>
          </w:tcPr>
          <w:p w:rsidR="00EE3B67" w:rsidRPr="00F670AD" w:rsidRDefault="00EE3B6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EE3B67" w:rsidRPr="00F670AD" w:rsidRDefault="00EE3B6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979" w:type="dxa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46" w:type="dxa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업체명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MMBR_KR_NM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회원명(한글)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MMBR_EN_NM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회원명(영문)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카드구분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1)</w:t>
            </w: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CARD_PROD_DIV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카드상품구분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주2)</w:t>
            </w: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CARD_GRAD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카드등급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주3)</w:t>
            </w: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EXPR_TRM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유효기간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카드상태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주4)</w:t>
            </w: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ISSUE_DT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발급일자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카드총한도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EE3B67" w:rsidRPr="00F52E2D" w:rsidTr="00F670AD">
        <w:trPr>
          <w:trHeight w:val="646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CARD_RESTLMT_AMT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카드잔여한도</w:t>
            </w:r>
          </w:p>
        </w:tc>
        <w:tc>
          <w:tcPr>
            <w:tcW w:w="1372" w:type="dxa"/>
            <w:vAlign w:val="center"/>
          </w:tcPr>
          <w:p w:rsidR="00EE3B67" w:rsidRPr="00F670AD" w:rsidRDefault="00EE3B6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EE3B67" w:rsidRPr="00F670AD" w:rsidRDefault="00EE3B6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EE3B6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OS_LIMIT_AMT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해외총한도</w:t>
            </w:r>
          </w:p>
        </w:tc>
        <w:tc>
          <w:tcPr>
            <w:tcW w:w="1372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EE3B67" w:rsidRPr="00F670AD" w:rsidRDefault="00EE3B6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EE3B6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OS_R_AMT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해외잔여한도</w:t>
            </w:r>
          </w:p>
        </w:tc>
        <w:tc>
          <w:tcPr>
            <w:tcW w:w="1372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EE3B67" w:rsidRPr="00F670AD" w:rsidRDefault="00EE3B6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EE3B6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72" w:type="dxa"/>
          </w:tcPr>
          <w:p w:rsidR="00EE3B67" w:rsidRPr="00F670AD" w:rsidRDefault="00EE3B67" w:rsidP="002615FA">
            <w:pPr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TMNT_DATE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해지일자</w:t>
            </w:r>
          </w:p>
        </w:tc>
        <w:tc>
          <w:tcPr>
            <w:tcW w:w="1372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EE3B6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EDI_CD_STS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카드상태</w:t>
            </w:r>
          </w:p>
        </w:tc>
        <w:tc>
          <w:tcPr>
            <w:tcW w:w="1372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EE3B6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EE3B67" w:rsidRPr="00F670AD" w:rsidRDefault="00EE3B6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EDI_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D_TYPE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종류</w:t>
            </w:r>
          </w:p>
        </w:tc>
        <w:tc>
          <w:tcPr>
            <w:tcW w:w="1372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F670AD" w:rsidRDefault="00EE3B6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EE3B67" w:rsidRPr="00F670AD" w:rsidRDefault="00EE3B6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EE3B6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EE3B67" w:rsidRPr="00F670AD" w:rsidRDefault="00EE3B6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EE3B67" w:rsidRPr="000D58A9" w:rsidRDefault="00EE3B67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0D58A9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CARD_GRP_NM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E3B67" w:rsidRPr="000D58A9" w:rsidRDefault="00EE3B6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0D58A9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카드그룹명</w:t>
            </w:r>
          </w:p>
        </w:tc>
        <w:tc>
          <w:tcPr>
            <w:tcW w:w="1372" w:type="dxa"/>
          </w:tcPr>
          <w:p w:rsidR="00EE3B67" w:rsidRPr="000D58A9" w:rsidRDefault="00EE3B6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0D58A9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E3B67" w:rsidRPr="000D58A9" w:rsidRDefault="00EE3B6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0D58A9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EE3B67" w:rsidRPr="000D58A9" w:rsidRDefault="000D58A9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4/15 추가요청)</w:t>
            </w:r>
          </w:p>
        </w:tc>
      </w:tr>
    </w:tbl>
    <w:p w:rsidR="007507C5" w:rsidRPr="009B13DE" w:rsidRDefault="00023717" w:rsidP="00023717">
      <w:pPr>
        <w:rPr>
          <w:rFonts w:ascii="맑은 고딕" w:eastAsia="맑은 고딕" w:hAnsi="맑은 고딕"/>
          <w:b/>
          <w:color w:val="auto"/>
        </w:rPr>
      </w:pPr>
      <w:r w:rsidRPr="009B13DE">
        <w:rPr>
          <w:rFonts w:ascii="맑은 고딕" w:eastAsia="맑은 고딕" w:hAnsi="맑은 고딕" w:hint="eastAsia"/>
          <w:b/>
          <w:color w:val="auto"/>
        </w:rPr>
        <w:t>주1</w:t>
      </w:r>
      <w:r w:rsidRPr="009B13DE">
        <w:rPr>
          <w:rFonts w:ascii="맑은 고딕" w:eastAsia="맑은 고딕" w:hAnsi="맑은 고딕"/>
          <w:b/>
          <w:color w:val="auto"/>
        </w:rPr>
        <w:t xml:space="preserve">) </w:t>
      </w:r>
      <w:r w:rsidRPr="009B13DE">
        <w:rPr>
          <w:rFonts w:ascii="맑은 고딕" w:eastAsia="맑은 고딕" w:hAnsi="맑은 고딕" w:hint="eastAsia"/>
          <w:b/>
          <w:color w:val="auto"/>
        </w:rPr>
        <w:t>A:법인카드, B:구매카드, C:체크카드, P:개인카드,</w:t>
      </w:r>
      <w:r w:rsidRPr="009B13DE">
        <w:rPr>
          <w:rFonts w:ascii="맑은 고딕" w:eastAsia="맑은 고딕" w:hAnsi="맑은 고딕"/>
          <w:b/>
          <w:color w:val="auto"/>
        </w:rPr>
        <w:t xml:space="preserve"> </w:t>
      </w:r>
      <w:r w:rsidRPr="009B13DE">
        <w:rPr>
          <w:rFonts w:ascii="맑은 고딕" w:eastAsia="맑은 고딕" w:hAnsi="맑은 고딕" w:hint="eastAsia"/>
          <w:b/>
          <w:color w:val="auto"/>
        </w:rPr>
        <w:t>E:기타증빙,  T:</w:t>
      </w:r>
      <w:r w:rsidRPr="000D58A9">
        <w:rPr>
          <w:rFonts w:ascii="맑은 고딕" w:eastAsia="맑은 고딕" w:hAnsi="맑은 고딕" w:hint="eastAsia"/>
          <w:b/>
          <w:color w:val="auto"/>
        </w:rPr>
        <w:t>교통카드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, S</w:t>
      </w:r>
      <w:r w:rsidR="00B24708" w:rsidRPr="000D58A9">
        <w:rPr>
          <w:rFonts w:ascii="맑은 고딕" w:eastAsia="맑은 고딕" w:hAnsi="맑은 고딕"/>
          <w:b/>
          <w:color w:val="auto"/>
        </w:rPr>
        <w:t>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법인카드,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X:sERP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기타증빙,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O: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임시카드(</w:t>
      </w:r>
      <w:r w:rsidR="00B24708" w:rsidRPr="000D58A9">
        <w:rPr>
          <w:rFonts w:ascii="맑은 고딕" w:eastAsia="맑은 고딕" w:hAnsi="맑은 고딕"/>
          <w:b/>
          <w:color w:val="auto"/>
        </w:rPr>
        <w:t>Option: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수집방법선택)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주2) </w:t>
      </w:r>
      <w:r w:rsidR="000523FA" w:rsidRPr="00F52E2D">
        <w:rPr>
          <w:rFonts w:ascii="맑은 고딕" w:eastAsia="맑은 고딕" w:hAnsi="맑은 고딕"/>
          <w:b/>
          <w:color w:val="auto"/>
        </w:rPr>
        <w:t>A:</w:t>
      </w:r>
      <w:r w:rsidRPr="00F52E2D">
        <w:rPr>
          <w:rFonts w:ascii="맑은 고딕" w:eastAsia="맑은 고딕" w:hAnsi="맑은 고딕" w:hint="eastAsia"/>
          <w:b/>
          <w:color w:val="auto"/>
        </w:rPr>
        <w:t>법인일반,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:주유전용,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:항공전용,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:복지전용,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E</w:t>
      </w:r>
      <w:r w:rsidRPr="00F52E2D">
        <w:rPr>
          <w:rFonts w:ascii="맑은 고딕" w:eastAsia="맑은 고딕" w:hAnsi="맑은 고딕" w:hint="eastAsia"/>
          <w:b/>
          <w:color w:val="auto"/>
        </w:rPr>
        <w:t>:연구비전용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주3) </w:t>
      </w:r>
      <w:r w:rsidR="000523FA" w:rsidRPr="00F52E2D">
        <w:rPr>
          <w:rFonts w:ascii="맑은 고딕" w:eastAsia="맑은 고딕" w:hAnsi="맑은 고딕"/>
          <w:b/>
          <w:color w:val="auto"/>
        </w:rPr>
        <w:t>A</w:t>
      </w:r>
      <w:r w:rsidRPr="00F52E2D">
        <w:rPr>
          <w:rFonts w:ascii="맑은 고딕" w:eastAsia="맑은 고딕" w:hAnsi="맑은 고딕" w:hint="eastAsia"/>
          <w:b/>
          <w:color w:val="auto"/>
        </w:rPr>
        <w:t>:실버(클래식),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:골드,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:플래티넘,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:기타</w:t>
      </w:r>
    </w:p>
    <w:p w:rsidR="00795753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="000523FA" w:rsidRPr="00F52E2D">
        <w:rPr>
          <w:rFonts w:ascii="맑은 고딕" w:eastAsia="맑은 고딕" w:hAnsi="맑은 고딕" w:hint="eastAsia"/>
          <w:b/>
          <w:color w:val="auto"/>
        </w:rPr>
        <w:t xml:space="preserve">) </w:t>
      </w:r>
      <w:r w:rsidR="00564A1A" w:rsidRPr="00F52E2D">
        <w:rPr>
          <w:rFonts w:ascii="맑은 고딕" w:eastAsia="맑은 고딕" w:hAnsi="맑은 고딕"/>
          <w:b/>
          <w:color w:val="auto"/>
        </w:rPr>
        <w:t>1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:정상 , </w:t>
      </w:r>
      <w:r w:rsidR="00564A1A" w:rsidRPr="00F52E2D">
        <w:rPr>
          <w:rFonts w:ascii="맑은 고딕" w:eastAsia="맑은 고딕" w:hAnsi="맑은 고딕"/>
          <w:b/>
          <w:color w:val="auto"/>
        </w:rPr>
        <w:t>2</w:t>
      </w:r>
      <w:r w:rsidRPr="00F52E2D">
        <w:rPr>
          <w:rFonts w:ascii="맑은 고딕" w:eastAsia="맑은 고딕" w:hAnsi="맑은 고딕" w:hint="eastAsia"/>
          <w:b/>
          <w:color w:val="auto"/>
        </w:rPr>
        <w:t>:</w:t>
      </w:r>
      <w:r w:rsidR="009B6F02">
        <w:rPr>
          <w:rFonts w:ascii="맑은 고딕" w:eastAsia="맑은 고딕" w:hAnsi="맑은 고딕" w:hint="eastAsia"/>
          <w:b/>
          <w:color w:val="auto"/>
        </w:rPr>
        <w:t>해지</w:t>
      </w:r>
    </w:p>
    <w:p w:rsidR="009B6F02" w:rsidRPr="00023717" w:rsidRDefault="009B6F02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 xml:space="preserve">주 </w:t>
      </w:r>
      <w:r w:rsidRPr="00023717">
        <w:rPr>
          <w:rFonts w:ascii="맑은 고딕" w:eastAsia="맑은 고딕" w:hAnsi="맑은 고딕"/>
          <w:b/>
          <w:color w:val="auto"/>
        </w:rPr>
        <w:t>5) A: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신규, </w:t>
      </w:r>
      <w:r w:rsidRPr="00023717">
        <w:rPr>
          <w:rFonts w:ascii="맑은 고딕" w:eastAsia="맑은 고딕" w:hAnsi="맑은 고딕"/>
          <w:b/>
          <w:color w:val="auto"/>
        </w:rPr>
        <w:t>B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:변경(갱신), </w:t>
      </w:r>
      <w:r w:rsidRPr="00023717">
        <w:rPr>
          <w:rFonts w:ascii="맑은 고딕" w:eastAsia="맑은 고딕" w:hAnsi="맑은 고딕"/>
          <w:b/>
          <w:color w:val="auto"/>
        </w:rPr>
        <w:t>C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:해지, </w:t>
      </w:r>
      <w:r w:rsidRPr="00023717">
        <w:rPr>
          <w:rFonts w:ascii="맑은 고딕" w:eastAsia="맑은 고딕" w:hAnsi="맑은 고딕"/>
          <w:b/>
          <w:color w:val="auto"/>
        </w:rPr>
        <w:t>D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:훼손재발급, </w:t>
      </w:r>
      <w:r w:rsidRPr="00023717">
        <w:rPr>
          <w:rFonts w:ascii="맑은 고딕" w:eastAsia="맑은 고딕" w:hAnsi="맑은 고딕"/>
          <w:b/>
          <w:color w:val="auto"/>
        </w:rPr>
        <w:t>E</w:t>
      </w:r>
      <w:r w:rsidRPr="00023717">
        <w:rPr>
          <w:rFonts w:ascii="맑은 고딕" w:eastAsia="맑은 고딕" w:hAnsi="맑은 고딕" w:hint="eastAsia"/>
          <w:b/>
          <w:color w:val="auto"/>
        </w:rPr>
        <w:t>:일시정지(농협미사용</w:t>
      </w:r>
      <w:r w:rsidR="00ED3A59">
        <w:rPr>
          <w:rFonts w:ascii="맑은 고딕" w:eastAsia="맑은 고딕" w:hAnsi="맑은 고딕" w:hint="eastAsia"/>
          <w:b/>
          <w:color w:val="auto"/>
        </w:rPr>
        <w:t>), F</w:t>
      </w:r>
      <w:r w:rsidR="00ED3A59">
        <w:rPr>
          <w:rFonts w:ascii="맑은 고딕" w:eastAsia="맑은 고딕" w:hAnsi="맑은 고딕"/>
          <w:b/>
          <w:color w:val="auto"/>
        </w:rPr>
        <w:t>:</w:t>
      </w:r>
      <w:r w:rsidR="00ED3A59">
        <w:rPr>
          <w:rFonts w:ascii="맑은 고딕" w:eastAsia="맑은 고딕" w:hAnsi="맑은 고딕" w:hint="eastAsia"/>
          <w:b/>
          <w:color w:val="auto"/>
        </w:rPr>
        <w:t>유효기간만료(국민)</w:t>
      </w:r>
      <w:r w:rsidR="00ED3A59">
        <w:rPr>
          <w:rFonts w:ascii="맑은 고딕" w:eastAsia="맑은 고딕" w:hAnsi="맑은 고딕"/>
          <w:b/>
          <w:color w:val="auto"/>
        </w:rPr>
        <w:t xml:space="preserve"> (</w:t>
      </w:r>
      <w:r w:rsidR="00ED3A59">
        <w:rPr>
          <w:rFonts w:ascii="맑은 고딕" w:eastAsia="맑은 고딕" w:hAnsi="맑은 고딕" w:hint="eastAsia"/>
          <w:b/>
          <w:color w:val="auto"/>
        </w:rPr>
        <w:t>농협,</w:t>
      </w:r>
      <w:r w:rsidR="00ED3A59">
        <w:rPr>
          <w:rFonts w:ascii="맑은 고딕" w:eastAsia="맑은 고딕" w:hAnsi="맑은 고딕"/>
          <w:b/>
          <w:color w:val="auto"/>
        </w:rPr>
        <w:t xml:space="preserve"> </w:t>
      </w:r>
      <w:r w:rsidR="00ED3A59">
        <w:rPr>
          <w:rFonts w:ascii="맑은 고딕" w:eastAsia="맑은 고딕" w:hAnsi="맑은 고딕" w:hint="eastAsia"/>
          <w:b/>
          <w:color w:val="auto"/>
        </w:rPr>
        <w:t xml:space="preserve">수협은 </w:t>
      </w:r>
      <w:r w:rsidR="00ED3A59">
        <w:rPr>
          <w:rFonts w:ascii="맑은 고딕" w:eastAsia="맑은 고딕" w:hAnsi="맑은 고딕"/>
          <w:b/>
          <w:color w:val="auto"/>
        </w:rPr>
        <w:t>C:</w:t>
      </w:r>
      <w:r w:rsidR="00ED3A59">
        <w:rPr>
          <w:rFonts w:ascii="맑은 고딕" w:eastAsia="맑은 고딕" w:hAnsi="맑은 고딕" w:hint="eastAsia"/>
          <w:b/>
          <w:color w:val="auto"/>
        </w:rPr>
        <w:t>해지,</w:t>
      </w:r>
      <w:r w:rsidR="00ED3A59">
        <w:rPr>
          <w:rFonts w:ascii="맑은 고딕" w:eastAsia="맑은 고딕" w:hAnsi="맑은 고딕"/>
          <w:b/>
          <w:color w:val="auto"/>
        </w:rPr>
        <w:t xml:space="preserve"> 0 </w:t>
      </w:r>
      <w:r w:rsidR="00ED3A59">
        <w:rPr>
          <w:rFonts w:ascii="맑은 고딕" w:eastAsia="맑은 고딕" w:hAnsi="맑은 고딕" w:hint="eastAsia"/>
          <w:b/>
          <w:color w:val="auto"/>
        </w:rPr>
        <w:t>정상)</w:t>
      </w:r>
    </w:p>
    <w:p w:rsidR="00DA40DA" w:rsidRDefault="00DA40DA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>주6</w:t>
      </w:r>
      <w:r w:rsidRPr="00023717">
        <w:rPr>
          <w:rFonts w:ascii="맑은 고딕" w:eastAsia="맑은 고딕" w:hAnsi="맑은 고딕"/>
          <w:b/>
          <w:color w:val="auto"/>
        </w:rPr>
        <w:t xml:space="preserve">) </w:t>
      </w:r>
      <w:r w:rsidRPr="00023717">
        <w:rPr>
          <w:rFonts w:ascii="맑은 고딕" w:eastAsia="맑은 고딕" w:hAnsi="맑은 고딕" w:hint="eastAsia"/>
          <w:b/>
          <w:color w:val="auto"/>
        </w:rPr>
        <w:t>A:공용카드(법인명의), B:사용자지정(개인명의), C:개인계좌지정</w:t>
      </w:r>
    </w:p>
    <w:p w:rsidR="000D58A9" w:rsidRPr="00023717" w:rsidRDefault="000D58A9" w:rsidP="007507C5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 w:hint="eastAsia"/>
          <w:b/>
          <w:color w:val="auto"/>
        </w:rPr>
        <w:t>주7) 카드그룹관리로 지정된 그룹명</w:t>
      </w:r>
    </w:p>
    <w:p w:rsidR="00BA54BA" w:rsidRDefault="00BA54BA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/>
          <w:b/>
          <w:color w:val="auto"/>
        </w:rPr>
        <w:br w:type="page"/>
      </w:r>
    </w:p>
    <w:p w:rsidR="00BA54BA" w:rsidRPr="00F52E2D" w:rsidRDefault="00BA54BA" w:rsidP="00BA54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2" w:name="_법인카드_정보_변경"/>
      <w:bookmarkStart w:id="23" w:name="_Toc6223778"/>
      <w:bookmarkEnd w:id="22"/>
      <w:r>
        <w:rPr>
          <w:rFonts w:ascii="맑은 고딕" w:hAnsi="맑은 고딕" w:hint="eastAsia"/>
          <w:color w:val="auto"/>
          <w:sz w:val="24"/>
        </w:rPr>
        <w:lastRenderedPageBreak/>
        <w:t>카드 정보 변경</w:t>
      </w:r>
      <w:r w:rsidRPr="00F52E2D">
        <w:rPr>
          <w:rFonts w:ascii="맑은 고딕" w:hAnsi="맑은 고딕"/>
          <w:color w:val="auto"/>
          <w:sz w:val="24"/>
        </w:rPr>
        <w:t xml:space="preserve"> – 021</w:t>
      </w:r>
      <w:r>
        <w:rPr>
          <w:rFonts w:ascii="맑은 고딕" w:hAnsi="맑은 고딕"/>
          <w:color w:val="auto"/>
          <w:sz w:val="24"/>
        </w:rPr>
        <w:t>1</w:t>
      </w:r>
      <w:bookmarkEnd w:id="2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A54BA" w:rsidRPr="00F52E2D" w:rsidTr="00BA54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또는 비즈플레이에 등록된 법인카드의 정보를 변경하는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거래입니다.</w:t>
            </w:r>
          </w:p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카드번호의 카드별칭,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코드를 변경할 수 있습니다.</w:t>
            </w:r>
          </w:p>
        </w:tc>
      </w:tr>
    </w:tbl>
    <w:p w:rsidR="00BA54BA" w:rsidRPr="00F52E2D" w:rsidRDefault="00BA54BA" w:rsidP="00BA54BA">
      <w:pPr>
        <w:pStyle w:val="11"/>
      </w:pPr>
    </w:p>
    <w:p w:rsidR="00BA54BA" w:rsidRPr="00F52E2D" w:rsidRDefault="00BA54BA" w:rsidP="00BA54BA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A54BA" w:rsidRPr="00F52E2D" w:rsidRDefault="00BA54BA" w:rsidP="00BA54B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345"/>
        <w:gridCol w:w="1422"/>
        <w:gridCol w:w="1801"/>
        <w:gridCol w:w="1309"/>
        <w:gridCol w:w="1145"/>
        <w:gridCol w:w="1309"/>
        <w:gridCol w:w="1833"/>
      </w:tblGrid>
      <w:tr w:rsidR="00BA54BA" w:rsidRPr="00F52E2D" w:rsidTr="00BA54BA">
        <w:trPr>
          <w:trHeight w:val="201"/>
        </w:trPr>
        <w:tc>
          <w:tcPr>
            <w:tcW w:w="146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3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7E0A2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</w:t>
            </w:r>
            <w:r w:rsidR="007E0A2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REQ_DETAIL</w:t>
            </w:r>
          </w:p>
        </w:tc>
        <w:tc>
          <w:tcPr>
            <w:tcW w:w="7397" w:type="dxa"/>
            <w:gridSpan w:val="5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요청 반복부(배열)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CARD_NICK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</w:p>
        </w:tc>
      </w:tr>
    </w:tbl>
    <w:p w:rsidR="00BA54BA" w:rsidRPr="00F52E2D" w:rsidRDefault="00BA54BA" w:rsidP="00BA54BA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330"/>
        <w:gridCol w:w="1649"/>
        <w:gridCol w:w="1946"/>
        <w:gridCol w:w="1372"/>
        <w:gridCol w:w="973"/>
        <w:gridCol w:w="2196"/>
      </w:tblGrid>
      <w:tr w:rsidR="00BA54BA" w:rsidRPr="00F52E2D" w:rsidTr="00BA54BA">
        <w:trPr>
          <w:trHeight w:val="308"/>
        </w:trPr>
        <w:tc>
          <w:tcPr>
            <w:tcW w:w="21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25" w:type="dxa"/>
            <w:gridSpan w:val="3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2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7E0A29" w:rsidRPr="00F52E2D" w:rsidTr="00BA54BA">
        <w:trPr>
          <w:trHeight w:val="323"/>
        </w:trPr>
        <w:tc>
          <w:tcPr>
            <w:tcW w:w="2109" w:type="dxa"/>
            <w:vMerge w:val="restart"/>
            <w:vAlign w:val="center"/>
          </w:tcPr>
          <w:p w:rsidR="007E0A29" w:rsidRPr="00F670AD" w:rsidRDefault="007E0A29" w:rsidP="00BA54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79" w:type="dxa"/>
            <w:gridSpan w:val="2"/>
            <w:vAlign w:val="center"/>
          </w:tcPr>
          <w:p w:rsidR="007E0A29" w:rsidRPr="00F670AD" w:rsidRDefault="007E0A29" w:rsidP="00BA54B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6" w:type="dxa"/>
            <w:vAlign w:val="center"/>
          </w:tcPr>
          <w:p w:rsidR="007E0A29" w:rsidRPr="00F670AD" w:rsidRDefault="007E0A29" w:rsidP="00BA54BA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2" w:type="dxa"/>
            <w:vAlign w:val="center"/>
          </w:tcPr>
          <w:p w:rsidR="007E0A29" w:rsidRPr="00F670AD" w:rsidRDefault="007E0A29" w:rsidP="00BA54B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7E0A29" w:rsidRPr="00F670AD" w:rsidRDefault="007E0A29" w:rsidP="00BA54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0A29" w:rsidRPr="00F52E2D" w:rsidTr="00BA54BA">
        <w:trPr>
          <w:trHeight w:val="308"/>
        </w:trPr>
        <w:tc>
          <w:tcPr>
            <w:tcW w:w="2109" w:type="dxa"/>
            <w:vMerge/>
            <w:vAlign w:val="center"/>
          </w:tcPr>
          <w:p w:rsidR="007E0A29" w:rsidRPr="00F670AD" w:rsidRDefault="007E0A29" w:rsidP="00BA54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7E0A29" w:rsidRPr="00F670AD" w:rsidRDefault="007E0A29" w:rsidP="00BA54B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6" w:type="dxa"/>
            <w:vAlign w:val="center"/>
          </w:tcPr>
          <w:p w:rsidR="007E0A29" w:rsidRPr="00F670AD" w:rsidRDefault="007E0A29" w:rsidP="00BA54BA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2" w:type="dxa"/>
            <w:vAlign w:val="center"/>
          </w:tcPr>
          <w:p w:rsidR="007E0A29" w:rsidRPr="00F670AD" w:rsidRDefault="007E0A29" w:rsidP="00BA54B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7E0A29" w:rsidRPr="00F670AD" w:rsidRDefault="007E0A29" w:rsidP="00BA54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0A29" w:rsidRPr="00F52E2D" w:rsidTr="00BA54BA">
        <w:trPr>
          <w:trHeight w:val="308"/>
        </w:trPr>
        <w:tc>
          <w:tcPr>
            <w:tcW w:w="2109" w:type="dxa"/>
            <w:vMerge/>
            <w:shd w:val="clear" w:color="auto" w:fill="auto"/>
            <w:vAlign w:val="center"/>
          </w:tcPr>
          <w:p w:rsidR="007E0A29" w:rsidRPr="00F670AD" w:rsidRDefault="007E0A29" w:rsidP="00BA54BA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gridSpan w:val="2"/>
            <w:shd w:val="clear" w:color="auto" w:fill="auto"/>
            <w:vAlign w:val="center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SUCCESS_CNT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성공 건수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E0A29" w:rsidRPr="00F670AD" w:rsidRDefault="007E0A29" w:rsidP="00BA54B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E0A29" w:rsidRPr="00F670AD" w:rsidRDefault="007E0A29" w:rsidP="00BA54B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0A29" w:rsidRPr="00F52E2D" w:rsidTr="00BA54BA">
        <w:trPr>
          <w:trHeight w:val="308"/>
        </w:trPr>
        <w:tc>
          <w:tcPr>
            <w:tcW w:w="2109" w:type="dxa"/>
            <w:vMerge/>
            <w:shd w:val="clear" w:color="auto" w:fill="auto"/>
            <w:vAlign w:val="center"/>
          </w:tcPr>
          <w:p w:rsidR="007E0A29" w:rsidRPr="00F670AD" w:rsidRDefault="007E0A29" w:rsidP="00BA54BA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gridSpan w:val="2"/>
            <w:shd w:val="clear" w:color="auto" w:fill="auto"/>
            <w:vAlign w:val="center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실패 건수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E0A29" w:rsidRPr="00F670AD" w:rsidRDefault="007E0A29" w:rsidP="00BA54B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E0A29" w:rsidRPr="00F670AD" w:rsidRDefault="007E0A29" w:rsidP="00BA54B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:rsidR="007E0A29" w:rsidRPr="00F670AD" w:rsidRDefault="007E0A29" w:rsidP="00BA54B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92F9B" w:rsidRPr="00F52E2D" w:rsidTr="007E0A29">
        <w:trPr>
          <w:trHeight w:val="323"/>
        </w:trPr>
        <w:tc>
          <w:tcPr>
            <w:tcW w:w="2109" w:type="dxa"/>
            <w:vMerge w:val="restart"/>
            <w:vAlign w:val="center"/>
          </w:tcPr>
          <w:p w:rsidR="00792F9B" w:rsidRPr="00F670AD" w:rsidRDefault="00792F9B" w:rsidP="007E0A2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</w:tc>
        <w:tc>
          <w:tcPr>
            <w:tcW w:w="1979" w:type="dxa"/>
            <w:gridSpan w:val="2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6487" w:type="dxa"/>
            <w:gridSpan w:val="4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 반복부(배열)</w:t>
            </w:r>
          </w:p>
        </w:tc>
      </w:tr>
      <w:tr w:rsidR="00792F9B" w:rsidRPr="00F52E2D" w:rsidTr="007E0A29">
        <w:trPr>
          <w:trHeight w:val="308"/>
        </w:trPr>
        <w:tc>
          <w:tcPr>
            <w:tcW w:w="2109" w:type="dxa"/>
            <w:vMerge/>
            <w:vAlign w:val="center"/>
          </w:tcPr>
          <w:p w:rsidR="00792F9B" w:rsidRPr="00F670AD" w:rsidRDefault="00792F9B" w:rsidP="007E0A2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330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92F9B" w:rsidRPr="00F670AD" w:rsidRDefault="00792F9B" w:rsidP="007E0A2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92F9B" w:rsidRPr="00F670AD" w:rsidRDefault="00792F9B" w:rsidP="007E0A2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6" w:type="dxa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92F9B" w:rsidRPr="00F52E2D" w:rsidTr="007E0A29">
        <w:trPr>
          <w:trHeight w:val="308"/>
        </w:trPr>
        <w:tc>
          <w:tcPr>
            <w:tcW w:w="2109" w:type="dxa"/>
            <w:vMerge/>
            <w:vAlign w:val="center"/>
          </w:tcPr>
          <w:p w:rsidR="00792F9B" w:rsidRPr="00F670AD" w:rsidRDefault="00792F9B" w:rsidP="007E0A2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330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2" w:type="dxa"/>
            <w:vAlign w:val="center"/>
          </w:tcPr>
          <w:p w:rsidR="00792F9B" w:rsidRPr="00F670AD" w:rsidRDefault="00792F9B" w:rsidP="007E0A2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92F9B" w:rsidRPr="00F670AD" w:rsidRDefault="00792F9B" w:rsidP="007E0A2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92F9B" w:rsidRPr="00F52E2D" w:rsidTr="007E0A29">
        <w:trPr>
          <w:trHeight w:val="323"/>
        </w:trPr>
        <w:tc>
          <w:tcPr>
            <w:tcW w:w="2109" w:type="dxa"/>
            <w:vMerge/>
            <w:vAlign w:val="center"/>
          </w:tcPr>
          <w:p w:rsidR="00792F9B" w:rsidRPr="00F670AD" w:rsidRDefault="00792F9B" w:rsidP="007E0A2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330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2" w:type="dxa"/>
            <w:vAlign w:val="center"/>
          </w:tcPr>
          <w:p w:rsidR="00792F9B" w:rsidRPr="00F670AD" w:rsidRDefault="00792F9B" w:rsidP="007E0A2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92F9B" w:rsidRPr="00F670AD" w:rsidRDefault="00792F9B" w:rsidP="007E0A2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792F9B" w:rsidRPr="00F670AD" w:rsidRDefault="00792F9B" w:rsidP="007E0A2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92F9B" w:rsidRPr="00F52E2D" w:rsidTr="00792F9B">
        <w:trPr>
          <w:trHeight w:val="323"/>
        </w:trPr>
        <w:tc>
          <w:tcPr>
            <w:tcW w:w="2109" w:type="dxa"/>
            <w:vMerge/>
            <w:vAlign w:val="center"/>
          </w:tcPr>
          <w:p w:rsidR="00792F9B" w:rsidRPr="00F670AD" w:rsidRDefault="00792F9B" w:rsidP="00792F9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330" w:type="dxa"/>
            <w:shd w:val="clear" w:color="auto" w:fill="auto"/>
            <w:vAlign w:val="center"/>
          </w:tcPr>
          <w:p w:rsid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792F9B" w:rsidRP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RESULT_YN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92F9B" w:rsidRP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성공유무</w:t>
            </w:r>
          </w:p>
        </w:tc>
        <w:tc>
          <w:tcPr>
            <w:tcW w:w="1372" w:type="dxa"/>
          </w:tcPr>
          <w:p w:rsidR="00792F9B" w:rsidRPr="00792F9B" w:rsidRDefault="00792F9B" w:rsidP="00792F9B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92F9B" w:rsidRPr="00792F9B" w:rsidRDefault="00792F9B" w:rsidP="00792F9B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196" w:type="dxa"/>
          </w:tcPr>
          <w:p w:rsidR="00792F9B" w:rsidRP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Y/N</w:t>
            </w:r>
          </w:p>
        </w:tc>
      </w:tr>
      <w:tr w:rsidR="00792F9B" w:rsidRPr="00F52E2D" w:rsidTr="00792F9B">
        <w:trPr>
          <w:trHeight w:val="323"/>
        </w:trPr>
        <w:tc>
          <w:tcPr>
            <w:tcW w:w="2109" w:type="dxa"/>
            <w:vMerge/>
            <w:vAlign w:val="center"/>
          </w:tcPr>
          <w:p w:rsidR="00792F9B" w:rsidRPr="00F670AD" w:rsidRDefault="00792F9B" w:rsidP="00792F9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330" w:type="dxa"/>
            <w:shd w:val="clear" w:color="auto" w:fill="auto"/>
            <w:vAlign w:val="center"/>
          </w:tcPr>
          <w:p w:rsid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792F9B" w:rsidRP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FAIL_REASON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792F9B" w:rsidRP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실패사유</w:t>
            </w:r>
          </w:p>
        </w:tc>
        <w:tc>
          <w:tcPr>
            <w:tcW w:w="1372" w:type="dxa"/>
          </w:tcPr>
          <w:p w:rsidR="00792F9B" w:rsidRPr="00792F9B" w:rsidRDefault="00792F9B" w:rsidP="00792F9B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792F9B" w:rsidRPr="00792F9B" w:rsidRDefault="00792F9B" w:rsidP="00792F9B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100</w:t>
            </w:r>
          </w:p>
        </w:tc>
        <w:tc>
          <w:tcPr>
            <w:tcW w:w="2196" w:type="dxa"/>
          </w:tcPr>
          <w:p w:rsidR="00792F9B" w:rsidRPr="00792F9B" w:rsidRDefault="00792F9B" w:rsidP="00792F9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 시 사유</w:t>
            </w:r>
          </w:p>
        </w:tc>
      </w:tr>
    </w:tbl>
    <w:p w:rsidR="007E0A29" w:rsidRPr="00920972" w:rsidRDefault="00BA54BA" w:rsidP="007E0A29">
      <w:pPr>
        <w:rPr>
          <w:rFonts w:ascii="맑은 고딕" w:eastAsia="맑은 고딕" w:hAnsi="맑은 고딕"/>
          <w:color w:val="FF0000"/>
        </w:rPr>
      </w:pPr>
      <w:r w:rsidRPr="00920972">
        <w:rPr>
          <w:rFonts w:ascii="맑은 고딕" w:eastAsia="맑은 고딕" w:hAnsi="맑은 고딕" w:hint="eastAsia"/>
          <w:color w:val="FF0000"/>
        </w:rPr>
        <w:t>주1</w:t>
      </w:r>
      <w:r w:rsidRPr="00920972">
        <w:rPr>
          <w:rFonts w:ascii="맑은 고딕" w:eastAsia="맑은 고딕" w:hAnsi="맑은 고딕"/>
          <w:color w:val="FF0000"/>
        </w:rPr>
        <w:t xml:space="preserve">) </w:t>
      </w:r>
      <w:r w:rsidR="007E0A29" w:rsidRPr="00920972">
        <w:rPr>
          <w:rFonts w:ascii="맑은 고딕" w:eastAsia="맑은 고딕" w:hAnsi="맑은 고딕" w:hint="eastAsia"/>
          <w:color w:val="FF0000"/>
        </w:rPr>
        <w:t>카드별칭(</w:t>
      </w:r>
      <w:r w:rsidR="007E0A29" w:rsidRPr="00920972">
        <w:rPr>
          <w:rFonts w:ascii="맑은 고딕" w:eastAsia="맑은 고딕" w:hAnsi="맑은 고딕"/>
          <w:color w:val="FF0000"/>
        </w:rPr>
        <w:t>CARD_NICK_NM)</w:t>
      </w:r>
      <w:r w:rsidR="007E0A29" w:rsidRPr="00920972">
        <w:rPr>
          <w:rFonts w:ascii="맑은 고딕" w:eastAsia="맑은 고딕" w:hAnsi="맑은 고딕" w:hint="eastAsia"/>
          <w:color w:val="FF0000"/>
        </w:rPr>
        <w:t>을 수정하기 위해서는 최소 1</w:t>
      </w:r>
      <w:r w:rsidR="00AB26B4" w:rsidRPr="00920972">
        <w:rPr>
          <w:rFonts w:ascii="맑은 고딕" w:eastAsia="맑은 고딕" w:hAnsi="맑은 고딕" w:hint="eastAsia"/>
          <w:color w:val="FF0000"/>
        </w:rPr>
        <w:t>문자</w:t>
      </w:r>
      <w:r w:rsidR="007E0A29" w:rsidRPr="00920972">
        <w:rPr>
          <w:rFonts w:ascii="맑은 고딕" w:eastAsia="맑은 고딕" w:hAnsi="맑은 고딕" w:hint="eastAsia"/>
          <w:color w:val="FF0000"/>
        </w:rPr>
        <w:t xml:space="preserve"> 이상 입력해야 합니다. </w:t>
      </w:r>
      <w:r w:rsidR="007E0A29" w:rsidRPr="00920972">
        <w:rPr>
          <w:rFonts w:ascii="맑은 고딕" w:eastAsia="맑은 고딕" w:hAnsi="맑은 고딕"/>
          <w:color w:val="FF0000"/>
        </w:rPr>
        <w:t xml:space="preserve">BLANK </w:t>
      </w:r>
      <w:r w:rsidR="007E0A29" w:rsidRPr="00920972">
        <w:rPr>
          <w:rFonts w:ascii="맑은 고딕" w:eastAsia="맑은 고딕" w:hAnsi="맑은 고딕" w:hint="eastAsia"/>
          <w:color w:val="FF0000"/>
        </w:rPr>
        <w:t xml:space="preserve">입력시 </w:t>
      </w:r>
      <w:r w:rsidR="00AB26B4" w:rsidRPr="00920972">
        <w:rPr>
          <w:rFonts w:ascii="맑은 고딕" w:eastAsia="맑은 고딕" w:hAnsi="맑은 고딕" w:hint="eastAsia"/>
          <w:color w:val="FF0000"/>
        </w:rPr>
        <w:t>수정되지 않습니다.</w:t>
      </w:r>
    </w:p>
    <w:p w:rsidR="00AB26B4" w:rsidRPr="00920972" w:rsidRDefault="00AB26B4" w:rsidP="007E0A29">
      <w:pPr>
        <w:rPr>
          <w:rFonts w:ascii="맑은 고딕" w:eastAsia="맑은 고딕" w:hAnsi="맑은 고딕"/>
          <w:color w:val="FF0000"/>
        </w:rPr>
      </w:pPr>
      <w:r w:rsidRPr="00920972">
        <w:rPr>
          <w:rFonts w:ascii="맑은 고딕" w:eastAsia="맑은 고딕" w:hAnsi="맑은 고딕"/>
          <w:color w:val="FF0000"/>
        </w:rPr>
        <w:t xml:space="preserve">      </w:t>
      </w:r>
      <w:r w:rsidRPr="00920972">
        <w:rPr>
          <w:rFonts w:ascii="맑은 고딕" w:eastAsia="맑은 고딕" w:hAnsi="맑은 고딕" w:hint="eastAsia"/>
          <w:color w:val="FF0000"/>
        </w:rPr>
        <w:t xml:space="preserve">기존에 입력된 카드별칭을 지우기 위해서는 </w:t>
      </w:r>
      <w:r w:rsidRPr="00920972">
        <w:rPr>
          <w:rFonts w:ascii="맑은 고딕" w:eastAsia="맑은 고딕" w:hAnsi="맑은 고딕"/>
          <w:color w:val="FF0000"/>
        </w:rPr>
        <w:t>WHITE SPACE 1</w:t>
      </w:r>
      <w:r w:rsidRPr="00920972">
        <w:rPr>
          <w:rFonts w:ascii="맑은 고딕" w:eastAsia="맑은 고딕" w:hAnsi="맑은 고딕" w:hint="eastAsia"/>
          <w:color w:val="FF0000"/>
        </w:rPr>
        <w:t>칸을 입력하여 대체 할 수 있습니다.</w:t>
      </w:r>
    </w:p>
    <w:p w:rsidR="00AB26B4" w:rsidRPr="00920972" w:rsidRDefault="00AB26B4" w:rsidP="007E0A29">
      <w:pPr>
        <w:rPr>
          <w:rFonts w:ascii="맑은 고딕" w:eastAsia="맑은 고딕" w:hAnsi="맑은 고딕"/>
          <w:color w:val="FF0000"/>
        </w:rPr>
      </w:pPr>
      <w:r w:rsidRPr="00920972">
        <w:rPr>
          <w:rFonts w:ascii="맑은 고딕" w:eastAsia="맑은 고딕" w:hAnsi="맑은 고딕" w:hint="eastAsia"/>
          <w:color w:val="FF0000"/>
        </w:rPr>
        <w:t>주2) 카드ERP코드(</w:t>
      </w:r>
      <w:r w:rsidRPr="00920972">
        <w:rPr>
          <w:rFonts w:ascii="맑은 고딕" w:eastAsia="맑은 고딕" w:hAnsi="맑은 고딕"/>
          <w:color w:val="FF0000"/>
        </w:rPr>
        <w:t>CARD_ERP_CD)</w:t>
      </w:r>
      <w:r w:rsidRPr="00920972">
        <w:rPr>
          <w:rFonts w:ascii="맑은 고딕" w:eastAsia="맑은 고딕" w:hAnsi="맑은 고딕" w:hint="eastAsia"/>
          <w:color w:val="FF0000"/>
        </w:rPr>
        <w:t xml:space="preserve">를 수정하기 위해서는 최소 1문자 이상 입력해야 합니다. </w:t>
      </w:r>
      <w:r w:rsidRPr="00920972">
        <w:rPr>
          <w:rFonts w:ascii="맑은 고딕" w:eastAsia="맑은 고딕" w:hAnsi="맑은 고딕"/>
          <w:color w:val="FF0000"/>
        </w:rPr>
        <w:t xml:space="preserve">BLANK </w:t>
      </w:r>
      <w:r w:rsidRPr="00920972">
        <w:rPr>
          <w:rFonts w:ascii="맑은 고딕" w:eastAsia="맑은 고딕" w:hAnsi="맑은 고딕" w:hint="eastAsia"/>
          <w:color w:val="FF0000"/>
        </w:rPr>
        <w:t>입력시 수정되지 않습니다.</w:t>
      </w:r>
    </w:p>
    <w:p w:rsidR="007507C5" w:rsidRPr="00920972" w:rsidRDefault="00AB26B4" w:rsidP="00795753">
      <w:pPr>
        <w:rPr>
          <w:rFonts w:ascii="맑은 고딕" w:eastAsia="맑은 고딕" w:hAnsi="맑은 고딕"/>
          <w:b/>
          <w:color w:val="FF0000"/>
        </w:rPr>
      </w:pPr>
      <w:r w:rsidRPr="00920972">
        <w:rPr>
          <w:rFonts w:ascii="맑은 고딕" w:eastAsia="맑은 고딕" w:hAnsi="맑은 고딕" w:hint="eastAsia"/>
          <w:b/>
          <w:color w:val="FF0000"/>
        </w:rPr>
        <w:t xml:space="preserve">      </w:t>
      </w:r>
      <w:r w:rsidRPr="00920972">
        <w:rPr>
          <w:rFonts w:ascii="맑은 고딕" w:eastAsia="맑은 고딕" w:hAnsi="맑은 고딕" w:hint="eastAsia"/>
          <w:color w:val="FF0000"/>
        </w:rPr>
        <w:t xml:space="preserve">기존에 입력된 카드ERP코드를 지우기 위해서는 </w:t>
      </w:r>
      <w:r w:rsidRPr="00920972">
        <w:rPr>
          <w:rFonts w:ascii="맑은 고딕" w:eastAsia="맑은 고딕" w:hAnsi="맑은 고딕"/>
          <w:color w:val="FF0000"/>
        </w:rPr>
        <w:t>WHITE SPACE 1</w:t>
      </w:r>
      <w:r w:rsidRPr="00920972">
        <w:rPr>
          <w:rFonts w:ascii="맑은 고딕" w:eastAsia="맑은 고딕" w:hAnsi="맑은 고딕" w:hint="eastAsia"/>
          <w:color w:val="FF0000"/>
        </w:rPr>
        <w:t>칸을 입력하여 대체 할 수 있습니다.</w:t>
      </w:r>
    </w:p>
    <w:p w:rsidR="00795753" w:rsidRPr="00F52E2D" w:rsidRDefault="00795753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795753" w:rsidRPr="00F52E2D" w:rsidRDefault="008C0886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4" w:name="_사용자_정보_조회"/>
      <w:bookmarkStart w:id="25" w:name="_Toc6223779"/>
      <w:bookmarkEnd w:id="24"/>
      <w:r w:rsidRPr="00F52E2D">
        <w:rPr>
          <w:rFonts w:ascii="맑은 고딕" w:hAnsi="맑은 고딕" w:hint="eastAsia"/>
          <w:color w:val="auto"/>
          <w:sz w:val="24"/>
        </w:rPr>
        <w:lastRenderedPageBreak/>
        <w:t>사용자 정보 조회</w:t>
      </w:r>
      <w:r w:rsidRPr="00F52E2D">
        <w:rPr>
          <w:rFonts w:ascii="맑은 고딕" w:hAnsi="맑은 고딕"/>
          <w:color w:val="auto"/>
          <w:sz w:val="24"/>
        </w:rPr>
        <w:t xml:space="preserve"> – 0310</w:t>
      </w:r>
      <w:bookmarkEnd w:id="2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971FF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정보를 조회합니다.</w:t>
            </w:r>
          </w:p>
          <w:p w:rsidR="00195D4E" w:rsidRPr="00F52E2D" w:rsidRDefault="00195D4E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정보는 비즈플레이 경비관리에 등록된 카드의 지정 사용자 정보를 제공합니다.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E0799" w:rsidRPr="00CE0799" w:rsidRDefault="00CE0799" w:rsidP="00811A02">
      <w:pPr>
        <w:pStyle w:val="11"/>
      </w:pPr>
    </w:p>
    <w:tbl>
      <w:tblPr>
        <w:tblpPr w:leftFromText="142" w:rightFromText="142" w:vertAnchor="text" w:horzAnchor="margin" w:tblpY="510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961"/>
        <w:gridCol w:w="1307"/>
        <w:gridCol w:w="1143"/>
        <w:gridCol w:w="1143"/>
        <w:gridCol w:w="2007"/>
      </w:tblGrid>
      <w:tr w:rsidR="00CE0799" w:rsidRPr="00F52E2D" w:rsidTr="00CE0799">
        <w:trPr>
          <w:trHeight w:val="190"/>
        </w:trPr>
        <w:tc>
          <w:tcPr>
            <w:tcW w:w="1595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432" w:type="dxa"/>
            <w:gridSpan w:val="2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0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</w:tcPr>
          <w:p w:rsidR="00CE0799" w:rsidRPr="00CE0799" w:rsidRDefault="00CE0799" w:rsidP="00CE079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“0310”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shd w:val="clear" w:color="auto" w:fill="auto"/>
            <w:vAlign w:val="center"/>
          </w:tcPr>
          <w:p w:rsidR="00CE0799" w:rsidRPr="00CE0799" w:rsidRDefault="00CE0799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CE0799" w:rsidRPr="00F52E2D" w:rsidRDefault="00CE079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95753" w:rsidRPr="00CE0799" w:rsidRDefault="00795753" w:rsidP="00811A02">
      <w:pPr>
        <w:pStyle w:val="11"/>
      </w:pPr>
    </w:p>
    <w:p w:rsidR="00795753" w:rsidRPr="00F52E2D" w:rsidRDefault="00795753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422"/>
        <w:gridCol w:w="1938"/>
        <w:gridCol w:w="1366"/>
        <w:gridCol w:w="969"/>
        <w:gridCol w:w="2186"/>
      </w:tblGrid>
      <w:tr w:rsidR="00CE0799" w:rsidRPr="00F52E2D" w:rsidTr="00E34C76">
        <w:trPr>
          <w:trHeight w:val="356"/>
        </w:trPr>
        <w:tc>
          <w:tcPr>
            <w:tcW w:w="1648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60" w:type="dxa"/>
            <w:gridSpan w:val="2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9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통부</w:t>
            </w: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shd w:val="clear" w:color="auto" w:fill="auto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답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</w:t>
            </w:r>
          </w:p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CLPH_NO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휴대폰번호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AC367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START_DT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END_DT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BIZ_UNIT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사업부문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USER_DEPT_NM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RMK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내부 코드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3F0DC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 입력 부서코드</w:t>
            </w:r>
          </w:p>
        </w:tc>
      </w:tr>
    </w:tbl>
    <w:p w:rsidR="00795753" w:rsidRPr="00F40644" w:rsidRDefault="00655B50" w:rsidP="00F4064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6" w:name="_Toc6223780"/>
      <w:r w:rsidRPr="00F40644">
        <w:rPr>
          <w:rFonts w:ascii="맑은 고딕" w:hAnsi="맑은 고딕" w:hint="eastAsia"/>
          <w:bCs/>
          <w:color w:val="auto"/>
          <w:sz w:val="24"/>
        </w:rPr>
        <w:lastRenderedPageBreak/>
        <w:t>카드 승인 내역 조회</w:t>
      </w:r>
      <w:r w:rsidR="00795753" w:rsidRPr="00F40644">
        <w:rPr>
          <w:rFonts w:ascii="맑은 고딕" w:hAnsi="맑은 고딕"/>
          <w:bCs/>
          <w:color w:val="auto"/>
          <w:sz w:val="24"/>
        </w:rPr>
        <w:t xml:space="preserve"> – 0</w:t>
      </w:r>
      <w:r w:rsidR="00794810" w:rsidRPr="00F40644">
        <w:rPr>
          <w:rFonts w:ascii="맑은 고딕" w:hAnsi="맑은 고딕"/>
          <w:bCs/>
          <w:color w:val="auto"/>
          <w:sz w:val="24"/>
        </w:rPr>
        <w:t>4</w:t>
      </w:r>
      <w:r w:rsidRPr="00F40644">
        <w:rPr>
          <w:rFonts w:ascii="맑은 고딕" w:hAnsi="맑은 고딕"/>
          <w:bCs/>
          <w:color w:val="auto"/>
          <w:sz w:val="24"/>
        </w:rPr>
        <w:t>1</w:t>
      </w:r>
      <w:r w:rsidR="00795753" w:rsidRPr="00F40644">
        <w:rPr>
          <w:rFonts w:ascii="맑은 고딕" w:hAnsi="맑은 고딕"/>
          <w:bCs/>
          <w:color w:val="auto"/>
          <w:sz w:val="24"/>
        </w:rPr>
        <w:t>0</w:t>
      </w:r>
      <w:bookmarkEnd w:id="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0816" w:rsidRPr="00910816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40644" w:rsidRDefault="00655B50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승인/취소 사용내역을 조회합니다.</w:t>
            </w:r>
          </w:p>
          <w:p w:rsidR="00B93308" w:rsidRPr="00910816" w:rsidRDefault="00B9330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무승인 매입인 경우 매입 데이터가 수신될 때 승인내역이 생성되며,</w:t>
            </w:r>
            <w:r w:rsidRPr="00F4064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가능해 집니다.</w:t>
            </w:r>
          </w:p>
        </w:tc>
      </w:tr>
    </w:tbl>
    <w:p w:rsidR="00795753" w:rsidRPr="00910816" w:rsidRDefault="00795753" w:rsidP="00811A02">
      <w:pPr>
        <w:pStyle w:val="11"/>
      </w:pPr>
    </w:p>
    <w:p w:rsidR="00795753" w:rsidRPr="00910816" w:rsidRDefault="00795753" w:rsidP="00811A02">
      <w:pPr>
        <w:pStyle w:val="11"/>
      </w:pPr>
      <w:r w:rsidRPr="00910816">
        <w:t xml:space="preserve">Request </w:t>
      </w:r>
      <w:r w:rsidRPr="00910816">
        <w:rPr>
          <w:rFonts w:hint="eastAsia"/>
        </w:rPr>
        <w:t>(요청)</w:t>
      </w:r>
    </w:p>
    <w:p w:rsidR="00813F60" w:rsidRPr="00910816" w:rsidRDefault="00813F60" w:rsidP="0079575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10816" w:rsidRPr="00910816" w:rsidTr="00CE0951">
        <w:trPr>
          <w:trHeight w:val="205"/>
        </w:trPr>
        <w:tc>
          <w:tcPr>
            <w:tcW w:w="148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95753" w:rsidRPr="00910816" w:rsidRDefault="000A3D2F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</w:tcPr>
          <w:p w:rsidR="00795753" w:rsidRPr="00910816" w:rsidRDefault="00795753" w:rsidP="00795753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9E297F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795753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BD02EA" w:rsidP="00795753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“0410”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10816" w:rsidRPr="00910816" w:rsidRDefault="00910816" w:rsidP="00971FF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10816" w:rsidRPr="00910816" w:rsidRDefault="00910816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79481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REQ_DATE_TYPE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조회기준일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기본값 A, B:수집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91081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20A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</w:t>
            </w:r>
            <w:r w:rsidRPr="00FA20A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1)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91081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910816">
            <w:pPr>
              <w:rPr>
                <w:rFonts w:asciiTheme="minorHAnsi" w:eastAsiaTheme="minorHAnsi" w:hAnsiTheme="minorHAnsi" w:cs="굴림"/>
                <w:color w:val="FF0000"/>
                <w:szCs w:val="18"/>
              </w:rPr>
            </w:pPr>
            <w:r w:rsidRPr="00910816">
              <w:rPr>
                <w:rFonts w:asciiTheme="minorHAnsi" w:eastAsiaTheme="minorHAnsi" w:hAnsiTheme="minorHAnsi" w:cs="굴림" w:hint="eastAsia"/>
                <w:color w:val="FF0000"/>
                <w:szCs w:val="18"/>
              </w:rPr>
              <w:t>CARD_GRP</w:t>
            </w:r>
            <w:r w:rsidRPr="00910816">
              <w:rPr>
                <w:rFonts w:asciiTheme="minorHAnsi" w:eastAsiaTheme="minorHAnsi" w:hAnsiTheme="minorHAnsi" w:cs="굴림"/>
                <w:color w:val="FF0000"/>
                <w:szCs w:val="18"/>
              </w:rPr>
              <w:t>_</w:t>
            </w:r>
            <w:r w:rsidRPr="00910816">
              <w:rPr>
                <w:rFonts w:asciiTheme="minorHAnsi" w:eastAsiaTheme="minorHAnsi" w:hAnsiTheme="minorHAnsi" w:cs="굴림" w:hint="eastAsia"/>
                <w:color w:val="FF0000"/>
                <w:szCs w:val="18"/>
              </w:rPr>
              <w:t>NM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910816">
            <w:pPr>
              <w:rPr>
                <w:rFonts w:asciiTheme="minorHAnsi" w:eastAsiaTheme="minorHAnsi" w:hAnsiTheme="minorHAnsi" w:cs="굴림"/>
                <w:color w:val="FF0000"/>
                <w:szCs w:val="18"/>
              </w:rPr>
            </w:pPr>
            <w:r w:rsidRPr="00910816">
              <w:rPr>
                <w:rFonts w:asciiTheme="minorHAnsi" w:eastAsiaTheme="minorHAnsi" w:hAnsiTheme="minorHAnsi" w:cs="굴림" w:hint="eastAsia"/>
                <w:color w:val="FF0000"/>
                <w:szCs w:val="18"/>
              </w:rPr>
              <w:t>카드그룹명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91081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FF0000"/>
                <w:szCs w:val="18"/>
              </w:rPr>
            </w:pPr>
            <w:r w:rsidRPr="00910816">
              <w:rPr>
                <w:rFonts w:asciiTheme="minorHAnsi" w:eastAsiaTheme="minorHAnsi" w:hAnsiTheme="minorHAnsi" w:hint="eastAsia"/>
                <w:color w:val="FF000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910816">
            <w:pPr>
              <w:jc w:val="center"/>
              <w:rPr>
                <w:rFonts w:asciiTheme="minorHAnsi" w:eastAsiaTheme="minorHAnsi" w:hAnsiTheme="minorHAnsi" w:cs="굴림"/>
                <w:color w:val="FF0000"/>
                <w:szCs w:val="18"/>
              </w:rPr>
            </w:pPr>
            <w:r w:rsidRPr="00910816">
              <w:rPr>
                <w:rFonts w:asciiTheme="minorHAnsi" w:eastAsiaTheme="minorHAnsi" w:hAnsiTheme="minorHAnsi" w:cs="굴림" w:hint="eastAsia"/>
                <w:color w:val="FF000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910816" w:rsidRDefault="00910816" w:rsidP="00910816">
            <w:pPr>
              <w:jc w:val="center"/>
              <w:rPr>
                <w:color w:val="FF0000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910816">
            <w:pPr>
              <w:jc w:val="both"/>
              <w:rPr>
                <w:rFonts w:asciiTheme="minorHAnsi" w:eastAsiaTheme="minorHAnsi" w:hAnsiTheme="minorHAnsi" w:cs="Arial"/>
                <w:color w:val="FF0000"/>
                <w:szCs w:val="18"/>
              </w:rPr>
            </w:pPr>
            <w:r w:rsidRPr="00910816">
              <w:rPr>
                <w:rFonts w:asciiTheme="minorHAnsi" w:eastAsiaTheme="minorHAnsi" w:hAnsiTheme="minorHAnsi" w:cs="Arial" w:hint="eastAsia"/>
                <w:color w:val="FF0000"/>
                <w:szCs w:val="18"/>
              </w:rPr>
              <w:t>주2</w:t>
            </w:r>
            <w:r w:rsidRPr="00910816">
              <w:rPr>
                <w:rFonts w:asciiTheme="minorHAnsi" w:eastAsiaTheme="minorHAnsi" w:hAnsiTheme="minorHAnsi" w:cs="Arial"/>
                <w:color w:val="FF0000"/>
                <w:szCs w:val="18"/>
              </w:rPr>
              <w:t>)</w:t>
            </w:r>
            <w:r w:rsidR="00921B2F">
              <w:rPr>
                <w:rFonts w:asciiTheme="minorHAnsi" w:eastAsiaTheme="minorHAnsi" w:hAnsiTheme="minorHAnsi" w:cs="Arial"/>
                <w:color w:val="FF0000"/>
                <w:szCs w:val="18"/>
              </w:rPr>
              <w:t xml:space="preserve"> 4/15 </w:t>
            </w:r>
            <w:r w:rsidR="00921B2F">
              <w:rPr>
                <w:rFonts w:asciiTheme="minorHAnsi" w:eastAsiaTheme="minorHAnsi" w:hAnsiTheme="minorHAnsi" w:cs="Arial" w:hint="eastAsia"/>
                <w:color w:val="FF0000"/>
                <w:szCs w:val="18"/>
              </w:rPr>
              <w:t>추가요청</w:t>
            </w:r>
          </w:p>
        </w:tc>
      </w:tr>
    </w:tbl>
    <w:p w:rsidR="00795753" w:rsidRPr="00910816" w:rsidRDefault="00795753" w:rsidP="00811A02">
      <w:pPr>
        <w:pStyle w:val="11"/>
      </w:pPr>
      <w:r w:rsidRPr="00910816">
        <w:t xml:space="preserve">Response </w:t>
      </w:r>
      <w:r w:rsidRPr="00910816">
        <w:rPr>
          <w:rFonts w:hint="eastAsia"/>
        </w:rPr>
        <w:t>(응답)</w:t>
      </w:r>
    </w:p>
    <w:tbl>
      <w:tblPr>
        <w:tblW w:w="1090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609"/>
        <w:gridCol w:w="1984"/>
        <w:gridCol w:w="1258"/>
        <w:gridCol w:w="1088"/>
        <w:gridCol w:w="2232"/>
      </w:tblGrid>
      <w:tr w:rsidR="00910816" w:rsidRPr="00910816" w:rsidTr="00E34C76">
        <w:trPr>
          <w:trHeight w:val="193"/>
        </w:trPr>
        <w:tc>
          <w:tcPr>
            <w:tcW w:w="1737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593" w:type="dxa"/>
            <w:gridSpan w:val="2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2F4853" w:rsidRPr="00910816" w:rsidRDefault="002F4853" w:rsidP="000523F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2F4853">
        <w:trPr>
          <w:trHeight w:val="203"/>
        </w:trPr>
        <w:tc>
          <w:tcPr>
            <w:tcW w:w="1737" w:type="dxa"/>
            <w:vMerge w:val="restart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2F4853" w:rsidRPr="00910816" w:rsidRDefault="002F4853" w:rsidP="002F4853">
            <w:pPr>
              <w:ind w:firstLineChars="150" w:firstLine="243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258" w:type="dxa"/>
            <w:shd w:val="clear" w:color="auto" w:fill="auto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shd w:val="clear" w:color="auto" w:fill="auto"/>
          </w:tcPr>
          <w:p w:rsidR="002F4853" w:rsidRPr="00910816" w:rsidRDefault="002F4853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종료(없음)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 w:val="restart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60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CB6D9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20A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3</w:t>
            </w:r>
            <w:r w:rsidRPr="00FA20A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69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20A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4</w:t>
            </w:r>
            <w:r w:rsidRPr="00FA20A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가맹점과세유형조회일자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HMMSS’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MEST_CESS_DT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 휴폐업 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MEST_BIZ_NO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20A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5</w:t>
            </w:r>
            <w:r w:rsidRPr="00FA20A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CANC_NO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승인취소번호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APV_CAN_YN = ‘B’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이면</w:t>
            </w:r>
          </w:p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APV_NO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COLL_NO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921B2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DATA_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COLL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데이터수집구분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R:실시간,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B: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배치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21B2F" w:rsidRDefault="00921B2F" w:rsidP="009641CC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921B2F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CARD_GRP_NM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21B2F" w:rsidRDefault="00921B2F" w:rsidP="009641CC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921B2F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카드그룹명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21B2F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921B2F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21B2F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921B2F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21B2F" w:rsidRDefault="00921B2F" w:rsidP="009641CC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(4/15 추가요청)</w:t>
            </w:r>
          </w:p>
        </w:tc>
      </w:tr>
    </w:tbl>
    <w:p w:rsidR="00910816" w:rsidRDefault="00910816" w:rsidP="00910816">
      <w:pPr>
        <w:rPr>
          <w:rFonts w:asciiTheme="minorHAnsi" w:eastAsiaTheme="minorHAnsi" w:hAnsiTheme="minorHAnsi" w:cs="Arial"/>
          <w:color w:val="auto"/>
          <w:szCs w:val="18"/>
        </w:rPr>
      </w:pP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Pr="00910816">
        <w:rPr>
          <w:rFonts w:asciiTheme="minorHAnsi" w:eastAsiaTheme="minorHAnsi" w:hAnsiTheme="minorHAnsi" w:cs="Arial"/>
          <w:color w:val="auto"/>
          <w:szCs w:val="18"/>
        </w:rPr>
        <w:t xml:space="preserve">1) 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910816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FA20A9" w:rsidRPr="00FA20A9" w:rsidRDefault="00FA20A9" w:rsidP="00921B2F">
      <w:pPr>
        <w:rPr>
          <w:rFonts w:ascii="맑은 고딕" w:eastAsia="맑은 고딕" w:hAnsi="맑은 고딕"/>
          <w:color w:val="FF0000"/>
          <w:sz w:val="20"/>
        </w:rPr>
      </w:pPr>
      <w:r w:rsidRPr="00FA20A9">
        <w:rPr>
          <w:rFonts w:asciiTheme="minorHAnsi" w:eastAsiaTheme="minorHAnsi" w:hAnsiTheme="minorHAnsi" w:cs="Arial" w:hint="eastAsia"/>
          <w:color w:val="FF0000"/>
          <w:szCs w:val="18"/>
        </w:rPr>
        <w:t>주2</w:t>
      </w:r>
      <w:r w:rsidRPr="00FA20A9">
        <w:rPr>
          <w:rFonts w:asciiTheme="minorHAnsi" w:eastAsiaTheme="minorHAnsi" w:hAnsiTheme="minorHAnsi" w:cs="Arial"/>
          <w:color w:val="FF0000"/>
          <w:szCs w:val="18"/>
        </w:rPr>
        <w:t xml:space="preserve">) CARD_GRP_NM : </w:t>
      </w:r>
      <w:r w:rsidRPr="00FA20A9">
        <w:rPr>
          <w:rFonts w:asciiTheme="minorHAnsi" w:eastAsiaTheme="minorHAnsi" w:hAnsiTheme="minorHAnsi" w:cs="Arial" w:hint="eastAsia"/>
          <w:color w:val="FF0000"/>
          <w:szCs w:val="18"/>
        </w:rPr>
        <w:t xml:space="preserve">카드그룹명, </w:t>
      </w:r>
      <w:r w:rsidR="00921B2F">
        <w:rPr>
          <w:rFonts w:asciiTheme="minorHAnsi" w:eastAsiaTheme="minorHAnsi" w:hAnsiTheme="minorHAnsi" w:cs="Arial" w:hint="eastAsia"/>
          <w:color w:val="FF0000"/>
          <w:szCs w:val="18"/>
        </w:rPr>
        <w:t>지정한 카드그룹명에 해당하는 카드번호로 승인 내역을 조회 합니다.</w:t>
      </w:r>
    </w:p>
    <w:p w:rsidR="000523FA" w:rsidRPr="00910816" w:rsidRDefault="000523FA" w:rsidP="00795753">
      <w:pPr>
        <w:rPr>
          <w:rFonts w:ascii="맑은 고딕" w:eastAsia="맑은 고딕" w:hAnsi="맑은 고딕"/>
          <w:color w:val="auto"/>
        </w:rPr>
      </w:pPr>
      <w:r w:rsidRPr="00910816">
        <w:rPr>
          <w:rFonts w:ascii="맑은 고딕" w:eastAsia="맑은 고딕" w:hAnsi="맑은 고딕" w:hint="eastAsia"/>
          <w:color w:val="auto"/>
        </w:rPr>
        <w:t xml:space="preserve">주 </w:t>
      </w:r>
      <w:r w:rsidR="00921B2F">
        <w:rPr>
          <w:rFonts w:ascii="맑은 고딕" w:eastAsia="맑은 고딕" w:hAnsi="맑은 고딕"/>
          <w:color w:val="auto"/>
        </w:rPr>
        <w:t>3</w:t>
      </w:r>
      <w:r w:rsidRPr="00910816">
        <w:rPr>
          <w:rFonts w:ascii="맑은 고딕" w:eastAsia="맑은 고딕" w:hAnsi="맑은 고딕"/>
          <w:color w:val="auto"/>
        </w:rPr>
        <w:t>) A:</w:t>
      </w:r>
      <w:r w:rsidRPr="00910816">
        <w:rPr>
          <w:rFonts w:ascii="맑은 고딕" w:eastAsia="맑은 고딕" w:hAnsi="맑은 고딕" w:hint="eastAsia"/>
          <w:color w:val="auto"/>
        </w:rPr>
        <w:t>국내,</w:t>
      </w:r>
      <w:r w:rsidRPr="00910816">
        <w:rPr>
          <w:rFonts w:ascii="맑은 고딕" w:eastAsia="맑은 고딕" w:hAnsi="맑은 고딕"/>
          <w:color w:val="auto"/>
        </w:rPr>
        <w:t xml:space="preserve"> B:</w:t>
      </w:r>
      <w:r w:rsidRPr="00910816">
        <w:rPr>
          <w:rFonts w:ascii="맑은 고딕" w:eastAsia="맑은 고딕" w:hAnsi="맑은 고딕" w:hint="eastAsia"/>
          <w:color w:val="auto"/>
        </w:rPr>
        <w:t>해외</w:t>
      </w:r>
    </w:p>
    <w:p w:rsidR="00FA20A9" w:rsidRDefault="00FA20A9">
      <w:pPr>
        <w:rPr>
          <w:rFonts w:asciiTheme="minorHAnsi" w:eastAsiaTheme="minorHAnsi" w:hAnsiTheme="minorHAnsi" w:cs="Arial"/>
          <w:color w:val="auto"/>
          <w:szCs w:val="18"/>
        </w:rPr>
      </w:pPr>
      <w:r w:rsidRPr="00910816">
        <w:rPr>
          <w:rFonts w:ascii="맑은 고딕" w:hAnsi="맑은 고딕" w:hint="eastAsia"/>
          <w:color w:val="auto"/>
          <w:szCs w:val="18"/>
        </w:rPr>
        <w:t>주</w:t>
      </w:r>
      <w:r w:rsidR="00921B2F">
        <w:rPr>
          <w:rFonts w:ascii="맑은 고딕" w:hAnsi="맑은 고딕"/>
          <w:color w:val="auto"/>
          <w:szCs w:val="18"/>
        </w:rPr>
        <w:t>4</w:t>
      </w:r>
      <w:r w:rsidRPr="00910816">
        <w:rPr>
          <w:rFonts w:ascii="맑은 고딕" w:hAnsi="맑은 고딕" w:hint="eastAsia"/>
          <w:color w:val="auto"/>
          <w:szCs w:val="18"/>
        </w:rPr>
        <w:t>) 00:</w:t>
      </w:r>
      <w:r w:rsidRPr="00910816">
        <w:rPr>
          <w:rFonts w:ascii="맑은 고딕" w:hAnsi="맑은 고딕" w:hint="eastAsia"/>
          <w:color w:val="auto"/>
          <w:szCs w:val="18"/>
        </w:rPr>
        <w:t>미등록</w:t>
      </w:r>
      <w:r w:rsidRPr="00910816">
        <w:rPr>
          <w:rFonts w:ascii="맑은 고딕" w:hAnsi="맑은 고딕" w:hint="eastAsia"/>
          <w:color w:val="auto"/>
          <w:szCs w:val="18"/>
        </w:rPr>
        <w:t>, 01:</w:t>
      </w:r>
      <w:r w:rsidRPr="00910816">
        <w:rPr>
          <w:rFonts w:ascii="맑은 고딕" w:hAnsi="맑은 고딕" w:hint="eastAsia"/>
          <w:color w:val="auto"/>
          <w:szCs w:val="18"/>
        </w:rPr>
        <w:t>일반</w:t>
      </w:r>
      <w:r w:rsidRPr="00910816">
        <w:rPr>
          <w:rFonts w:ascii="맑은 고딕" w:hAnsi="맑은 고딕" w:hint="eastAsia"/>
          <w:color w:val="auto"/>
          <w:szCs w:val="18"/>
        </w:rPr>
        <w:t>, 02:</w:t>
      </w:r>
      <w:r w:rsidRPr="00910816">
        <w:rPr>
          <w:rFonts w:ascii="맑은 고딕" w:hAnsi="맑은 고딕" w:hint="eastAsia"/>
          <w:color w:val="auto"/>
          <w:szCs w:val="18"/>
        </w:rPr>
        <w:t>간이</w:t>
      </w:r>
      <w:r w:rsidRPr="00910816">
        <w:rPr>
          <w:rFonts w:ascii="맑은 고딕" w:hAnsi="맑은 고딕" w:hint="eastAsia"/>
          <w:color w:val="auto"/>
          <w:szCs w:val="18"/>
        </w:rPr>
        <w:t>, 03:</w:t>
      </w:r>
      <w:r w:rsidRPr="00910816">
        <w:rPr>
          <w:rFonts w:ascii="맑은 고딕" w:hAnsi="맑은 고딕" w:hint="eastAsia"/>
          <w:color w:val="auto"/>
          <w:szCs w:val="18"/>
        </w:rPr>
        <w:t>면세</w:t>
      </w:r>
      <w:r w:rsidRPr="00910816">
        <w:rPr>
          <w:rFonts w:ascii="맑은 고딕" w:hAnsi="맑은 고딕" w:hint="eastAsia"/>
          <w:color w:val="auto"/>
          <w:szCs w:val="18"/>
        </w:rPr>
        <w:t>, 04:</w:t>
      </w:r>
      <w:r w:rsidRPr="00910816">
        <w:rPr>
          <w:rFonts w:ascii="맑은 고딕" w:hAnsi="맑은 고딕" w:hint="eastAsia"/>
          <w:color w:val="auto"/>
          <w:szCs w:val="18"/>
        </w:rPr>
        <w:t>비영리</w:t>
      </w:r>
      <w:r w:rsidRPr="00910816">
        <w:rPr>
          <w:rFonts w:ascii="맑은 고딕" w:hAnsi="맑은 고딕" w:hint="eastAsia"/>
          <w:color w:val="auto"/>
          <w:szCs w:val="18"/>
        </w:rPr>
        <w:t>, 09:</w:t>
      </w:r>
      <w:r w:rsidRPr="00910816">
        <w:rPr>
          <w:rFonts w:ascii="맑은 고딕" w:hAnsi="맑은 고딕" w:hint="eastAsia"/>
          <w:color w:val="auto"/>
          <w:szCs w:val="18"/>
        </w:rPr>
        <w:t>휴업</w:t>
      </w:r>
      <w:r w:rsidRPr="00910816">
        <w:rPr>
          <w:rFonts w:ascii="맑은 고딕" w:hAnsi="맑은 고딕" w:hint="eastAsia"/>
          <w:color w:val="auto"/>
          <w:szCs w:val="18"/>
        </w:rPr>
        <w:t>, 10:</w:t>
      </w:r>
      <w:r w:rsidRPr="00910816">
        <w:rPr>
          <w:rFonts w:ascii="맑은 고딕" w:hAnsi="맑은 고딕" w:hint="eastAsia"/>
          <w:color w:val="auto"/>
          <w:szCs w:val="18"/>
        </w:rPr>
        <w:t>폐업</w:t>
      </w:r>
      <w:r w:rsidRPr="00910816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/>
          <w:color w:val="auto"/>
          <w:szCs w:val="18"/>
        </w:rPr>
        <w:t>99:</w:t>
      </w:r>
      <w:r w:rsidRPr="00910816">
        <w:rPr>
          <w:rFonts w:ascii="맑은 고딕" w:hAnsi="맑은 고딕" w:hint="eastAsia"/>
          <w:color w:val="auto"/>
          <w:szCs w:val="18"/>
        </w:rPr>
        <w:t>해외</w:t>
      </w:r>
    </w:p>
    <w:p w:rsidR="00F40644" w:rsidRDefault="00564A1A">
      <w:pPr>
        <w:rPr>
          <w:rFonts w:asciiTheme="minorHAnsi" w:eastAsiaTheme="minorHAnsi" w:hAnsiTheme="minorHAnsi" w:cs="Arial"/>
          <w:color w:val="auto"/>
          <w:szCs w:val="18"/>
        </w:rPr>
      </w:pP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921B2F">
        <w:rPr>
          <w:rFonts w:asciiTheme="minorHAnsi" w:eastAsiaTheme="minorHAnsi" w:hAnsiTheme="minorHAnsi" w:cs="Arial"/>
          <w:color w:val="auto"/>
          <w:szCs w:val="18"/>
        </w:rPr>
        <w:t>5</w:t>
      </w:r>
      <w:r w:rsidR="00EB52B1" w:rsidRPr="00910816">
        <w:rPr>
          <w:rFonts w:asciiTheme="minorHAnsi" w:eastAsiaTheme="minorHAnsi" w:hAnsiTheme="minorHAnsi" w:cs="Arial" w:hint="eastAsia"/>
          <w:color w:val="auto"/>
          <w:szCs w:val="18"/>
        </w:rPr>
        <w:t>)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 xml:space="preserve"> Y: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대상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,</w:t>
      </w:r>
      <w:r w:rsidRPr="00910816">
        <w:rPr>
          <w:rFonts w:asciiTheme="minorHAnsi" w:eastAsiaTheme="minorHAnsi" w:hAnsiTheme="minorHAnsi" w:cs="Arial"/>
          <w:color w:val="auto"/>
          <w:szCs w:val="18"/>
        </w:rPr>
        <w:t xml:space="preserve"> N: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미대상</w:t>
      </w:r>
      <w:r w:rsidR="00F40644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F007DF" w:rsidRPr="00F52E2D" w:rsidRDefault="0046389E" w:rsidP="00F007D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7" w:name="_법인카드_승인_내역"/>
      <w:bookmarkStart w:id="28" w:name="_카드_영수증_처리"/>
      <w:bookmarkStart w:id="29" w:name="_Toc480983025"/>
      <w:bookmarkStart w:id="30" w:name="_Toc6223781"/>
      <w:bookmarkEnd w:id="27"/>
      <w:bookmarkEnd w:id="28"/>
      <w:r>
        <w:rPr>
          <w:rFonts w:ascii="맑은 고딕" w:hAnsi="맑은 고딕" w:hint="eastAsia"/>
          <w:color w:val="auto"/>
          <w:sz w:val="24"/>
        </w:rPr>
        <w:lastRenderedPageBreak/>
        <w:t xml:space="preserve">카드 영수증 </w:t>
      </w:r>
      <w:r w:rsidRPr="00F52E2D">
        <w:rPr>
          <w:rFonts w:ascii="맑은 고딕" w:hAnsi="맑은 고딕" w:hint="eastAsia"/>
          <w:color w:val="auto"/>
          <w:sz w:val="24"/>
        </w:rPr>
        <w:t>처리 내역</w:t>
      </w:r>
      <w:r>
        <w:rPr>
          <w:rFonts w:ascii="맑은 고딕" w:hAnsi="맑은 고딕" w:hint="eastAsia"/>
          <w:color w:val="auto"/>
          <w:sz w:val="24"/>
        </w:rPr>
        <w:t xml:space="preserve"> 조회(사용일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bookmarkEnd w:id="29"/>
      <w:bookmarkEnd w:id="30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007DF" w:rsidRPr="00F52E2D" w:rsidTr="006A4A9A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46389E" w:rsidRPr="00F52E2D" w:rsidRDefault="00F007DF" w:rsidP="0046389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 w:rsidR="0046389E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승인 내역(매입 포함)에 추가된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 내역을 조회합니다.</w:t>
            </w:r>
          </w:p>
        </w:tc>
      </w:tr>
    </w:tbl>
    <w:p w:rsidR="00F007DF" w:rsidRPr="00920A23" w:rsidRDefault="00F007DF" w:rsidP="00811A02">
      <w:pPr>
        <w:pStyle w:val="11"/>
        <w:rPr>
          <w:sz w:val="10"/>
        </w:rPr>
      </w:pPr>
    </w:p>
    <w:p w:rsidR="00F007DF" w:rsidRPr="00F52E2D" w:rsidRDefault="00F007D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F007DF" w:rsidRPr="00F52E2D" w:rsidTr="006A4A9A">
        <w:trPr>
          <w:trHeight w:val="204"/>
        </w:trPr>
        <w:tc>
          <w:tcPr>
            <w:tcW w:w="1565" w:type="dxa"/>
            <w:shd w:val="clear" w:color="auto" w:fill="DEEAF6"/>
          </w:tcPr>
          <w:p w:rsidR="00F007DF" w:rsidRPr="007F4C30" w:rsidRDefault="00F007DF" w:rsidP="006A4A9A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F007DF" w:rsidRPr="007F4C30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F007DF" w:rsidRPr="00F52E2D" w:rsidTr="006A4A9A">
        <w:trPr>
          <w:trHeight w:val="204"/>
        </w:trPr>
        <w:tc>
          <w:tcPr>
            <w:tcW w:w="1565" w:type="dxa"/>
            <w:vMerge w:val="restart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</w:tcPr>
          <w:p w:rsidR="00F007DF" w:rsidRPr="007F4C30" w:rsidRDefault="00F007DF" w:rsidP="006A4A9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F007DF" w:rsidRPr="00F52E2D" w:rsidTr="006A4A9A">
        <w:trPr>
          <w:trHeight w:val="204"/>
        </w:trPr>
        <w:tc>
          <w:tcPr>
            <w:tcW w:w="1565" w:type="dxa"/>
            <w:vMerge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007DF" w:rsidRPr="007F4C30" w:rsidRDefault="00F007DF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F007DF" w:rsidRPr="007F4C30" w:rsidRDefault="00F007DF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007DF" w:rsidRPr="007F4C30" w:rsidRDefault="00F007DF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F007DF" w:rsidRPr="007F4C30" w:rsidRDefault="00F007DF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F007DF" w:rsidRPr="007F4C30" w:rsidRDefault="00F007DF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F007DF" w:rsidRPr="00F52E2D" w:rsidTr="006A4A9A">
        <w:trPr>
          <w:trHeight w:val="204"/>
        </w:trPr>
        <w:tc>
          <w:tcPr>
            <w:tcW w:w="1565" w:type="dxa"/>
            <w:vMerge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F007DF" w:rsidRPr="007F4C30" w:rsidRDefault="00F007DF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007DF" w:rsidRPr="007F4C30" w:rsidRDefault="00F007DF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F007DF" w:rsidRPr="007F4C30" w:rsidRDefault="00F007DF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F007DF" w:rsidRPr="007F4C30" w:rsidRDefault="00F007DF" w:rsidP="00BD02EA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 w:val="restart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주6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920A23" w:rsidRPr="00F52E2D" w:rsidTr="006A4A9A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920A23" w:rsidRPr="00F52E2D" w:rsidTr="00265777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“” 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기본값</w:t>
            </w:r>
          </w:p>
        </w:tc>
      </w:tr>
      <w:tr w:rsidR="00920A23" w:rsidRPr="00F52E2D" w:rsidTr="00265777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7F4C30" w:rsidRDefault="00920A23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20A23" w:rsidRPr="007F4C30" w:rsidRDefault="00920A23" w:rsidP="006A4A9A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7F4C30" w:rsidRDefault="00920A23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920A23" w:rsidRPr="00F52E2D" w:rsidTr="00265777">
        <w:trPr>
          <w:trHeight w:val="204"/>
        </w:trPr>
        <w:tc>
          <w:tcPr>
            <w:tcW w:w="1565" w:type="dxa"/>
            <w:vMerge/>
          </w:tcPr>
          <w:p w:rsidR="00920A23" w:rsidRPr="007F4C30" w:rsidRDefault="00920A23" w:rsidP="00920A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20A23" w:rsidRPr="008E0232" w:rsidRDefault="00920A23" w:rsidP="00920A23">
            <w:pPr>
              <w:rPr>
                <w:rFonts w:asciiTheme="minorEastAsia" w:eastAsiaTheme="minorEastAsia" w:hAnsiTheme="minorEastAsia" w:cs="굴림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굴림" w:hint="eastAsia"/>
                <w:color w:val="FF0000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20A23" w:rsidRPr="008E0232" w:rsidRDefault="00920A23" w:rsidP="00920A23">
            <w:pPr>
              <w:rPr>
                <w:rFonts w:asciiTheme="minorEastAsia" w:eastAsiaTheme="minorEastAsia" w:hAnsiTheme="minorEastAsia" w:cs="굴림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굴림" w:hint="eastAsia"/>
                <w:color w:val="FF0000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20A23" w:rsidRPr="008E0232" w:rsidRDefault="00920A23" w:rsidP="00920A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hint="eastAsia"/>
                <w:color w:val="FF000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20A23" w:rsidRPr="008E0232" w:rsidRDefault="00920A23" w:rsidP="00920A23">
            <w:pPr>
              <w:jc w:val="center"/>
              <w:rPr>
                <w:rFonts w:asciiTheme="minorEastAsia" w:eastAsiaTheme="minorEastAsia" w:hAnsiTheme="minorEastAsia" w:cs="굴림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굴림" w:hint="eastAsia"/>
                <w:color w:val="FF000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20A23" w:rsidRPr="008E0232" w:rsidRDefault="00920A23" w:rsidP="00920A23">
            <w:pPr>
              <w:jc w:val="center"/>
              <w:rPr>
                <w:rFonts w:asciiTheme="minorEastAsia" w:eastAsiaTheme="minorEastAsia" w:hAnsiTheme="minorEastAsia"/>
                <w:color w:val="FF0000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920A23" w:rsidRPr="008E0232" w:rsidRDefault="00920A23" w:rsidP="00920A23">
            <w:pPr>
              <w:jc w:val="both"/>
              <w:rPr>
                <w:rFonts w:asciiTheme="minorEastAsia" w:eastAsiaTheme="minorEastAsia" w:hAnsiTheme="minorEastAsia" w:cs="Arial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1</w:t>
            </w:r>
            <w:r w:rsidRPr="008E0232">
              <w:rPr>
                <w:rFonts w:asciiTheme="minorEastAsia" w:eastAsiaTheme="minorEastAsia" w:hAnsiTheme="minorEastAsia" w:cs="Arial"/>
                <w:color w:val="FF0000"/>
                <w:szCs w:val="18"/>
              </w:rPr>
              <w:t xml:space="preserve"> </w:t>
            </w: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법인,</w:t>
            </w:r>
            <w:r w:rsidRPr="008E0232">
              <w:rPr>
                <w:rFonts w:asciiTheme="minorEastAsia" w:eastAsiaTheme="minorEastAsia" w:hAnsiTheme="minorEastAsia" w:cs="Arial"/>
                <w:color w:val="FF0000"/>
                <w:szCs w:val="18"/>
              </w:rPr>
              <w:t xml:space="preserve"> 2 </w:t>
            </w: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개인,</w:t>
            </w:r>
            <w:r w:rsidRPr="008E0232">
              <w:rPr>
                <w:rFonts w:asciiTheme="minorEastAsia" w:eastAsiaTheme="minorEastAsia" w:hAnsiTheme="minorEastAsia" w:cs="Arial"/>
                <w:color w:val="FF0000"/>
                <w:szCs w:val="18"/>
              </w:rPr>
              <w:t xml:space="preserve"> 3 </w:t>
            </w: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기타</w:t>
            </w:r>
          </w:p>
        </w:tc>
      </w:tr>
    </w:tbl>
    <w:p w:rsidR="00F007DF" w:rsidRPr="00F46FF5" w:rsidRDefault="00F007DF" w:rsidP="00F007DF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 xml:space="preserve">) </w:t>
      </w:r>
      <w:r w:rsidR="00237957" w:rsidRPr="00F46FF5">
        <w:rPr>
          <w:color w:val="auto"/>
          <w:lang w:val="ko-KR"/>
        </w:rPr>
        <w:t>0:</w:t>
      </w:r>
      <w:r w:rsidR="00237957" w:rsidRPr="00F46FF5">
        <w:rPr>
          <w:rFonts w:hint="eastAsia"/>
          <w:color w:val="auto"/>
          <w:lang w:val="ko-KR"/>
        </w:rPr>
        <w:t>사용내역</w:t>
      </w:r>
      <w:r w:rsidR="00237957" w:rsidRPr="00F46FF5">
        <w:rPr>
          <w:rFonts w:hint="eastAsia"/>
          <w:color w:val="auto"/>
          <w:lang w:val="ko-KR"/>
        </w:rPr>
        <w:t xml:space="preserve"> </w:t>
      </w:r>
      <w:r w:rsidR="00237957" w:rsidRPr="00F46FF5">
        <w:rPr>
          <w:rFonts w:hint="eastAsia"/>
          <w:color w:val="auto"/>
          <w:lang w:val="ko-KR"/>
        </w:rPr>
        <w:t>미작성</w:t>
      </w:r>
      <w:r w:rsidR="00237957" w:rsidRPr="00F46FF5">
        <w:rPr>
          <w:rFonts w:hint="eastAsia"/>
          <w:color w:val="auto"/>
          <w:lang w:val="ko-KR"/>
        </w:rPr>
        <w:t>,</w:t>
      </w:r>
      <w:r w:rsidR="00237957"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="00085329" w:rsidRPr="00F46FF5">
        <w:rPr>
          <w:rFonts w:hint="eastAsia"/>
          <w:color w:val="auto"/>
          <w:lang w:val="ko-KR"/>
        </w:rPr>
        <w:t>, 8:</w:t>
      </w:r>
      <w:r w:rsidR="00085329" w:rsidRPr="00F46FF5">
        <w:rPr>
          <w:rFonts w:hint="eastAsia"/>
          <w:color w:val="auto"/>
          <w:lang w:val="ko-KR"/>
        </w:rPr>
        <w:t>외부솔루션</w:t>
      </w:r>
      <w:r w:rsidR="00085329" w:rsidRPr="00F46FF5">
        <w:rPr>
          <w:rFonts w:hint="eastAsia"/>
          <w:color w:val="auto"/>
          <w:lang w:val="ko-KR"/>
        </w:rPr>
        <w:t xml:space="preserve"> </w:t>
      </w:r>
      <w:r w:rsidR="00085329" w:rsidRPr="00F46FF5">
        <w:rPr>
          <w:rFonts w:hint="eastAsia"/>
          <w:color w:val="auto"/>
          <w:lang w:val="ko-KR"/>
        </w:rPr>
        <w:t>결재</w:t>
      </w:r>
      <w:r w:rsidR="00085329" w:rsidRPr="00F46FF5">
        <w:rPr>
          <w:rFonts w:hint="eastAsia"/>
          <w:color w:val="auto"/>
          <w:lang w:val="ko-KR"/>
        </w:rPr>
        <w:t xml:space="preserve"> </w:t>
      </w:r>
      <w:r w:rsidR="00085329" w:rsidRPr="00F46FF5">
        <w:rPr>
          <w:rFonts w:hint="eastAsia"/>
          <w:color w:val="auto"/>
          <w:lang w:val="ko-KR"/>
        </w:rPr>
        <w:t>처리</w:t>
      </w:r>
    </w:p>
    <w:p w:rsidR="008108FE" w:rsidRPr="00F46FF5" w:rsidRDefault="008108FE" w:rsidP="00F007DF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F007DF" w:rsidRPr="00F46FF5" w:rsidRDefault="00F007DF" w:rsidP="00F007DF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F007DF" w:rsidRPr="00F46FF5" w:rsidRDefault="00F007DF" w:rsidP="00F007D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F46FF5" w:rsidRDefault="008108FE" w:rsidP="00F007D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085329" w:rsidRPr="00F46FF5" w:rsidRDefault="00085329" w:rsidP="00F007D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8108FE" w:rsidRPr="00F46FF5" w:rsidRDefault="008108FE" w:rsidP="00F007D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F06D4A" w:rsidP="00F007D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</w:t>
      </w:r>
      <w:r w:rsidR="00A6525F" w:rsidRPr="00F46FF5">
        <w:rPr>
          <w:rFonts w:ascii="맑은 고딕" w:hAnsi="맑은 고딕"/>
          <w:color w:val="auto"/>
          <w:szCs w:val="18"/>
        </w:rPr>
        <w:t xml:space="preserve">Y </w:t>
      </w:r>
      <w:r w:rsidR="00A6525F" w:rsidRPr="00F46FF5">
        <w:rPr>
          <w:rFonts w:ascii="맑은 고딕" w:hAnsi="맑은 고딕" w:hint="eastAsia"/>
          <w:color w:val="auto"/>
          <w:szCs w:val="18"/>
        </w:rPr>
        <w:t>마감</w:t>
      </w:r>
      <w:r w:rsidR="00A6525F"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A6525F" w:rsidRPr="00F46FF5">
        <w:rPr>
          <w:rFonts w:ascii="맑은 고딕" w:hAnsi="맑은 고딕" w:hint="eastAsia"/>
          <w:color w:val="auto"/>
          <w:szCs w:val="18"/>
        </w:rPr>
        <w:t>건</w:t>
      </w:r>
      <w:r w:rsidR="00A6525F"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A6525F" w:rsidRPr="00F46FF5">
        <w:rPr>
          <w:rFonts w:ascii="맑은 고딕" w:hAnsi="맑은 고딕" w:hint="eastAsia"/>
          <w:color w:val="auto"/>
          <w:szCs w:val="18"/>
        </w:rPr>
        <w:t>조회</w:t>
      </w:r>
      <w:r w:rsidR="00A6525F" w:rsidRPr="00F46FF5">
        <w:rPr>
          <w:rFonts w:ascii="맑은 고딕" w:hAnsi="맑은 고딕" w:hint="eastAsia"/>
          <w:color w:val="auto"/>
          <w:szCs w:val="18"/>
        </w:rPr>
        <w:t>,</w:t>
      </w:r>
      <w:r w:rsidR="00A6525F" w:rsidRPr="00F46FF5">
        <w:rPr>
          <w:rFonts w:ascii="맑은 고딕" w:hAnsi="맑은 고딕"/>
          <w:color w:val="auto"/>
          <w:szCs w:val="18"/>
        </w:rPr>
        <w:t xml:space="preserve"> N </w:t>
      </w:r>
      <w:r w:rsidR="00A6525F" w:rsidRPr="00F46FF5">
        <w:rPr>
          <w:rFonts w:ascii="맑은 고딕" w:hAnsi="맑은 고딕" w:hint="eastAsia"/>
          <w:color w:val="auto"/>
          <w:szCs w:val="18"/>
        </w:rPr>
        <w:t>미</w:t>
      </w:r>
      <w:r w:rsidR="00A6525F"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A6525F" w:rsidRPr="00F46FF5">
        <w:rPr>
          <w:rFonts w:ascii="맑은 고딕" w:hAnsi="맑은 고딕" w:hint="eastAsia"/>
          <w:color w:val="auto"/>
          <w:szCs w:val="18"/>
        </w:rPr>
        <w:t>마감</w:t>
      </w:r>
      <w:r w:rsidR="00A6525F"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A6525F" w:rsidRPr="00F46FF5">
        <w:rPr>
          <w:rFonts w:ascii="맑은 고딕" w:hAnsi="맑은 고딕" w:hint="eastAsia"/>
          <w:color w:val="auto"/>
          <w:szCs w:val="18"/>
        </w:rPr>
        <w:t>건</w:t>
      </w:r>
      <w:r w:rsidR="00A6525F"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A6525F" w:rsidRPr="00F46FF5">
        <w:rPr>
          <w:rFonts w:ascii="맑은 고딕" w:hAnsi="맑은 고딕" w:hint="eastAsia"/>
          <w:color w:val="auto"/>
          <w:szCs w:val="18"/>
        </w:rPr>
        <w:t>조회</w:t>
      </w:r>
    </w:p>
    <w:p w:rsidR="00F06D4A" w:rsidRDefault="00A6525F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0E591E">
        <w:rPr>
          <w:rFonts w:ascii="맑은 고딕" w:hAnsi="맑은 고딕" w:hint="eastAsia"/>
          <w:color w:val="auto"/>
          <w:szCs w:val="18"/>
        </w:rPr>
        <w:t>※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옵션은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/>
          <w:color w:val="auto"/>
          <w:szCs w:val="18"/>
        </w:rPr>
        <w:t xml:space="preserve">Y/N </w:t>
      </w:r>
      <w:r w:rsidRPr="000E591E">
        <w:rPr>
          <w:rFonts w:ascii="맑은 고딕" w:hAnsi="맑은 고딕" w:hint="eastAsia"/>
          <w:color w:val="auto"/>
          <w:szCs w:val="18"/>
        </w:rPr>
        <w:t>값만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인정되며</w:t>
      </w:r>
      <w:r w:rsidRPr="000E591E">
        <w:rPr>
          <w:rFonts w:ascii="맑은 고딕" w:hAnsi="맑은 고딕" w:hint="eastAsia"/>
          <w:color w:val="auto"/>
          <w:szCs w:val="18"/>
        </w:rPr>
        <w:t>,</w:t>
      </w:r>
      <w:r w:rsidRPr="000E591E">
        <w:rPr>
          <w:rFonts w:ascii="맑은 고딕" w:hAnsi="맑은 고딕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기타의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경우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상관없이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</w:t>
      </w:r>
      <w:r w:rsidR="00785E23" w:rsidRPr="000E591E">
        <w:rPr>
          <w:rFonts w:ascii="맑은 고딕" w:hAnsi="맑은 고딕" w:hint="eastAsia"/>
          <w:color w:val="auto"/>
          <w:szCs w:val="18"/>
        </w:rPr>
        <w:t>회</w:t>
      </w:r>
      <w:r w:rsidRPr="000E591E">
        <w:rPr>
          <w:rFonts w:ascii="맑은 고딕" w:hAnsi="맑은 고딕" w:hint="eastAsia"/>
          <w:color w:val="auto"/>
          <w:szCs w:val="18"/>
        </w:rPr>
        <w:t>됩니다</w:t>
      </w:r>
      <w:r w:rsidRPr="000E591E">
        <w:rPr>
          <w:rFonts w:ascii="맑은 고딕" w:hAnsi="맑은 고딕" w:hint="eastAsia"/>
          <w:color w:val="auto"/>
          <w:szCs w:val="18"/>
        </w:rPr>
        <w:t>.</w:t>
      </w:r>
    </w:p>
    <w:p w:rsidR="00F46FF5" w:rsidRPr="00F46FF5" w:rsidRDefault="00F46FF5" w:rsidP="00F46FF5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6)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F46FF5" w:rsidRPr="00F46FF5" w:rsidRDefault="00F46FF5" w:rsidP="00F46FF5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F007DF" w:rsidRPr="00F52E2D" w:rsidRDefault="00F007DF" w:rsidP="00811A02">
      <w:pPr>
        <w:pStyle w:val="11"/>
      </w:pPr>
      <w:r w:rsidRPr="00F52E2D">
        <w:lastRenderedPageBreak/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734"/>
        <w:gridCol w:w="363"/>
        <w:gridCol w:w="300"/>
        <w:gridCol w:w="15"/>
        <w:gridCol w:w="13"/>
        <w:gridCol w:w="13"/>
        <w:gridCol w:w="1979"/>
        <w:gridCol w:w="24"/>
        <w:gridCol w:w="15"/>
        <w:gridCol w:w="9"/>
        <w:gridCol w:w="2296"/>
        <w:gridCol w:w="1148"/>
        <w:gridCol w:w="24"/>
        <w:gridCol w:w="999"/>
        <w:gridCol w:w="24"/>
        <w:gridCol w:w="1834"/>
      </w:tblGrid>
      <w:tr w:rsidR="00673829" w:rsidRPr="00857884" w:rsidTr="009E0B4D">
        <w:trPr>
          <w:trHeight w:val="299"/>
        </w:trPr>
        <w:tc>
          <w:tcPr>
            <w:tcW w:w="804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A4A9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329" w:type="pct"/>
            <w:gridSpan w:val="10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A4A9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532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A4A9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474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A4A9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861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A4A9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673829" w:rsidRPr="00857884" w:rsidTr="009E0B4D">
        <w:trPr>
          <w:trHeight w:val="314"/>
        </w:trPr>
        <w:tc>
          <w:tcPr>
            <w:tcW w:w="8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243" w:type="pct"/>
            <w:gridSpan w:val="6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73829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243" w:type="pct"/>
            <w:gridSpan w:val="6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73829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1243" w:type="pct"/>
            <w:gridSpan w:val="6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6738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673829" w:rsidRPr="00BC0A9E" w:rsidRDefault="00673829" w:rsidP="00EE77F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920A23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75" w:type="pct"/>
            <w:gridSpan w:val="5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5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E36C0A" w:themeColor="accent6" w:themeShade="BF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171534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920A23"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E34C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20A23" w:rsidRPr="00857884" w:rsidTr="009E0B4D">
        <w:trPr>
          <w:trHeight w:val="17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9A36FD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D777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075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용도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920A23" w:rsidRPr="00857884" w:rsidTr="00673829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831F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4028" w:type="pct"/>
            <w:gridSpan w:val="14"/>
            <w:shd w:val="clear" w:color="auto" w:fill="auto"/>
            <w:vAlign w:val="center"/>
          </w:tcPr>
          <w:p w:rsidR="00920A23" w:rsidRPr="00BC0A9E" w:rsidRDefault="00920A23" w:rsidP="00831F9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32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2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2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36" w:type="pct"/>
            <w:gridSpan w:val="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075" w:type="pct"/>
            <w:gridSpan w:val="5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075" w:type="pct"/>
            <w:gridSpan w:val="5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075" w:type="pct"/>
            <w:gridSpan w:val="5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075" w:type="pct"/>
            <w:gridSpan w:val="5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075" w:type="pct"/>
            <w:gridSpan w:val="5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075" w:type="pct"/>
            <w:gridSpan w:val="5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1086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53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673829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4028" w:type="pct"/>
            <w:gridSpan w:val="14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43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85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43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673829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 w:val="restart"/>
            <w:tcMar>
              <w:left w:w="0" w:type="dxa"/>
              <w:right w:w="0" w:type="dxa"/>
            </w:tcMar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4028" w:type="pct"/>
            <w:gridSpan w:val="14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52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34" w:type="pct"/>
            <w:gridSpan w:val="3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314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920A23" w:rsidRPr="00857884" w:rsidTr="00673829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4028" w:type="pct"/>
            <w:gridSpan w:val="14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 w:val="restar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8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928" w:type="pct"/>
            <w:gridSpan w:val="2"/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1075" w:type="pct"/>
            <w:gridSpan w:val="3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99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693CF8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103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693CF8" w:rsidRDefault="00920A23" w:rsidP="00FB65B1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EXPN_PAY_DT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693CF8" w:rsidRDefault="00920A23" w:rsidP="00FB65B1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경비지급 완료일자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693CF8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693CF8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8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693CF8" w:rsidRDefault="00920A23" w:rsidP="00BC0A9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주9</w:t>
            </w:r>
            <w:r w:rsidRPr="00693CF8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104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FB65B1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E</w:t>
            </w: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XPN_PRE_DT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B65B1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경비</w:t>
            </w:r>
            <w:r w:rsidRPr="00FA0213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지급</w:t>
            </w: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예정일</w:t>
            </w: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자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8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주9)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BC0A9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673829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BC0A9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vMerge w:val="restart"/>
            <w:tcMar>
              <w:left w:w="0" w:type="dxa"/>
              <w:right w:w="0" w:type="dxa"/>
            </w:tcMar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4028" w:type="pct"/>
            <w:gridSpan w:val="14"/>
            <w:vAlign w:val="center"/>
          </w:tcPr>
          <w:p w:rsidR="00920A23" w:rsidRPr="00FA0213" w:rsidRDefault="00920A2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FD26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54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68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FD26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54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68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FD26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9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54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68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673829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FD26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vMerge w:val="restart"/>
            <w:tcMar>
              <w:left w:w="0" w:type="dxa"/>
              <w:right w:w="0" w:type="dxa"/>
            </w:tcMar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4028" w:type="pct"/>
            <w:gridSpan w:val="14"/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FD26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vMerge/>
            <w:tcMar>
              <w:left w:w="0" w:type="dxa"/>
              <w:right w:w="0" w:type="dxa"/>
            </w:tcMar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51" w:type="pct"/>
            <w:gridSpan w:val="6"/>
            <w:tcBorders>
              <w:left w:val="single" w:sz="4" w:space="0" w:color="8DB3E2" w:themeColor="text2" w:themeTint="66"/>
            </w:tcBorders>
            <w:vAlign w:val="center"/>
          </w:tcPr>
          <w:p w:rsidR="00920A23" w:rsidRPr="00FA0213" w:rsidRDefault="00920A23" w:rsidP="00E34C76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CD</w:t>
            </w:r>
          </w:p>
        </w:tc>
        <w:tc>
          <w:tcPr>
            <w:tcW w:w="1064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43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50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D269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981B3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981B3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981B3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981B3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FA0213" w:rsidRDefault="00920A23" w:rsidP="00981B3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981B3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5E224B" w:rsidRDefault="00920A23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5E224B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5E224B" w:rsidRDefault="00920A23" w:rsidP="00981B37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5E224B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5E224B" w:rsidRDefault="00920A23" w:rsidP="00981B3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5E224B" w:rsidRDefault="00920A23" w:rsidP="00981B3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920A23" w:rsidRPr="00857884" w:rsidTr="009E0B4D">
        <w:trPr>
          <w:trHeight w:val="299"/>
        </w:trPr>
        <w:tc>
          <w:tcPr>
            <w:tcW w:w="804" w:type="pct"/>
            <w:vMerge/>
            <w:tcMar>
              <w:left w:w="0" w:type="dxa"/>
              <w:right w:w="0" w:type="dxa"/>
            </w:tcMar>
            <w:vAlign w:val="center"/>
          </w:tcPr>
          <w:p w:rsidR="00920A23" w:rsidRPr="00BC0A9E" w:rsidRDefault="00920A23" w:rsidP="00920A2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168" w:type="pct"/>
            <w:tcMar>
              <w:left w:w="0" w:type="dxa"/>
              <w:right w:w="0" w:type="dxa"/>
            </w:tcMar>
            <w:vAlign w:val="center"/>
          </w:tcPr>
          <w:p w:rsidR="00920A23" w:rsidRPr="008E0232" w:rsidRDefault="00920A23" w:rsidP="00920A23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115</w:t>
            </w:r>
          </w:p>
        </w:tc>
        <w:tc>
          <w:tcPr>
            <w:tcW w:w="1075" w:type="pct"/>
            <w:gridSpan w:val="5"/>
            <w:vAlign w:val="center"/>
          </w:tcPr>
          <w:p w:rsidR="00920A23" w:rsidRPr="008E0232" w:rsidRDefault="00920A23" w:rsidP="00920A23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  <w:t>CARD_NICK_NM</w:t>
            </w:r>
          </w:p>
        </w:tc>
        <w:tc>
          <w:tcPr>
            <w:tcW w:w="1086" w:type="pct"/>
            <w:gridSpan w:val="4"/>
            <w:tcMar>
              <w:left w:w="0" w:type="dxa"/>
              <w:right w:w="0" w:type="dxa"/>
            </w:tcMar>
            <w:vAlign w:val="center"/>
          </w:tcPr>
          <w:p w:rsidR="00920A23" w:rsidRPr="008E0232" w:rsidRDefault="00920A23" w:rsidP="00920A23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카드별칭</w:t>
            </w:r>
          </w:p>
        </w:tc>
        <w:tc>
          <w:tcPr>
            <w:tcW w:w="532" w:type="pct"/>
            <w:tcMar>
              <w:left w:w="0" w:type="dxa"/>
              <w:right w:w="0" w:type="dxa"/>
            </w:tcMar>
            <w:vAlign w:val="center"/>
          </w:tcPr>
          <w:p w:rsidR="00920A23" w:rsidRPr="008E0232" w:rsidRDefault="00920A23" w:rsidP="00920A23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474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8E0232" w:rsidRDefault="00920A23" w:rsidP="00920A23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861" w:type="pct"/>
            <w:gridSpan w:val="2"/>
            <w:tcMar>
              <w:left w:w="0" w:type="dxa"/>
              <w:right w:w="0" w:type="dxa"/>
            </w:tcMar>
            <w:vAlign w:val="center"/>
          </w:tcPr>
          <w:p w:rsidR="00920A23" w:rsidRPr="008E0232" w:rsidRDefault="00920A23" w:rsidP="00920A23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법인카드관리 카드별칭</w:t>
            </w:r>
          </w:p>
        </w:tc>
      </w:tr>
    </w:tbl>
    <w:p w:rsidR="00F007DF" w:rsidRPr="00A066CC" w:rsidRDefault="00F007DF" w:rsidP="00F007DF">
      <w:pPr>
        <w:rPr>
          <w:rFonts w:ascii="맑은 고딕" w:hAnsi="맑은 고딕"/>
          <w:color w:val="auto"/>
          <w:szCs w:val="18"/>
        </w:rPr>
      </w:pPr>
      <w:r w:rsidRPr="00A066CC">
        <w:rPr>
          <w:rFonts w:ascii="맑은 고딕" w:hAnsi="맑은 고딕" w:hint="eastAsia"/>
          <w:color w:val="auto"/>
          <w:szCs w:val="18"/>
        </w:rPr>
        <w:t>주</w:t>
      </w:r>
      <w:r w:rsidRPr="00A066CC">
        <w:rPr>
          <w:rFonts w:ascii="맑은 고딕" w:hAnsi="맑은 고딕" w:hint="eastAsia"/>
          <w:color w:val="auto"/>
          <w:szCs w:val="18"/>
        </w:rPr>
        <w:t xml:space="preserve"> </w:t>
      </w:r>
      <w:r w:rsidRPr="00A066CC">
        <w:rPr>
          <w:rFonts w:ascii="맑은 고딕" w:hAnsi="맑은 고딕"/>
          <w:color w:val="auto"/>
          <w:szCs w:val="18"/>
        </w:rPr>
        <w:t xml:space="preserve">1) A : </w:t>
      </w:r>
      <w:r w:rsidRPr="00A066CC">
        <w:rPr>
          <w:rFonts w:ascii="맑은 고딕" w:hAnsi="맑은 고딕" w:hint="eastAsia"/>
          <w:color w:val="auto"/>
          <w:szCs w:val="18"/>
        </w:rPr>
        <w:t>국내</w:t>
      </w:r>
      <w:r w:rsidRPr="00A066CC">
        <w:rPr>
          <w:rFonts w:ascii="맑은 고딕" w:hAnsi="맑은 고딕" w:hint="eastAsia"/>
          <w:color w:val="auto"/>
          <w:szCs w:val="18"/>
        </w:rPr>
        <w:t>,</w:t>
      </w:r>
      <w:r w:rsidRPr="00A066CC">
        <w:rPr>
          <w:rFonts w:ascii="맑은 고딕" w:hAnsi="맑은 고딕"/>
          <w:color w:val="auto"/>
          <w:szCs w:val="18"/>
        </w:rPr>
        <w:t xml:space="preserve"> B : </w:t>
      </w:r>
      <w:r w:rsidRPr="00A066CC">
        <w:rPr>
          <w:rFonts w:ascii="맑은 고딕" w:hAnsi="맑은 고딕" w:hint="eastAsia"/>
          <w:color w:val="auto"/>
          <w:szCs w:val="18"/>
        </w:rPr>
        <w:t>해외</w:t>
      </w:r>
    </w:p>
    <w:p w:rsidR="00F007DF" w:rsidRPr="00F52E2D" w:rsidRDefault="00F007DF" w:rsidP="00F007D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F007DF" w:rsidRPr="00F52E2D" w:rsidRDefault="00F007DF" w:rsidP="00F007D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F007DF" w:rsidRDefault="00F007DF" w:rsidP="00F007D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6463B" w:rsidRPr="00F52E2D" w:rsidRDefault="0076463B" w:rsidP="00F007D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EVENT_DATETIME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필드가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>NULL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아니면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EVENT_DATETIME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사용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,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NULL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인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경우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START_DTM+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’~’END_DTM’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형식으로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제공</w:t>
      </w:r>
    </w:p>
    <w:p w:rsidR="00414AAF" w:rsidRPr="005539A2" w:rsidRDefault="005539A2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80362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11613A" w:rsidRDefault="001A453D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785E23" w:rsidRDefault="00785E23">
      <w:pPr>
        <w:rPr>
          <w:rFonts w:ascii="맑은 고딕" w:hAnsi="맑은 고딕"/>
          <w:color w:val="FF0000"/>
          <w:szCs w:val="18"/>
        </w:rPr>
      </w:pPr>
      <w:r w:rsidRPr="00785E23">
        <w:rPr>
          <w:rFonts w:ascii="맑은 고딕" w:hAnsi="맑은 고딕" w:hint="eastAsia"/>
          <w:color w:val="FF0000"/>
          <w:szCs w:val="18"/>
        </w:rPr>
        <w:lastRenderedPageBreak/>
        <w:t>주</w:t>
      </w:r>
      <w:r w:rsidRPr="00785E23">
        <w:rPr>
          <w:rFonts w:ascii="맑은 고딕" w:hAnsi="맑은 고딕" w:hint="eastAsia"/>
          <w:color w:val="FF0000"/>
          <w:szCs w:val="18"/>
        </w:rPr>
        <w:t>8</w:t>
      </w:r>
      <w:r w:rsidRPr="00785E23">
        <w:rPr>
          <w:rFonts w:ascii="맑은 고딕" w:hAnsi="맑은 고딕"/>
          <w:color w:val="FF0000"/>
          <w:szCs w:val="18"/>
        </w:rPr>
        <w:t xml:space="preserve">) Y </w:t>
      </w:r>
      <w:r w:rsidRPr="00785E23">
        <w:rPr>
          <w:rFonts w:ascii="맑은 고딕" w:hAnsi="맑은 고딕" w:hint="eastAsia"/>
          <w:color w:val="FF0000"/>
          <w:szCs w:val="18"/>
        </w:rPr>
        <w:t>마감</w:t>
      </w:r>
      <w:r w:rsidRPr="00785E23">
        <w:rPr>
          <w:rFonts w:ascii="맑은 고딕" w:hAnsi="맑은 고딕" w:hint="eastAsia"/>
          <w:color w:val="FF0000"/>
          <w:szCs w:val="18"/>
        </w:rPr>
        <w:t>,</w:t>
      </w:r>
      <w:r w:rsidRPr="00785E23">
        <w:rPr>
          <w:rFonts w:ascii="맑은 고딕" w:hAnsi="맑은 고딕"/>
          <w:color w:val="FF0000"/>
          <w:szCs w:val="18"/>
        </w:rPr>
        <w:t xml:space="preserve"> N </w:t>
      </w:r>
      <w:r w:rsidRPr="00785E23">
        <w:rPr>
          <w:rFonts w:ascii="맑은 고딕" w:hAnsi="맑은 고딕" w:hint="eastAsia"/>
          <w:color w:val="FF0000"/>
          <w:szCs w:val="18"/>
        </w:rPr>
        <w:t>미</w:t>
      </w:r>
      <w:r w:rsidRPr="00785E23">
        <w:rPr>
          <w:rFonts w:ascii="맑은 고딕" w:hAnsi="맑은 고딕" w:hint="eastAsia"/>
          <w:color w:val="FF0000"/>
          <w:szCs w:val="18"/>
        </w:rPr>
        <w:t xml:space="preserve"> </w:t>
      </w:r>
      <w:r w:rsidRPr="00785E23">
        <w:rPr>
          <w:rFonts w:ascii="맑은 고딕" w:hAnsi="맑은 고딕" w:hint="eastAsia"/>
          <w:color w:val="FF0000"/>
          <w:szCs w:val="18"/>
        </w:rPr>
        <w:t>마감</w:t>
      </w:r>
      <w:r w:rsidRPr="00785E23">
        <w:rPr>
          <w:rFonts w:ascii="맑은 고딕" w:hAnsi="맑은 고딕" w:hint="eastAsia"/>
          <w:color w:val="FF0000"/>
          <w:szCs w:val="18"/>
        </w:rPr>
        <w:t>(</w:t>
      </w:r>
      <w:r w:rsidRPr="00785E23">
        <w:rPr>
          <w:rFonts w:ascii="맑은 고딕" w:hAnsi="맑은 고딕" w:hint="eastAsia"/>
          <w:color w:val="FF0000"/>
          <w:szCs w:val="18"/>
        </w:rPr>
        <w:t>마감취소</w:t>
      </w:r>
      <w:r w:rsidRPr="00785E23">
        <w:rPr>
          <w:rFonts w:ascii="맑은 고딕" w:hAnsi="맑은 고딕" w:hint="eastAsia"/>
          <w:color w:val="FF0000"/>
          <w:szCs w:val="18"/>
        </w:rPr>
        <w:t xml:space="preserve"> </w:t>
      </w:r>
      <w:r w:rsidRPr="00785E23">
        <w:rPr>
          <w:rFonts w:ascii="맑은 고딕" w:hAnsi="맑은 고딕" w:hint="eastAsia"/>
          <w:color w:val="FF0000"/>
          <w:szCs w:val="18"/>
        </w:rPr>
        <w:t>포함</w:t>
      </w:r>
      <w:r w:rsidRPr="00785E23">
        <w:rPr>
          <w:rFonts w:ascii="맑은 고딕" w:hAnsi="맑은 고딕" w:hint="eastAsia"/>
          <w:color w:val="FF0000"/>
          <w:szCs w:val="18"/>
        </w:rPr>
        <w:t>)</w:t>
      </w:r>
    </w:p>
    <w:p w:rsidR="00FA0213" w:rsidRPr="00FA0213" w:rsidRDefault="00FA0213" w:rsidP="00FA0213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 w:rsidR="00317BD7">
        <w:rPr>
          <w:rFonts w:ascii="맑은 고딕" w:hAnsi="맑은 고딕" w:hint="eastAsia"/>
          <w:color w:val="auto"/>
          <w:szCs w:val="18"/>
        </w:rPr>
        <w:t>경비</w:t>
      </w:r>
      <w:r>
        <w:rPr>
          <w:rFonts w:ascii="맑은 고딕" w:hAnsi="맑은 고딕" w:hint="eastAsia"/>
          <w:color w:val="auto"/>
          <w:szCs w:val="18"/>
        </w:rPr>
        <w:t>지급</w:t>
      </w:r>
      <w:r w:rsidR="00317BD7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</w:t>
      </w:r>
      <w:r w:rsidR="00317BD7">
        <w:rPr>
          <w:rFonts w:ascii="맑은 고딕" w:hAnsi="맑은 고딕" w:hint="eastAsia"/>
          <w:color w:val="auto"/>
          <w:szCs w:val="18"/>
        </w:rPr>
        <w:t>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FA0213" w:rsidRPr="00FA0213" w:rsidRDefault="00FA0213">
      <w:pPr>
        <w:rPr>
          <w:rFonts w:ascii="맑은 고딕" w:hAnsi="맑은 고딕"/>
          <w:color w:val="FF0000"/>
          <w:szCs w:val="18"/>
        </w:rPr>
      </w:pPr>
    </w:p>
    <w:p w:rsidR="00A13140" w:rsidRPr="00E36C8C" w:rsidRDefault="00A1314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1818FE" w:rsidRPr="00F52E2D" w:rsidRDefault="001818FE" w:rsidP="001818F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1" w:name="_카드_영수증_증빙"/>
      <w:bookmarkStart w:id="32" w:name="_Toc6223782"/>
      <w:bookmarkEnd w:id="31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</w:t>
      </w:r>
      <w:r w:rsidR="00F4254D">
        <w:rPr>
          <w:rFonts w:ascii="맑은 고딕" w:hAnsi="맑은 고딕" w:hint="eastAsia"/>
          <w:color w:val="auto"/>
          <w:sz w:val="24"/>
        </w:rPr>
        <w:t>(처리일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r>
        <w:rPr>
          <w:rFonts w:ascii="맑은 고딕" w:hAnsi="맑은 고딕"/>
          <w:color w:val="auto"/>
          <w:sz w:val="24"/>
        </w:rPr>
        <w:t>A</w:t>
      </w:r>
      <w:bookmarkEnd w:id="32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1818FE" w:rsidRPr="00F52E2D" w:rsidTr="007A0AD3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처리 내역을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조회합니다.</w:t>
            </w:r>
          </w:p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1818FE" w:rsidRPr="00F52E2D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818FE" w:rsidRPr="00F52E2D" w:rsidRDefault="001818FE" w:rsidP="00811A02">
      <w:pPr>
        <w:pStyle w:val="11"/>
      </w:pPr>
    </w:p>
    <w:p w:rsidR="001818FE" w:rsidRPr="00F52E2D" w:rsidRDefault="001818FE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1818FE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1818FE" w:rsidRPr="007F4C30" w:rsidRDefault="001818FE" w:rsidP="00B73FA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D02EA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411A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8E0232" w:rsidRPr="007F4C30" w:rsidRDefault="008E0232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E0232" w:rsidRPr="007F4C30" w:rsidRDefault="008E0232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7F4C30" w:rsidRDefault="008E0232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7F4C30" w:rsidRDefault="008E0232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7F4C30" w:rsidRDefault="008E0232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7F4C30" w:rsidRDefault="008E0232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E0232" w:rsidRPr="007F4C30" w:rsidRDefault="008E0232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7F4C30" w:rsidRDefault="008E0232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8E0232" w:rsidRPr="00F52E2D" w:rsidTr="007F4C30">
        <w:trPr>
          <w:trHeight w:val="204"/>
        </w:trPr>
        <w:tc>
          <w:tcPr>
            <w:tcW w:w="1565" w:type="dxa"/>
            <w:vMerge/>
          </w:tcPr>
          <w:p w:rsidR="008E0232" w:rsidRPr="007F4C30" w:rsidRDefault="008E0232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E0232" w:rsidRPr="008E0232" w:rsidRDefault="008E0232" w:rsidP="00785E23">
            <w:pPr>
              <w:rPr>
                <w:rFonts w:asciiTheme="minorEastAsia" w:eastAsiaTheme="minorEastAsia" w:hAnsiTheme="minorEastAsia" w:cs="굴림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굴림" w:hint="eastAsia"/>
                <w:color w:val="FF0000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E0232" w:rsidRPr="008E0232" w:rsidRDefault="008E0232" w:rsidP="00785E23">
            <w:pPr>
              <w:rPr>
                <w:rFonts w:asciiTheme="minorEastAsia" w:eastAsiaTheme="minorEastAsia" w:hAnsiTheme="minorEastAsia" w:cs="굴림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굴림" w:hint="eastAsia"/>
                <w:color w:val="FF0000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E0232" w:rsidRPr="008E0232" w:rsidRDefault="008E0232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hint="eastAsia"/>
                <w:color w:val="FF000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E0232" w:rsidRPr="008E0232" w:rsidRDefault="008E0232" w:rsidP="00785E23">
            <w:pPr>
              <w:jc w:val="center"/>
              <w:rPr>
                <w:rFonts w:asciiTheme="minorEastAsia" w:eastAsiaTheme="minorEastAsia" w:hAnsiTheme="minorEastAsia" w:cs="굴림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굴림" w:hint="eastAsia"/>
                <w:color w:val="FF000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E0232" w:rsidRPr="008E0232" w:rsidRDefault="008E0232" w:rsidP="00785E23">
            <w:pPr>
              <w:jc w:val="center"/>
              <w:rPr>
                <w:rFonts w:asciiTheme="minorEastAsia" w:eastAsiaTheme="minorEastAsia" w:hAnsiTheme="minorEastAsia"/>
                <w:color w:val="FF000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8E0232" w:rsidRPr="008E0232" w:rsidRDefault="008E0232" w:rsidP="00A6525F">
            <w:pPr>
              <w:jc w:val="both"/>
              <w:rPr>
                <w:rFonts w:asciiTheme="minorEastAsia" w:eastAsiaTheme="minorEastAsia" w:hAnsiTheme="minorEastAsia" w:cs="Arial"/>
                <w:color w:val="FF000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1</w:t>
            </w:r>
            <w:r w:rsidRPr="008E0232">
              <w:rPr>
                <w:rFonts w:asciiTheme="minorEastAsia" w:eastAsiaTheme="minorEastAsia" w:hAnsiTheme="minorEastAsia" w:cs="Arial"/>
                <w:color w:val="FF0000"/>
                <w:szCs w:val="18"/>
              </w:rPr>
              <w:t xml:space="preserve"> </w:t>
            </w: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법인,</w:t>
            </w:r>
            <w:r w:rsidRPr="008E0232">
              <w:rPr>
                <w:rFonts w:asciiTheme="minorEastAsia" w:eastAsiaTheme="minorEastAsia" w:hAnsiTheme="minorEastAsia" w:cs="Arial"/>
                <w:color w:val="FF0000"/>
                <w:szCs w:val="18"/>
              </w:rPr>
              <w:t xml:space="preserve"> 2 </w:t>
            </w: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개인,</w:t>
            </w:r>
            <w:r w:rsidRPr="008E0232">
              <w:rPr>
                <w:rFonts w:asciiTheme="minorEastAsia" w:eastAsiaTheme="minorEastAsia" w:hAnsiTheme="minorEastAsia" w:cs="Arial"/>
                <w:color w:val="FF0000"/>
                <w:szCs w:val="18"/>
              </w:rPr>
              <w:t xml:space="preserve"> 3 </w:t>
            </w:r>
            <w:r w:rsidRPr="008E0232">
              <w:rPr>
                <w:rFonts w:asciiTheme="minorEastAsia" w:eastAsiaTheme="minorEastAsia" w:hAnsiTheme="minorEastAsia" w:cs="Arial" w:hint="eastAsia"/>
                <w:color w:val="FF0000"/>
                <w:szCs w:val="18"/>
              </w:rPr>
              <w:t>기타</w:t>
            </w:r>
          </w:p>
        </w:tc>
      </w:tr>
    </w:tbl>
    <w:p w:rsidR="008108FE" w:rsidRPr="00F46FF5" w:rsidRDefault="008108FE" w:rsidP="008108FE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8108FE" w:rsidRPr="00F46FF5" w:rsidRDefault="008108FE" w:rsidP="008108FE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lastRenderedPageBreak/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Pr="00F46FF5" w:rsidRDefault="00844F48" w:rsidP="00181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844F48" w:rsidRPr="00F46FF5" w:rsidRDefault="00844F48" w:rsidP="00844F48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1818FE" w:rsidRPr="00F52E2D" w:rsidRDefault="001818FE" w:rsidP="001818FE">
      <w:pPr>
        <w:rPr>
          <w:color w:val="auto"/>
        </w:rPr>
      </w:pPr>
    </w:p>
    <w:p w:rsidR="00785E23" w:rsidRDefault="00785E23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  <w:r>
        <w:br w:type="page"/>
      </w:r>
    </w:p>
    <w:p w:rsidR="001818FE" w:rsidRPr="00F52E2D" w:rsidRDefault="001818FE" w:rsidP="00811A02">
      <w:pPr>
        <w:pStyle w:val="11"/>
      </w:pPr>
      <w:r w:rsidRPr="00F52E2D">
        <w:lastRenderedPageBreak/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327"/>
        <w:gridCol w:w="476"/>
        <w:gridCol w:w="396"/>
        <w:gridCol w:w="1917"/>
        <w:gridCol w:w="84"/>
        <w:gridCol w:w="58"/>
        <w:gridCol w:w="1794"/>
        <w:gridCol w:w="1697"/>
        <w:gridCol w:w="476"/>
        <w:gridCol w:w="2543"/>
      </w:tblGrid>
      <w:tr w:rsidR="00F670AD" w:rsidRPr="00F52E2D" w:rsidTr="00F670AD">
        <w:trPr>
          <w:trHeight w:val="299"/>
        </w:trPr>
        <w:tc>
          <w:tcPr>
            <w:tcW w:w="616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194" w:type="pct"/>
            <w:gridSpan w:val="6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78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21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181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14"/>
        </w:trPr>
        <w:tc>
          <w:tcPr>
            <w:tcW w:w="616" w:type="pct"/>
            <w:vMerge w:val="restart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334" w:type="pct"/>
            <w:gridSpan w:val="4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34" w:type="pct"/>
            <w:gridSpan w:val="4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334" w:type="pct"/>
            <w:gridSpan w:val="4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F670AD" w:rsidRPr="007A0AD3" w:rsidRDefault="00F670AD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 w:val="restart"/>
            <w:tcMar>
              <w:left w:w="0" w:type="dxa"/>
              <w:right w:w="0" w:type="dxa"/>
            </w:tcMar>
          </w:tcPr>
          <w:p w:rsidR="0097217E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5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0275F9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0275F9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0275F9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4163" w:type="pct"/>
            <w:gridSpan w:val="8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F52E2D" w:rsidTr="00F670AD">
        <w:trPr>
          <w:trHeight w:val="32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2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2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4163" w:type="pct"/>
            <w:gridSpan w:val="8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90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899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890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99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890" w:type="pct"/>
            <w:shd w:val="clear" w:color="auto" w:fill="auto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899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890" w:type="pct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4163" w:type="pct"/>
            <w:gridSpan w:val="8"/>
          </w:tcPr>
          <w:p w:rsidR="0097217E" w:rsidRPr="007A0AD3" w:rsidRDefault="0097217E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890" w:type="pct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113" w:type="pct"/>
            <w:gridSpan w:val="3"/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4163" w:type="pct"/>
            <w:gridSpan w:val="8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D72625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D72625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7500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D72625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929" w:type="pct"/>
            <w:gridSpan w:val="2"/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7A0AD3" w:rsidRDefault="0097217E" w:rsidP="004716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F52E2D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6660B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6660B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100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8E0232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163" w:type="pct"/>
            <w:gridSpan w:val="8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9" w:type="pct"/>
            <w:gridSpan w:val="2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9" w:type="pct"/>
            <w:gridSpan w:val="2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9" w:type="pct"/>
            <w:gridSpan w:val="2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4163" w:type="pct"/>
            <w:gridSpan w:val="8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97217E" w:rsidRPr="00A066CC" w:rsidTr="007F4C3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56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833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97217E" w:rsidRPr="00A066CC" w:rsidTr="00F670AD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B0661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B0661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B0661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B0661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영수증 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ID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B0661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FA021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AB41F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113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AB41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5E22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5E224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FA0213" w:rsidRDefault="0097217E" w:rsidP="005E224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5E224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5E22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5E22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FA0213" w:rsidRDefault="0097217E" w:rsidP="005E22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97217E" w:rsidRPr="00A066CC" w:rsidTr="00A57DA6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5E22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113" w:type="pct"/>
            <w:gridSpan w:val="3"/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97217E" w:rsidRPr="00A066CC" w:rsidTr="0097217E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5E22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bookmarkStart w:id="33" w:name="_GoBack" w:colFirst="1" w:colLast="6"/>
          </w:p>
        </w:tc>
        <w:tc>
          <w:tcPr>
            <w:tcW w:w="221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113" w:type="pct"/>
            <w:gridSpan w:val="3"/>
            <w:shd w:val="clear" w:color="auto" w:fill="FFFF00"/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860" w:type="pct"/>
            <w:gridSpan w:val="2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788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97217E" w:rsidRPr="00A066CC" w:rsidTr="0097217E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7217E" w:rsidRPr="007A0AD3" w:rsidRDefault="0097217E" w:rsidP="005E22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117</w:t>
            </w:r>
          </w:p>
        </w:tc>
        <w:tc>
          <w:tcPr>
            <w:tcW w:w="1113" w:type="pct"/>
            <w:gridSpan w:val="3"/>
            <w:shd w:val="clear" w:color="auto" w:fill="FFFF00"/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860" w:type="pct"/>
            <w:gridSpan w:val="2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788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jc w:val="center"/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97217E" w:rsidRPr="0097217E" w:rsidRDefault="0097217E" w:rsidP="005E224B">
            <w:pP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</w:tbl>
    <w:bookmarkEnd w:id="33"/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1818FE" w:rsidRPr="005539A2" w:rsidRDefault="001818FE" w:rsidP="001818FE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lastRenderedPageBreak/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80362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785E23" w:rsidRDefault="00785E23" w:rsidP="001818FE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FA0213" w:rsidRPr="00FA0213" w:rsidRDefault="00FA0213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 w:rsidR="00317BD7">
        <w:rPr>
          <w:rFonts w:ascii="맑은 고딕" w:hAnsi="맑은 고딕" w:hint="eastAsia"/>
          <w:color w:val="auto"/>
          <w:szCs w:val="18"/>
        </w:rPr>
        <w:t>경비</w:t>
      </w:r>
      <w:r>
        <w:rPr>
          <w:rFonts w:ascii="맑은 고딕" w:hAnsi="맑은 고딕" w:hint="eastAsia"/>
          <w:color w:val="auto"/>
          <w:szCs w:val="18"/>
        </w:rPr>
        <w:t>지급</w:t>
      </w:r>
      <w:r w:rsidR="00317BD7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</w:t>
      </w:r>
      <w:r w:rsidR="00317BD7">
        <w:rPr>
          <w:rFonts w:ascii="맑은 고딕" w:hAnsi="맑은 고딕" w:hint="eastAsia"/>
          <w:color w:val="auto"/>
          <w:szCs w:val="18"/>
        </w:rPr>
        <w:t>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1818FE" w:rsidP="00985C80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r w:rsidR="00985C80">
        <w:rPr>
          <w:rFonts w:ascii="맑은 고딕" w:hAnsi="맑은 고딕"/>
          <w:color w:val="auto"/>
          <w:sz w:val="24"/>
        </w:rPr>
        <w:lastRenderedPageBreak/>
        <w:br w:type="page"/>
      </w:r>
      <w:bookmarkStart w:id="34" w:name="_Toc6223783"/>
      <w:r w:rsidR="00985C80"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</w:t>
      </w:r>
      <w:r w:rsidR="00985C80">
        <w:rPr>
          <w:rFonts w:ascii="맑은 고딕" w:hAnsi="맑은 고딕" w:hint="eastAsia"/>
          <w:color w:val="auto"/>
          <w:sz w:val="24"/>
        </w:rPr>
        <w:t>(</w:t>
      </w:r>
      <w:r w:rsidR="00F4254D">
        <w:rPr>
          <w:rFonts w:ascii="맑은 고딕" w:hAnsi="맑은 고딕" w:hint="eastAsia"/>
          <w:color w:val="auto"/>
          <w:sz w:val="24"/>
        </w:rPr>
        <w:t>처리일,</w:t>
      </w:r>
      <w:r w:rsidR="00F4254D">
        <w:rPr>
          <w:rFonts w:ascii="맑은 고딕" w:hAnsi="맑은 고딕"/>
          <w:color w:val="auto"/>
          <w:sz w:val="24"/>
        </w:rPr>
        <w:t xml:space="preserve"> </w:t>
      </w:r>
      <w:r w:rsidR="00F4254D">
        <w:rPr>
          <w:rFonts w:ascii="맑은 고딕" w:hAnsi="맑은 고딕" w:hint="eastAsia"/>
          <w:color w:val="auto"/>
          <w:sz w:val="24"/>
        </w:rPr>
        <w:t>직원ID</w:t>
      </w:r>
      <w:r w:rsidR="00985C80">
        <w:rPr>
          <w:rFonts w:ascii="맑은 고딕" w:hAnsi="맑은 고딕" w:hint="eastAsia"/>
          <w:color w:val="auto"/>
          <w:sz w:val="24"/>
        </w:rPr>
        <w:t xml:space="preserve"> 기준)</w:t>
      </w:r>
      <w:r w:rsidR="00985C80" w:rsidRPr="00F52E2D">
        <w:rPr>
          <w:rFonts w:ascii="맑은 고딕" w:hAnsi="맑은 고딕"/>
          <w:color w:val="auto"/>
          <w:sz w:val="24"/>
        </w:rPr>
        <w:t xml:space="preserve"> – 0411</w:t>
      </w:r>
      <w:r w:rsidR="00985C80">
        <w:rPr>
          <w:rFonts w:ascii="맑은 고딕" w:hAnsi="맑은 고딕" w:hint="eastAsia"/>
          <w:color w:val="auto"/>
          <w:sz w:val="24"/>
        </w:rPr>
        <w:t>B</w:t>
      </w:r>
      <w:bookmarkEnd w:id="34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985C80" w:rsidRPr="00F52E2D" w:rsidTr="00985C80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985C80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처리 내역을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조회합니다.</w:t>
            </w:r>
          </w:p>
          <w:p w:rsidR="00985C80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985C80" w:rsidRPr="00F4254D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FF0000"/>
                <w:sz w:val="22"/>
                <w:szCs w:val="22"/>
              </w:rPr>
            </w:pPr>
            <w:r w:rsidRPr="00F4254D">
              <w:rPr>
                <w:rFonts w:ascii="맑은 고딕" w:eastAsia="맑은 고딕" w:hAnsi="맑은 고딕" w:hint="eastAsia"/>
                <w:b/>
                <w:color w:val="FF0000"/>
                <w:sz w:val="22"/>
                <w:szCs w:val="22"/>
              </w:rPr>
              <w:t>조회 사용자ID는 필수 이며,</w:t>
            </w:r>
            <w:r w:rsidRPr="00F4254D">
              <w:rPr>
                <w:rFonts w:ascii="맑은 고딕" w:eastAsia="맑은 고딕" w:hAnsi="맑은 고딕"/>
                <w:b/>
                <w:color w:val="FF0000"/>
                <w:sz w:val="22"/>
                <w:szCs w:val="22"/>
              </w:rPr>
              <w:t xml:space="preserve"> </w:t>
            </w:r>
            <w:r w:rsidRPr="00F4254D">
              <w:rPr>
                <w:rFonts w:ascii="맑은 고딕" w:eastAsia="맑은 고딕" w:hAnsi="맑은 고딕" w:hint="eastAsia"/>
                <w:b/>
                <w:color w:val="FF0000"/>
                <w:sz w:val="22"/>
                <w:szCs w:val="22"/>
              </w:rPr>
              <w:t>입력항목(직원/부서)를 활성화 하여 작성한 내역을 조회합니다.</w:t>
            </w:r>
            <w:r w:rsidRPr="00F4254D">
              <w:rPr>
                <w:rFonts w:ascii="맑은 고딕" w:eastAsia="맑은 고딕" w:hAnsi="맑은 고딕"/>
                <w:b/>
                <w:color w:val="FF0000"/>
                <w:sz w:val="22"/>
                <w:szCs w:val="22"/>
              </w:rPr>
              <w:t xml:space="preserve"> </w:t>
            </w:r>
          </w:p>
          <w:p w:rsidR="00985C80" w:rsidRPr="00F52E2D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254D">
              <w:rPr>
                <w:rFonts w:ascii="맑은 고딕" w:eastAsia="맑은 고딕" w:hAnsi="맑은 고딕" w:hint="eastAsia"/>
                <w:b/>
                <w:color w:val="FF0000"/>
                <w:sz w:val="22"/>
                <w:szCs w:val="22"/>
              </w:rPr>
              <w:t>카드 영수증 처리 내역 작성시 입력항목-직원/부서를 입력하지 않은 영수증은 조회되지 않습니다.</w:t>
            </w:r>
          </w:p>
        </w:tc>
      </w:tr>
    </w:tbl>
    <w:p w:rsidR="00985C80" w:rsidRPr="00F52E2D" w:rsidRDefault="00985C80" w:rsidP="00811A02">
      <w:pPr>
        <w:pStyle w:val="11"/>
      </w:pPr>
    </w:p>
    <w:p w:rsidR="00985C80" w:rsidRPr="00F52E2D" w:rsidRDefault="00985C80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985C80" w:rsidRPr="00F52E2D" w:rsidTr="00985C80">
        <w:trPr>
          <w:trHeight w:val="204"/>
        </w:trPr>
        <w:tc>
          <w:tcPr>
            <w:tcW w:w="156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985C80" w:rsidRPr="007F4C30" w:rsidRDefault="00985C80" w:rsidP="00985C8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</w:t>
            </w:r>
            <w:r>
              <w:rPr>
                <w:rFonts w:asciiTheme="minorEastAsia" w:eastAsiaTheme="minorEastAsia" w:hAnsiTheme="minorEastAsia"/>
                <w:color w:val="auto"/>
                <w:szCs w:val="18"/>
              </w:rPr>
              <w:t>B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 w:rsid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>6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>/N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85C80" w:rsidRPr="007F4C30" w:rsidRDefault="00985C80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>5)</w:t>
            </w:r>
          </w:p>
        </w:tc>
      </w:tr>
    </w:tbl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lastRenderedPageBreak/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985C80" w:rsidP="00985C80">
      <w:pPr>
        <w:rPr>
          <w:color w:val="auto"/>
        </w:rPr>
      </w:pPr>
    </w:p>
    <w:p w:rsidR="00985C80" w:rsidRDefault="00985C80" w:rsidP="00985C80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  <w:r>
        <w:br w:type="page"/>
      </w:r>
    </w:p>
    <w:p w:rsidR="00985C80" w:rsidRPr="00F52E2D" w:rsidRDefault="00985C80" w:rsidP="00811A02">
      <w:pPr>
        <w:pStyle w:val="11"/>
      </w:pPr>
      <w:r w:rsidRPr="00F52E2D">
        <w:lastRenderedPageBreak/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327"/>
        <w:gridCol w:w="476"/>
        <w:gridCol w:w="396"/>
        <w:gridCol w:w="1917"/>
        <w:gridCol w:w="84"/>
        <w:gridCol w:w="58"/>
        <w:gridCol w:w="1794"/>
        <w:gridCol w:w="1697"/>
        <w:gridCol w:w="476"/>
        <w:gridCol w:w="2543"/>
      </w:tblGrid>
      <w:tr w:rsidR="00985C80" w:rsidRPr="00F52E2D" w:rsidTr="00985C80">
        <w:trPr>
          <w:trHeight w:val="299"/>
        </w:trPr>
        <w:tc>
          <w:tcPr>
            <w:tcW w:w="616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194" w:type="pct"/>
            <w:gridSpan w:val="6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78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21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181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 w:val="restar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334" w:type="pct"/>
            <w:gridSpan w:val="4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34" w:type="pct"/>
            <w:gridSpan w:val="4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334" w:type="pct"/>
            <w:gridSpan w:val="4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 w:val="restart"/>
            <w:tcMar>
              <w:left w:w="0" w:type="dxa"/>
              <w:right w:w="0" w:type="dxa"/>
            </w:tcMar>
          </w:tcPr>
          <w:p w:rsidR="00985C80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13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11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5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0275F9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0275F9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0275F9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171534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985C80"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4163" w:type="pct"/>
            <w:gridSpan w:val="8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85C80" w:rsidRPr="00F52E2D" w:rsidTr="00985C80">
        <w:trPr>
          <w:trHeight w:val="32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2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2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29" w:type="pct"/>
            <w:gridSpan w:val="2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1113" w:type="pct"/>
            <w:gridSpan w:val="3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860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4163" w:type="pct"/>
            <w:gridSpan w:val="8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90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899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890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99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shd w:val="clear" w:color="auto" w:fill="auto"/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890" w:type="pct"/>
            <w:shd w:val="clear" w:color="auto" w:fill="auto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899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788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shd w:val="clear" w:color="auto" w:fill="auto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4163" w:type="pct"/>
            <w:gridSpan w:val="8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890" w:type="pct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899" w:type="pct"/>
            <w:gridSpan w:val="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314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113" w:type="pct"/>
            <w:gridSpan w:val="3"/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4163" w:type="pct"/>
            <w:gridSpan w:val="8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929" w:type="pct"/>
            <w:gridSpan w:val="2"/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693CF8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97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693CF8" w:rsidRDefault="00985C80" w:rsidP="00985C80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  <w:t>EXPN_PAY_DT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693CF8" w:rsidRDefault="00985C80" w:rsidP="00985C80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경비지급 완료일자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693CF8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693CF8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693CF8" w:rsidRDefault="00985C80" w:rsidP="00985C80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693CF8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주9</w:t>
            </w:r>
            <w:r w:rsidRPr="00693CF8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98</w:t>
            </w:r>
          </w:p>
        </w:tc>
        <w:tc>
          <w:tcPr>
            <w:tcW w:w="1113" w:type="pct"/>
            <w:gridSpan w:val="3"/>
            <w:vAlign w:val="center"/>
          </w:tcPr>
          <w:p w:rsidR="00985C80" w:rsidRDefault="00985C80" w:rsidP="00985C80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  <w:t>EXPN_PRE_DT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Default="00985C80" w:rsidP="00985C80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FF0000"/>
                <w:w w:val="90"/>
                <w:szCs w:val="18"/>
              </w:rPr>
              <w:t>경비지급 예정일자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8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주9)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100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163" w:type="pct"/>
            <w:gridSpan w:val="8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29" w:type="pct"/>
            <w:gridSpan w:val="2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29" w:type="pct"/>
            <w:gridSpan w:val="2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29" w:type="pct"/>
            <w:gridSpan w:val="2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 w:val="restart"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4163" w:type="pct"/>
            <w:gridSpan w:val="8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vMerge/>
            <w:tcMar>
              <w:left w:w="0" w:type="dxa"/>
              <w:right w:w="0" w:type="dxa"/>
            </w:tcMar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84" w:type="pct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56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833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영수증 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ID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113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985C80" w:rsidRPr="00A066CC" w:rsidTr="00985C80">
        <w:trPr>
          <w:trHeight w:val="299"/>
        </w:trPr>
        <w:tc>
          <w:tcPr>
            <w:tcW w:w="616" w:type="pct"/>
            <w:vMerge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13" w:type="pct"/>
            <w:gridSpan w:val="3"/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860" w:type="pct"/>
            <w:gridSpan w:val="2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788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81" w:type="pct"/>
            <w:tcMar>
              <w:left w:w="0" w:type="dxa"/>
              <w:right w:w="0" w:type="dxa"/>
            </w:tcMar>
            <w:vAlign w:val="center"/>
          </w:tcPr>
          <w:p w:rsidR="00985C80" w:rsidRPr="00FA0213" w:rsidRDefault="00985C80" w:rsidP="00985C8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</w:tbl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985C80" w:rsidRPr="005539A2" w:rsidRDefault="00985C80" w:rsidP="00985C80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Cs w:val="18"/>
        </w:rPr>
        <w:lastRenderedPageBreak/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1818FE" w:rsidRDefault="001818FE">
      <w:pPr>
        <w:rPr>
          <w:rFonts w:ascii="맑은 고딕" w:eastAsia="맑은 고딕" w:hAnsi="맑은 고딕"/>
          <w:b/>
          <w:color w:val="auto"/>
          <w:sz w:val="24"/>
        </w:rPr>
      </w:pPr>
    </w:p>
    <w:p w:rsidR="00985C80" w:rsidRDefault="00985C80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A3077C" w:rsidRPr="00F52E2D" w:rsidRDefault="00A3077C" w:rsidP="00A307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5" w:name="_Toc6223784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증빙 이미지</w:t>
      </w:r>
      <w:r w:rsidR="006A652C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="006A652C" w:rsidRPr="00F52E2D">
        <w:rPr>
          <w:rFonts w:ascii="맑은 고딕" w:hAnsi="맑은 고딕" w:hint="eastAsia"/>
          <w:color w:val="auto"/>
          <w:sz w:val="24"/>
        </w:rPr>
        <w:t>개별조회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0412</w:t>
      </w:r>
      <w:bookmarkEnd w:id="35"/>
    </w:p>
    <w:tbl>
      <w:tblPr>
        <w:tblW w:w="10633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33"/>
      </w:tblGrid>
      <w:tr w:rsidR="00A3077C" w:rsidRPr="00F52E2D" w:rsidTr="00A57DA6">
        <w:trPr>
          <w:trHeight w:val="177"/>
        </w:trPr>
        <w:tc>
          <w:tcPr>
            <w:tcW w:w="10633" w:type="dxa"/>
            <w:shd w:val="clear" w:color="auto" w:fill="C6D9F1" w:themeFill="text2" w:themeFillTint="33"/>
            <w:vAlign w:val="center"/>
          </w:tcPr>
          <w:p w:rsidR="00A3077C" w:rsidRPr="00F52E2D" w:rsidRDefault="00A3077C" w:rsidP="00A307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A3077C" w:rsidRPr="00F52E2D" w:rsidRDefault="00A3077C" w:rsidP="00811A02">
      <w:pPr>
        <w:pStyle w:val="11"/>
      </w:pPr>
    </w:p>
    <w:p w:rsidR="00A3077C" w:rsidRPr="00F52E2D" w:rsidRDefault="00A3077C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A3077C" w:rsidRPr="00F52E2D" w:rsidTr="00CE0951">
        <w:trPr>
          <w:trHeight w:val="206"/>
        </w:trPr>
        <w:tc>
          <w:tcPr>
            <w:tcW w:w="1545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A3077C" w:rsidRPr="00F52E2D" w:rsidRDefault="000A3D2F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A3077C" w:rsidRPr="00F52E2D" w:rsidRDefault="00A3077C" w:rsidP="00A307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9E297F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A3077C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BD02EA" w:rsidP="00A307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“0412”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45CA6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334D32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445CA6" w:rsidRPr="00F52E2D" w:rsidRDefault="00445CA6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</w:t>
            </w:r>
            <w:r w:rsidR="00C153FE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9E297F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3077C" w:rsidRPr="00F52E2D" w:rsidRDefault="00A3077C" w:rsidP="00A3077C">
      <w:pPr>
        <w:rPr>
          <w:b/>
          <w:color w:val="auto"/>
          <w:sz w:val="28"/>
        </w:rPr>
      </w:pPr>
    </w:p>
    <w:p w:rsidR="00A3077C" w:rsidRPr="00F52E2D" w:rsidRDefault="00A3077C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79610B" w:rsidRPr="00F52E2D" w:rsidRDefault="000A3D2F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9610B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2615FA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615FA" w:rsidRPr="00F52E2D" w:rsidRDefault="00334D32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F768A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3F4617" w:rsidRPr="00F52E2D" w:rsidRDefault="003F4617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29" w:type="dxa"/>
            <w:shd w:val="clear" w:color="auto" w:fill="auto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3F4617" w:rsidRPr="00272C4F" w:rsidRDefault="00581615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684C4E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B4954" w:rsidRPr="00F52E2D" w:rsidRDefault="005B4954" w:rsidP="00795753">
      <w:pPr>
        <w:rPr>
          <w:rFonts w:ascii="맑은 고딕" w:eastAsia="맑은 고딕" w:hAnsi="맑은 고딕"/>
          <w:b/>
          <w:color w:val="auto"/>
        </w:rPr>
      </w:pPr>
    </w:p>
    <w:p w:rsidR="006A652C" w:rsidRPr="00F52E2D" w:rsidRDefault="006A652C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6A652C" w:rsidRPr="00F52E2D" w:rsidRDefault="006A652C" w:rsidP="006A652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6" w:name="_카드_영수증_증빙_1"/>
      <w:bookmarkStart w:id="37" w:name="_Toc6223785"/>
      <w:bookmarkEnd w:id="36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카드 영수증 증빙 이미지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기간별조회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bookmarkEnd w:id="3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6A652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6A652C" w:rsidRPr="00F52E2D" w:rsidRDefault="006A652C" w:rsidP="006A652C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6A652C" w:rsidRPr="00F52E2D" w:rsidRDefault="006A652C" w:rsidP="00811A02">
      <w:pPr>
        <w:pStyle w:val="11"/>
      </w:pPr>
    </w:p>
    <w:p w:rsidR="006A652C" w:rsidRPr="00F52E2D" w:rsidRDefault="006A652C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3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416"/>
      </w:tblGrid>
      <w:tr w:rsidR="006A652C" w:rsidRPr="00F52E2D" w:rsidTr="00CE0951">
        <w:trPr>
          <w:trHeight w:val="204"/>
        </w:trPr>
        <w:tc>
          <w:tcPr>
            <w:tcW w:w="152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16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</w:tcPr>
          <w:p w:rsidR="006A652C" w:rsidRPr="00F52E2D" w:rsidRDefault="006A652C" w:rsidP="006A652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9E297F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BD02EA" w:rsidP="006A65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“0413”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652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6A652C" w:rsidRPr="00F52E2D" w:rsidRDefault="006A652C" w:rsidP="006A652C">
      <w:pPr>
        <w:rPr>
          <w:b/>
          <w:color w:val="auto"/>
          <w:sz w:val="28"/>
        </w:rPr>
      </w:pPr>
    </w:p>
    <w:p w:rsidR="006A652C" w:rsidRPr="00F52E2D" w:rsidRDefault="006A652C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6A652C" w:rsidRPr="00F52E2D" w:rsidTr="00CE0951">
        <w:trPr>
          <w:trHeight w:val="310"/>
        </w:trPr>
        <w:tc>
          <w:tcPr>
            <w:tcW w:w="1606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3F4617" w:rsidRPr="00272C4F" w:rsidRDefault="00581615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3F4617" w:rsidRPr="00F52E2D" w:rsidRDefault="003F4617" w:rsidP="003F461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F52E2D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 w:rsidP="002C2CC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8" w:name="_Toc6223786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증빙 이미지</w:t>
      </w:r>
      <w:r w:rsidR="009B663E">
        <w:rPr>
          <w:rFonts w:ascii="맑은 고딕" w:hAnsi="맑은 고딕" w:hint="eastAsia"/>
          <w:color w:val="auto"/>
          <w:sz w:val="24"/>
        </w:rPr>
        <w:t xml:space="preserve"> </w:t>
      </w:r>
      <w:r w:rsidR="009B663E">
        <w:rPr>
          <w:rFonts w:ascii="맑은 고딕" w:hAnsi="맑은 고딕"/>
          <w:color w:val="auto"/>
          <w:sz w:val="24"/>
        </w:rPr>
        <w:t>(</w:t>
      </w:r>
      <w:r w:rsidR="009B663E">
        <w:rPr>
          <w:rFonts w:ascii="맑은 고딕" w:hAnsi="맑은 고딕" w:hint="eastAsia"/>
          <w:color w:val="auto"/>
          <w:sz w:val="24"/>
        </w:rPr>
        <w:t xml:space="preserve">변경된 </w:t>
      </w:r>
      <w:r w:rsidR="009B663E" w:rsidRPr="00F52E2D">
        <w:rPr>
          <w:rFonts w:ascii="맑은 고딕" w:hAnsi="맑은 고딕" w:hint="eastAsia"/>
          <w:color w:val="auto"/>
          <w:sz w:val="24"/>
        </w:rPr>
        <w:t>기간별조회</w:t>
      </w:r>
      <w:r w:rsidR="009B663E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r>
        <w:rPr>
          <w:rFonts w:ascii="맑은 고딕" w:hAnsi="맑은 고딕"/>
          <w:color w:val="auto"/>
          <w:sz w:val="24"/>
        </w:rPr>
        <w:t>A</w:t>
      </w:r>
      <w:bookmarkEnd w:id="38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C2CC6" w:rsidRPr="00F52E2D" w:rsidTr="009B663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이미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지를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가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져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옵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니다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</w:t>
            </w:r>
            <w:r w:rsidR="0055176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이미지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만 조회합니다.</w:t>
            </w:r>
          </w:p>
          <w:p w:rsidR="002C2CC6" w:rsidRP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</w:p>
        </w:tc>
      </w:tr>
    </w:tbl>
    <w:p w:rsidR="002C2CC6" w:rsidRPr="00F52E2D" w:rsidRDefault="002C2CC6" w:rsidP="00811A02">
      <w:pPr>
        <w:pStyle w:val="11"/>
      </w:pPr>
    </w:p>
    <w:p w:rsidR="002C2CC6" w:rsidRPr="00F52E2D" w:rsidRDefault="002C2CC6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609"/>
      </w:tblGrid>
      <w:tr w:rsidR="002C2CC6" w:rsidRPr="00F52E2D" w:rsidTr="007F4C30">
        <w:trPr>
          <w:trHeight w:val="204"/>
        </w:trPr>
        <w:tc>
          <w:tcPr>
            <w:tcW w:w="152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609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</w:tcPr>
          <w:p w:rsidR="002C2CC6" w:rsidRPr="00F52E2D" w:rsidRDefault="002C2CC6" w:rsidP="009B663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</w:t>
            </w:r>
            <w:r w:rsidR="00E420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변경기준시작</w:t>
            </w:r>
            <w:r w:rsidR="002C2CC6"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변경기준종료일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C2CC6" w:rsidRPr="00F52E2D" w:rsidRDefault="002C2CC6" w:rsidP="002C2CC6">
      <w:pPr>
        <w:rPr>
          <w:b/>
          <w:color w:val="auto"/>
          <w:sz w:val="28"/>
        </w:rPr>
      </w:pPr>
    </w:p>
    <w:p w:rsidR="002C2CC6" w:rsidRPr="00F52E2D" w:rsidRDefault="002C2CC6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2C2CC6" w:rsidRPr="00F52E2D" w:rsidTr="009B663E">
        <w:trPr>
          <w:trHeight w:val="310"/>
        </w:trPr>
        <w:tc>
          <w:tcPr>
            <w:tcW w:w="1606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581615" w:rsidRPr="00F52E2D" w:rsidRDefault="00581615" w:rsidP="0058161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F52E2D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2C2CC6" w:rsidRPr="00F52E2D" w:rsidRDefault="002C2CC6" w:rsidP="002C2CC6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>
      <w:pPr>
        <w:rPr>
          <w:rFonts w:ascii="맑은 고딕" w:eastAsia="맑은 고딕" w:hAnsi="맑은 고딕"/>
          <w:b/>
          <w:color w:val="auto"/>
        </w:rPr>
      </w:pPr>
    </w:p>
    <w:p w:rsidR="005A259A" w:rsidRPr="00F52E2D" w:rsidRDefault="005A259A" w:rsidP="005A259A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9" w:name="_카드_영수증_처리_1"/>
      <w:bookmarkStart w:id="40" w:name="_Toc6223787"/>
      <w:bookmarkEnd w:id="39"/>
      <w:r w:rsidRPr="00F52E2D">
        <w:rPr>
          <w:rFonts w:ascii="맑은 고딕" w:hAnsi="맑은 고딕" w:hint="eastAsia"/>
          <w:color w:val="auto"/>
          <w:sz w:val="24"/>
        </w:rPr>
        <w:t>카드 영수증 처리 내역 조회 (간략)</w:t>
      </w:r>
      <w:r w:rsidRPr="00F52E2D">
        <w:rPr>
          <w:rFonts w:ascii="맑은 고딕" w:hAnsi="맑은 고딕"/>
          <w:color w:val="auto"/>
          <w:sz w:val="24"/>
        </w:rPr>
        <w:t xml:space="preserve"> – 0415</w:t>
      </w:r>
      <w:bookmarkEnd w:id="40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5A259A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5A259A" w:rsidRPr="00F52E2D" w:rsidRDefault="005A259A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조회합니다.</w:t>
            </w:r>
          </w:p>
        </w:tc>
      </w:tr>
    </w:tbl>
    <w:p w:rsidR="005A259A" w:rsidRPr="00F52E2D" w:rsidRDefault="005A259A" w:rsidP="00811A02">
      <w:pPr>
        <w:pStyle w:val="11"/>
      </w:pPr>
    </w:p>
    <w:p w:rsidR="005A259A" w:rsidRPr="00F52E2D" w:rsidRDefault="005A259A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5A259A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5A259A" w:rsidRPr="007F4C30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</w:tcPr>
          <w:p w:rsidR="005A259A" w:rsidRPr="007F4C30" w:rsidRDefault="005A259A" w:rsidP="00C52876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BD02EA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0415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계정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6E6043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</w:tbl>
    <w:p w:rsidR="008108FE" w:rsidRDefault="008108FE" w:rsidP="008108FE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8108FE">
        <w:rPr>
          <w:color w:val="FF0000"/>
          <w:lang w:val="ko-KR"/>
        </w:rPr>
        <w:t>0:</w:t>
      </w:r>
      <w:r w:rsidRPr="008108FE">
        <w:rPr>
          <w:rFonts w:hint="eastAsia"/>
          <w:color w:val="FF0000"/>
          <w:lang w:val="ko-KR"/>
        </w:rPr>
        <w:t>사용내역</w:t>
      </w:r>
      <w:r w:rsidRPr="008108FE">
        <w:rPr>
          <w:rFonts w:hint="eastAsia"/>
          <w:color w:val="FF0000"/>
          <w:lang w:val="ko-KR"/>
        </w:rPr>
        <w:t xml:space="preserve"> </w:t>
      </w:r>
      <w:r w:rsidRPr="008108FE">
        <w:rPr>
          <w:rFonts w:hint="eastAsia"/>
          <w:color w:val="FF0000"/>
          <w:lang w:val="ko-KR"/>
        </w:rPr>
        <w:t>미작성</w:t>
      </w:r>
      <w:r>
        <w:rPr>
          <w:rFonts w:hint="eastAsia"/>
          <w:color w:val="auto"/>
          <w:lang w:val="ko-KR"/>
        </w:rPr>
        <w:t>,</w:t>
      </w:r>
      <w:r>
        <w:rPr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0275F9">
        <w:rPr>
          <w:rFonts w:hint="eastAsia"/>
          <w:color w:val="auto"/>
          <w:lang w:val="ko-KR"/>
        </w:rPr>
        <w:t>저장</w:t>
      </w:r>
      <w:r w:rsidRPr="000275F9">
        <w:rPr>
          <w:rFonts w:hint="eastAsia"/>
          <w:color w:val="auto"/>
          <w:lang w:val="ko-KR"/>
        </w:rPr>
        <w:t>, 8:</w:t>
      </w:r>
      <w:r w:rsidRPr="000275F9">
        <w:rPr>
          <w:rFonts w:hint="eastAsia"/>
          <w:color w:val="auto"/>
          <w:lang w:val="ko-KR"/>
        </w:rPr>
        <w:t>외부솔루션</w:t>
      </w:r>
      <w:r w:rsidRPr="000275F9">
        <w:rPr>
          <w:rFonts w:hint="eastAsia"/>
          <w:color w:val="auto"/>
          <w:lang w:val="ko-KR"/>
        </w:rPr>
        <w:t xml:space="preserve"> </w:t>
      </w:r>
      <w:r w:rsidRPr="000275F9">
        <w:rPr>
          <w:rFonts w:hint="eastAsia"/>
          <w:color w:val="auto"/>
          <w:lang w:val="ko-KR"/>
        </w:rPr>
        <w:t>결재</w:t>
      </w:r>
      <w:r w:rsidRPr="000275F9">
        <w:rPr>
          <w:rFonts w:hint="eastAsia"/>
          <w:color w:val="auto"/>
          <w:lang w:val="ko-KR"/>
        </w:rPr>
        <w:t xml:space="preserve"> </w:t>
      </w:r>
      <w:r w:rsidRPr="000275F9">
        <w:rPr>
          <w:rFonts w:hint="eastAsia"/>
          <w:color w:val="auto"/>
          <w:lang w:val="ko-KR"/>
        </w:rPr>
        <w:t>처리</w:t>
      </w:r>
    </w:p>
    <w:p w:rsidR="008108FE" w:rsidRPr="008108FE" w:rsidRDefault="008108FE" w:rsidP="008108FE">
      <w:pPr>
        <w:ind w:firstLineChars="100" w:firstLine="180"/>
        <w:rPr>
          <w:color w:val="FF0000"/>
          <w:lang w:val="ko-KR"/>
        </w:rPr>
      </w:pPr>
      <w:r w:rsidRPr="008108FE">
        <w:rPr>
          <w:rFonts w:ascii="맑은 고딕" w:hAnsi="맑은 고딕" w:hint="eastAsia"/>
          <w:color w:val="FF0000"/>
          <w:szCs w:val="18"/>
        </w:rPr>
        <w:t>※멀티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옵션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하는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방법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PROC_STS </w:t>
      </w:r>
      <w:r w:rsidRPr="008108FE">
        <w:rPr>
          <w:rFonts w:ascii="맑은 고딕" w:hAnsi="맑은 고딕" w:hint="eastAsia"/>
          <w:color w:val="FF0000"/>
          <w:szCs w:val="18"/>
        </w:rPr>
        <w:t>에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0,7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사용내역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미작성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또는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사용내역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저장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상태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건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</w:p>
    <w:p w:rsidR="008108FE" w:rsidRPr="000275F9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0275F9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0275F9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0275F9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0275F9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0275F9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6725E0">
        <w:rPr>
          <w:rFonts w:ascii="맑은 고딕" w:hAnsi="맑은 고딕" w:hint="eastAsia"/>
          <w:color w:val="auto"/>
          <w:szCs w:val="18"/>
        </w:rPr>
        <w:t>주</w:t>
      </w:r>
      <w:r w:rsidRPr="006725E0">
        <w:rPr>
          <w:rFonts w:ascii="맑은 고딕" w:hAnsi="맑은 고딕" w:hint="eastAsia"/>
          <w:color w:val="auto"/>
          <w:szCs w:val="18"/>
        </w:rPr>
        <w:t xml:space="preserve">3) 0 : </w:t>
      </w:r>
      <w:r w:rsidRPr="006725E0">
        <w:rPr>
          <w:rFonts w:ascii="맑은 고딕" w:hAnsi="맑은 고딕" w:hint="eastAsia"/>
          <w:color w:val="auto"/>
          <w:szCs w:val="18"/>
        </w:rPr>
        <w:t>임시저장</w:t>
      </w:r>
      <w:r w:rsidRPr="006725E0">
        <w:rPr>
          <w:rFonts w:ascii="맑은 고딕" w:hAnsi="맑은 고딕" w:hint="eastAsia"/>
          <w:color w:val="auto"/>
          <w:szCs w:val="18"/>
        </w:rPr>
        <w:t xml:space="preserve">, 1 : </w:t>
      </w:r>
      <w:r w:rsidRPr="006725E0">
        <w:rPr>
          <w:rFonts w:ascii="맑은 고딕" w:hAnsi="맑은 고딕" w:hint="eastAsia"/>
          <w:color w:val="auto"/>
          <w:szCs w:val="18"/>
        </w:rPr>
        <w:t>본인회수</w:t>
      </w:r>
      <w:r w:rsidRPr="006725E0">
        <w:rPr>
          <w:rFonts w:ascii="맑은 고딕" w:hAnsi="맑은 고딕" w:hint="eastAsia"/>
          <w:color w:val="auto"/>
          <w:szCs w:val="18"/>
        </w:rPr>
        <w:t xml:space="preserve">, 2 : </w:t>
      </w:r>
      <w:r w:rsidRPr="006725E0">
        <w:rPr>
          <w:rFonts w:ascii="맑은 고딕" w:hAnsi="맑은 고딕" w:hint="eastAsia"/>
          <w:color w:val="auto"/>
          <w:szCs w:val="18"/>
        </w:rPr>
        <w:t>결재요청</w:t>
      </w:r>
      <w:r w:rsidRPr="006725E0">
        <w:rPr>
          <w:rFonts w:ascii="맑은 고딕" w:hAnsi="맑은 고딕" w:hint="eastAsia"/>
          <w:color w:val="auto"/>
          <w:szCs w:val="18"/>
        </w:rPr>
        <w:t>(</w:t>
      </w:r>
      <w:r w:rsidRPr="006725E0">
        <w:rPr>
          <w:rFonts w:ascii="맑은 고딕" w:hAnsi="맑은 고딕" w:hint="eastAsia"/>
          <w:color w:val="auto"/>
          <w:szCs w:val="18"/>
        </w:rPr>
        <w:t>진행</w:t>
      </w:r>
      <w:r w:rsidRPr="006725E0">
        <w:rPr>
          <w:rFonts w:ascii="맑은 고딕" w:hAnsi="맑은 고딕" w:hint="eastAsia"/>
          <w:color w:val="auto"/>
          <w:szCs w:val="18"/>
        </w:rPr>
        <w:t xml:space="preserve">), 4 : </w:t>
      </w:r>
      <w:r w:rsidRPr="006725E0">
        <w:rPr>
          <w:rFonts w:ascii="맑은 고딕" w:hAnsi="맑은 고딕" w:hint="eastAsia"/>
          <w:color w:val="auto"/>
          <w:szCs w:val="18"/>
        </w:rPr>
        <w:t>결재반려</w:t>
      </w:r>
      <w:r w:rsidRPr="006725E0">
        <w:rPr>
          <w:rFonts w:ascii="맑은 고딕" w:hAnsi="맑은 고딕" w:hint="eastAsia"/>
          <w:color w:val="auto"/>
          <w:szCs w:val="18"/>
        </w:rPr>
        <w:t xml:space="preserve">, 9 : </w:t>
      </w:r>
      <w:r w:rsidRPr="006725E0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8108FE" w:rsidRDefault="008108FE" w:rsidP="008108FE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8108FE">
        <w:rPr>
          <w:rFonts w:ascii="맑은 고딕" w:hAnsi="맑은 고딕" w:hint="eastAsia"/>
          <w:color w:val="FF0000"/>
          <w:szCs w:val="18"/>
        </w:rPr>
        <w:t>※멀티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옵션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하는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방법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APPR</w:t>
      </w:r>
      <w:r w:rsidRPr="008108FE">
        <w:rPr>
          <w:rFonts w:ascii="맑은 고딕" w:hAnsi="맑은 고딕"/>
          <w:color w:val="FF0000"/>
          <w:szCs w:val="18"/>
        </w:rPr>
        <w:t xml:space="preserve">_STS </w:t>
      </w:r>
      <w:r w:rsidRPr="008108FE">
        <w:rPr>
          <w:rFonts w:ascii="맑은 고딕" w:hAnsi="맑은 고딕" w:hint="eastAsia"/>
          <w:color w:val="FF0000"/>
          <w:szCs w:val="18"/>
        </w:rPr>
        <w:t>에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0,1,4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임시저장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또는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본인회수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또는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결재반려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건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</w:p>
    <w:p w:rsidR="008108FE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6725E0">
        <w:rPr>
          <w:rFonts w:ascii="맑은 고딕" w:hAnsi="맑은 고딕" w:hint="eastAsia"/>
          <w:color w:val="auto"/>
          <w:szCs w:val="18"/>
        </w:rPr>
        <w:t>주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/>
          <w:color w:val="auto"/>
          <w:szCs w:val="18"/>
        </w:rPr>
        <w:t xml:space="preserve">4) </w:t>
      </w:r>
      <w:r w:rsidRPr="006725E0">
        <w:rPr>
          <w:rFonts w:ascii="맑은 고딕" w:hAnsi="맑은 고딕" w:hint="eastAsia"/>
          <w:color w:val="auto"/>
          <w:szCs w:val="18"/>
        </w:rPr>
        <w:t>주</w:t>
      </w:r>
      <w:r w:rsidRPr="006725E0">
        <w:rPr>
          <w:rFonts w:ascii="맑은 고딕" w:hAnsi="맑은 고딕" w:hint="eastAsia"/>
          <w:color w:val="auto"/>
          <w:szCs w:val="18"/>
        </w:rPr>
        <w:t>1</w:t>
      </w:r>
      <w:r w:rsidRPr="006725E0">
        <w:rPr>
          <w:rFonts w:ascii="맑은 고딕" w:hAnsi="맑은 고딕"/>
          <w:color w:val="auto"/>
          <w:szCs w:val="18"/>
        </w:rPr>
        <w:t xml:space="preserve">) PROC_STS </w:t>
      </w:r>
      <w:r w:rsidRPr="006725E0">
        <w:rPr>
          <w:rFonts w:ascii="맑은 고딕" w:hAnsi="맑은 고딕" w:hint="eastAsia"/>
          <w:color w:val="auto"/>
          <w:szCs w:val="18"/>
        </w:rPr>
        <w:t>항목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중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특정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항목을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제외한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처리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내역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요청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/>
          <w:color w:val="auto"/>
          <w:szCs w:val="18"/>
        </w:rPr>
        <w:t>(</w:t>
      </w:r>
      <w:r w:rsidRPr="006725E0">
        <w:rPr>
          <w:rFonts w:ascii="맑은 고딕" w:hAnsi="맑은 고딕" w:hint="eastAsia"/>
          <w:color w:val="auto"/>
          <w:szCs w:val="18"/>
        </w:rPr>
        <w:t>ex.</w:t>
      </w:r>
      <w:r w:rsidRPr="006725E0">
        <w:rPr>
          <w:rFonts w:ascii="맑은 고딕" w:hAnsi="맑은 고딕"/>
          <w:color w:val="auto"/>
          <w:szCs w:val="18"/>
        </w:rPr>
        <w:t xml:space="preserve"> ‘2’ </w:t>
      </w:r>
      <w:r w:rsidRPr="006725E0">
        <w:rPr>
          <w:rFonts w:ascii="맑은 고딕" w:hAnsi="맑은 고딕" w:hint="eastAsia"/>
          <w:color w:val="auto"/>
          <w:szCs w:val="18"/>
        </w:rPr>
        <w:t>결재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처리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된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건을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제외한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모든</w:t>
      </w:r>
      <w:r w:rsidRPr="006725E0">
        <w:rPr>
          <w:rFonts w:ascii="맑은 고딕" w:hAnsi="맑은 고딕" w:hint="eastAsia"/>
          <w:color w:val="auto"/>
          <w:szCs w:val="18"/>
        </w:rPr>
        <w:t xml:space="preserve"> </w:t>
      </w:r>
      <w:r w:rsidRPr="006725E0">
        <w:rPr>
          <w:rFonts w:ascii="맑은 고딕" w:hAnsi="맑은 고딕" w:hint="eastAsia"/>
          <w:color w:val="auto"/>
          <w:szCs w:val="18"/>
        </w:rPr>
        <w:t>거래</w:t>
      </w:r>
      <w:r w:rsidRPr="006725E0">
        <w:rPr>
          <w:rFonts w:ascii="맑은 고딕" w:hAnsi="맑은 고딕" w:hint="eastAsia"/>
          <w:color w:val="auto"/>
          <w:szCs w:val="18"/>
        </w:rPr>
        <w:t>)</w:t>
      </w:r>
    </w:p>
    <w:p w:rsidR="008108FE" w:rsidRPr="008108FE" w:rsidRDefault="008108FE" w:rsidP="008108FE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8108FE">
        <w:rPr>
          <w:rFonts w:ascii="맑은 고딕" w:hAnsi="맑은 고딕" w:hint="eastAsia"/>
          <w:color w:val="FF0000"/>
          <w:szCs w:val="18"/>
        </w:rPr>
        <w:t>※멀티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옵션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하는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방법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INTERFACE_STS </w:t>
      </w:r>
      <w:r w:rsidRPr="008108FE">
        <w:rPr>
          <w:rFonts w:ascii="맑은 고딕" w:hAnsi="맑은 고딕" w:hint="eastAsia"/>
          <w:color w:val="FF0000"/>
          <w:szCs w:val="18"/>
        </w:rPr>
        <w:t>에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2,5,6,8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결재상태가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결재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처리</w:t>
      </w:r>
      <w:r w:rsidRPr="008108FE">
        <w:rPr>
          <w:rFonts w:ascii="맑은 고딕" w:hAnsi="맑은 고딕" w:hint="eastAsia"/>
          <w:color w:val="FF0000"/>
          <w:szCs w:val="18"/>
        </w:rPr>
        <w:t xml:space="preserve">, </w:t>
      </w:r>
      <w:r w:rsidRPr="008108FE">
        <w:rPr>
          <w:rFonts w:ascii="맑은 고딕" w:hAnsi="맑은 고딕" w:hint="eastAsia"/>
          <w:color w:val="FF0000"/>
          <w:szCs w:val="18"/>
        </w:rPr>
        <w:t>취소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처리</w:t>
      </w:r>
      <w:r w:rsidRPr="008108FE">
        <w:rPr>
          <w:rFonts w:ascii="맑은 고딕" w:hAnsi="맑은 고딕" w:hint="eastAsia"/>
          <w:color w:val="FF0000"/>
          <w:szCs w:val="18"/>
        </w:rPr>
        <w:t>,</w:t>
      </w:r>
      <w:r w:rsidRPr="008108FE">
        <w:rPr>
          <w:rFonts w:ascii="맑은 고딕" w:hAnsi="맑은 고딕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개인사용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처리</w:t>
      </w:r>
      <w:r w:rsidRPr="008108FE">
        <w:rPr>
          <w:rFonts w:ascii="맑은 고딕" w:hAnsi="맑은 고딕" w:hint="eastAsia"/>
          <w:color w:val="FF0000"/>
          <w:szCs w:val="18"/>
        </w:rPr>
        <w:t>,</w:t>
      </w:r>
      <w:r w:rsidRPr="008108FE">
        <w:rPr>
          <w:rFonts w:ascii="맑은 고딕" w:hAnsi="맑은 고딕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외부솔루션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결재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처리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를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제외한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건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</w:p>
    <w:p w:rsidR="005A259A" w:rsidRPr="008108FE" w:rsidRDefault="005A259A" w:rsidP="005A259A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A259A" w:rsidRPr="00F52E2D" w:rsidRDefault="005A259A" w:rsidP="005A259A">
      <w:pPr>
        <w:rPr>
          <w:color w:val="auto"/>
        </w:rPr>
      </w:pPr>
    </w:p>
    <w:p w:rsidR="005A259A" w:rsidRPr="00F52E2D" w:rsidRDefault="005A259A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6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795"/>
      </w:tblGrid>
      <w:tr w:rsidR="003C463A" w:rsidRPr="00F52E2D" w:rsidTr="007F4C30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:rsidR="005A259A" w:rsidRPr="007F4C30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</w:tcPr>
          <w:p w:rsidR="005A259A" w:rsidRPr="007F4C30" w:rsidRDefault="005A259A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A259A" w:rsidRPr="007F4C30" w:rsidRDefault="005A259A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795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</w:tcPr>
          <w:p w:rsidR="005A259A" w:rsidRPr="007F4C30" w:rsidRDefault="005A259A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A259A" w:rsidRPr="007F4C30" w:rsidRDefault="005A259A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795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lastRenderedPageBreak/>
              <w:t>NEXT_KEY</w:t>
            </w:r>
          </w:p>
        </w:tc>
        <w:tc>
          <w:tcPr>
            <w:tcW w:w="262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A259A" w:rsidRPr="007F4C30" w:rsidRDefault="006E6043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</w:tcPr>
          <w:p w:rsidR="005A259A" w:rsidRPr="007F4C30" w:rsidRDefault="005A259A" w:rsidP="00EE77F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</w:tcPr>
          <w:p w:rsidR="005A259A" w:rsidRPr="007F4C30" w:rsidRDefault="005A259A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</w:tcPr>
          <w:p w:rsidR="005A259A" w:rsidRPr="007F4C30" w:rsidRDefault="005A259A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795" w:type="dxa"/>
            <w:shd w:val="clear" w:color="auto" w:fill="auto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8E42BB" w:rsidRPr="007F4C30" w:rsidRDefault="008E42BB" w:rsidP="008E42B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E42BB" w:rsidRPr="007F4C30" w:rsidRDefault="008E42BB" w:rsidP="008E42B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E42BB" w:rsidRPr="007F4C30" w:rsidRDefault="008E42BB" w:rsidP="008E42B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928E1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D928E1" w:rsidRPr="007F4C30" w:rsidRDefault="00D928E1" w:rsidP="00D928E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EG_GB</w:t>
            </w:r>
          </w:p>
        </w:tc>
        <w:tc>
          <w:tcPr>
            <w:tcW w:w="2352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수기</w:t>
            </w:r>
          </w:p>
        </w:tc>
      </w:tr>
      <w:tr w:rsidR="003C463A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7F4C30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7F4C30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C463A" w:rsidRPr="007F4C30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C463A" w:rsidRPr="007F4C30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7F4C30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3C463A" w:rsidRPr="007F4C30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7F4C30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7F4C30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C463A" w:rsidRPr="007F4C30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C463A" w:rsidRPr="007F4C30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7F4C30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3C463A" w:rsidRPr="007F4C30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E73D5C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E73D5C" w:rsidRPr="007F4C30" w:rsidRDefault="00E73D5C" w:rsidP="00E73D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2352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1191" w:type="dxa"/>
            <w:shd w:val="clear" w:color="auto" w:fill="auto"/>
          </w:tcPr>
          <w:p w:rsidR="00E73D5C" w:rsidRPr="007F4C30" w:rsidRDefault="00E73D5C" w:rsidP="00E73D5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E73D5C" w:rsidRPr="007F4C30" w:rsidRDefault="00E73D5C" w:rsidP="00E73D5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D928E1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D928E1" w:rsidRPr="007F4C30" w:rsidRDefault="00D928E1" w:rsidP="00D928E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2352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1191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D928E1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D928E1" w:rsidRPr="007F4C30" w:rsidRDefault="00D928E1" w:rsidP="00D928E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1191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E73D5C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E73D5C" w:rsidRPr="007F4C30" w:rsidRDefault="00E73D5C" w:rsidP="00E73D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E73D5C" w:rsidRPr="007F4C30" w:rsidRDefault="00E73D5C" w:rsidP="00E73D5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E73D5C" w:rsidRPr="007F4C30" w:rsidRDefault="00E73D5C" w:rsidP="00E73D5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E73D5C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E73D5C" w:rsidRPr="007F4C30" w:rsidRDefault="00E73D5C" w:rsidP="00E73D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E73D5C" w:rsidRPr="007F4C30" w:rsidRDefault="00E73D5C" w:rsidP="00E73D5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E73D5C" w:rsidRPr="007F4C30" w:rsidRDefault="00E73D5C" w:rsidP="00E73D5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E73D5C" w:rsidRPr="007F4C30" w:rsidRDefault="00E73D5C" w:rsidP="00E73D5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  <w:vAlign w:val="center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카드사_공급가액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9A468C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D928E1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  <w:vAlign w:val="center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카드사_부가세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9A468C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D928E1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928E1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D928E1" w:rsidRPr="007F4C30" w:rsidRDefault="00D928E1" w:rsidP="00D928E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ST_MOD_DT</w:t>
            </w:r>
          </w:p>
        </w:tc>
        <w:tc>
          <w:tcPr>
            <w:tcW w:w="2352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최종수정일시</w:t>
            </w:r>
          </w:p>
        </w:tc>
        <w:tc>
          <w:tcPr>
            <w:tcW w:w="1191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795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D928E1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D928E1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D928E1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D928E1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D928E1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ERP</w:t>
            </w:r>
            <w:r w:rsidR="005E1042"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D928E1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171534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171534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5E1042"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결의문서번호 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928E1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D928E1" w:rsidRPr="007F4C30" w:rsidRDefault="00D928E1" w:rsidP="00D928E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PPR_SUBJ</w:t>
            </w:r>
          </w:p>
        </w:tc>
        <w:tc>
          <w:tcPr>
            <w:tcW w:w="2352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795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928E1" w:rsidRPr="00F52E2D" w:rsidTr="007F4C30">
        <w:trPr>
          <w:trHeight w:val="314"/>
        </w:trPr>
        <w:tc>
          <w:tcPr>
            <w:tcW w:w="1767" w:type="dxa"/>
            <w:shd w:val="clear" w:color="auto" w:fill="auto"/>
          </w:tcPr>
          <w:p w:rsidR="00D928E1" w:rsidRPr="007F4C30" w:rsidRDefault="00D928E1" w:rsidP="00D928E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PPR_CONT</w:t>
            </w:r>
          </w:p>
        </w:tc>
        <w:tc>
          <w:tcPr>
            <w:tcW w:w="2352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928E1" w:rsidRPr="007F4C30" w:rsidRDefault="00D928E1" w:rsidP="00D928E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</w:t>
            </w:r>
          </w:p>
        </w:tc>
        <w:tc>
          <w:tcPr>
            <w:tcW w:w="1795" w:type="dxa"/>
            <w:shd w:val="clear" w:color="auto" w:fill="auto"/>
          </w:tcPr>
          <w:p w:rsidR="00D928E1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D928E1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D928E1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  <w:shd w:val="clear" w:color="auto" w:fill="auto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 이미지여부</w:t>
            </w:r>
          </w:p>
        </w:tc>
        <w:tc>
          <w:tcPr>
            <w:tcW w:w="1191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314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</w:t>
            </w:r>
            <w:r w:rsidR="00D928E1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E1042" w:rsidRPr="007F4C30" w:rsidRDefault="00D928E1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</w:t>
            </w:r>
            <w:r w:rsidR="00D928E1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항목코드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E1042" w:rsidRPr="007F4C30" w:rsidRDefault="00D928E1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5E1042" w:rsidRPr="007F4C30" w:rsidRDefault="005E1042" w:rsidP="00D928E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</w:t>
            </w:r>
            <w:r w:rsidR="00D928E1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E1042" w:rsidRPr="007F4C30" w:rsidRDefault="00D928E1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="005E1042"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VENT_TERM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행사기간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E1042" w:rsidRPr="00F52E2D" w:rsidTr="007F4C30">
        <w:trPr>
          <w:trHeight w:val="299"/>
        </w:trPr>
        <w:tc>
          <w:tcPr>
            <w:tcW w:w="1767" w:type="dxa"/>
          </w:tcPr>
          <w:p w:rsidR="005E1042" w:rsidRPr="007F4C30" w:rsidRDefault="005E1042" w:rsidP="005E104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1191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E1042" w:rsidRPr="007F4C30" w:rsidRDefault="005E1042" w:rsidP="005E104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5E1042" w:rsidRPr="007F4C30" w:rsidRDefault="005E1042" w:rsidP="005E104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4E054B" w:rsidRPr="00F52E2D" w:rsidTr="007F4C30">
        <w:trPr>
          <w:trHeight w:val="299"/>
        </w:trPr>
        <w:tc>
          <w:tcPr>
            <w:tcW w:w="1767" w:type="dxa"/>
          </w:tcPr>
          <w:p w:rsidR="004E054B" w:rsidRPr="007F4C30" w:rsidRDefault="004E054B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623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2352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1191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4E054B" w:rsidRPr="00F52E2D" w:rsidTr="007F4C30">
        <w:trPr>
          <w:trHeight w:val="299"/>
        </w:trPr>
        <w:tc>
          <w:tcPr>
            <w:tcW w:w="1767" w:type="dxa"/>
          </w:tcPr>
          <w:p w:rsidR="004E054B" w:rsidRPr="007F4C30" w:rsidRDefault="004E054B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623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2352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1191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4E054B" w:rsidRPr="00F52E2D" w:rsidTr="007F4C30">
        <w:trPr>
          <w:trHeight w:val="299"/>
        </w:trPr>
        <w:tc>
          <w:tcPr>
            <w:tcW w:w="1767" w:type="dxa"/>
          </w:tcPr>
          <w:p w:rsidR="004E054B" w:rsidRPr="007F4C30" w:rsidRDefault="004E054B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2352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1191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4E054B" w:rsidRPr="00F52E2D" w:rsidTr="007F4C30">
        <w:trPr>
          <w:trHeight w:val="299"/>
        </w:trPr>
        <w:tc>
          <w:tcPr>
            <w:tcW w:w="1767" w:type="dxa"/>
          </w:tcPr>
          <w:p w:rsidR="004E054B" w:rsidRPr="007F4C30" w:rsidRDefault="004E054B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2352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1191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4E054B" w:rsidRPr="007F4C30" w:rsidRDefault="004E054B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4E054B" w:rsidRPr="007F4C30" w:rsidRDefault="004E054B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06610" w:rsidRPr="00F52E2D" w:rsidTr="007F4C30">
        <w:trPr>
          <w:trHeight w:val="299"/>
        </w:trPr>
        <w:tc>
          <w:tcPr>
            <w:tcW w:w="1767" w:type="dxa"/>
          </w:tcPr>
          <w:p w:rsidR="00B06610" w:rsidRPr="007F4C30" w:rsidRDefault="00B06610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06610" w:rsidRPr="00F52E2D" w:rsidTr="007F4C30">
        <w:trPr>
          <w:trHeight w:val="299"/>
        </w:trPr>
        <w:tc>
          <w:tcPr>
            <w:tcW w:w="1767" w:type="dxa"/>
          </w:tcPr>
          <w:p w:rsidR="00B06610" w:rsidRPr="007F4C30" w:rsidRDefault="00B06610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06610" w:rsidRPr="00F52E2D" w:rsidTr="007F4C30">
        <w:trPr>
          <w:trHeight w:val="299"/>
        </w:trPr>
        <w:tc>
          <w:tcPr>
            <w:tcW w:w="1767" w:type="dxa"/>
          </w:tcPr>
          <w:p w:rsidR="00B06610" w:rsidRPr="007F4C30" w:rsidRDefault="00B06610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06610" w:rsidRPr="00F52E2D" w:rsidTr="007F4C30">
        <w:trPr>
          <w:trHeight w:val="299"/>
        </w:trPr>
        <w:tc>
          <w:tcPr>
            <w:tcW w:w="1767" w:type="dxa"/>
          </w:tcPr>
          <w:p w:rsidR="00B06610" w:rsidRPr="007F4C30" w:rsidRDefault="00B06610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B06610" w:rsidRPr="00F52E2D" w:rsidTr="007F4C30">
        <w:trPr>
          <w:trHeight w:val="299"/>
        </w:trPr>
        <w:tc>
          <w:tcPr>
            <w:tcW w:w="1767" w:type="dxa"/>
          </w:tcPr>
          <w:p w:rsidR="00B06610" w:rsidRPr="007F4C30" w:rsidRDefault="00B06610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B06610" w:rsidRPr="00F52E2D" w:rsidTr="007F4C30">
        <w:trPr>
          <w:trHeight w:val="299"/>
        </w:trPr>
        <w:tc>
          <w:tcPr>
            <w:tcW w:w="1767" w:type="dxa"/>
          </w:tcPr>
          <w:p w:rsidR="00B06610" w:rsidRPr="007F4C30" w:rsidRDefault="00B06610" w:rsidP="004E054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B06610" w:rsidRPr="007F4C30" w:rsidRDefault="00B06610" w:rsidP="004E054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B06610" w:rsidRPr="007F4C30" w:rsidRDefault="00B06610" w:rsidP="004E054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lastRenderedPageBreak/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5A259A" w:rsidRDefault="005A259A" w:rsidP="005A259A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</w:p>
    <w:p w:rsidR="00691DF1" w:rsidRPr="005539A2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691DF1" w:rsidRPr="00691DF1" w:rsidRDefault="00691DF1" w:rsidP="005A259A">
      <w:pPr>
        <w:rPr>
          <w:rFonts w:ascii="맑은 고딕" w:hAnsi="맑은 고딕"/>
          <w:color w:val="auto"/>
          <w:szCs w:val="18"/>
        </w:rPr>
      </w:pPr>
    </w:p>
    <w:p w:rsidR="005A259A" w:rsidRPr="00F52E2D" w:rsidRDefault="005A259A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0C6299" w:rsidRPr="00F52E2D" w:rsidRDefault="000C6299" w:rsidP="000C6299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1" w:name="_카드_영수증_처리_2"/>
      <w:bookmarkStart w:id="42" w:name="_Toc6223788"/>
      <w:bookmarkEnd w:id="41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 (회계전표)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bookmarkEnd w:id="4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0C6299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0C6299" w:rsidRPr="00F52E2D" w:rsidRDefault="000C6299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</w:t>
            </w:r>
            <w:r w:rsidR="00731867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전표 처리 내역과 함께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조회합니다.</w:t>
            </w:r>
          </w:p>
        </w:tc>
      </w:tr>
    </w:tbl>
    <w:p w:rsidR="000C6299" w:rsidRPr="00F52E2D" w:rsidRDefault="000C6299" w:rsidP="00811A02">
      <w:pPr>
        <w:pStyle w:val="11"/>
      </w:pPr>
    </w:p>
    <w:p w:rsidR="000C6299" w:rsidRPr="00F52E2D" w:rsidRDefault="000C629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0C6299" w:rsidRPr="00F52E2D" w:rsidTr="00C52876">
        <w:trPr>
          <w:trHeight w:val="204"/>
        </w:trPr>
        <w:tc>
          <w:tcPr>
            <w:tcW w:w="1565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0C629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0C6299" w:rsidRPr="00F52E2D" w:rsidRDefault="000C629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272C4F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0C6299" w:rsidRPr="00272C4F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547800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증빙구분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6E6043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0C6299" w:rsidRPr="00F52E2D" w:rsidRDefault="000C6299" w:rsidP="000C6299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C6299" w:rsidRPr="00F52E2D" w:rsidRDefault="000C6299" w:rsidP="000C6299">
      <w:pPr>
        <w:rPr>
          <w:color w:val="auto"/>
        </w:rPr>
      </w:pPr>
    </w:p>
    <w:p w:rsidR="000C6299" w:rsidRPr="00F52E2D" w:rsidRDefault="000C6299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0C6299" w:rsidRPr="001C4BAE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0C6299" w:rsidRPr="001C4BAE" w:rsidRDefault="006E6043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0C6299" w:rsidRPr="001C4BAE" w:rsidRDefault="000C6299" w:rsidP="00EE77F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691DF1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171534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3C463A"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A900D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ASST_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DEPT_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A900D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10/30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증비이미지여부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D807F7" w:rsidRPr="00F52E2D" w:rsidTr="000C6299">
        <w:trPr>
          <w:trHeight w:val="299"/>
        </w:trPr>
        <w:tc>
          <w:tcPr>
            <w:tcW w:w="1767" w:type="dxa"/>
            <w:shd w:val="clear" w:color="auto" w:fill="EAF1DD" w:themeFill="accent3" w:themeFillTint="33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EAF1DD" w:themeFill="accent3" w:themeFillTint="33"/>
            <w:vAlign w:val="center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STAT_REC  (배열 값) :  전표처리내역 목록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                                                        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주5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LINE_NO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PC_CD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연도 YYYY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DEPT_ERP_CD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카드 사용자 부서 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카드 사용자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EMP_ERP_CD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카드 사용자</w:t>
            </w:r>
            <w:r w:rsidRPr="001C4BAE"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  <w:t>E</w:t>
            </w: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RP코드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548DD4" w:themeColor="text2" w:themeTint="99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548DD4" w:themeColor="text2" w:themeTint="99"/>
                <w:w w:val="90"/>
                <w:szCs w:val="18"/>
              </w:rPr>
              <w:t>카드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사용자ID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영수증 사용자 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ERP 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 부서 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DD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DRCR_TP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1:차변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계정ERP코드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AM_DR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차변금액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AM_CR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대변금액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ASST_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DEPT_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예산ERP코드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UNIT_ERP_CD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ITEM_ERP_CD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추가항목ERP코드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1C4BAE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1C4BAE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1C4BAE" w:rsidRPr="001C4BAE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0C6299" w:rsidRDefault="000C6299" w:rsidP="000C6299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="00DA029F" w:rsidRPr="00F52E2D">
        <w:rPr>
          <w:rFonts w:ascii="맑은 고딕" w:hAnsi="맑은 고딕"/>
          <w:color w:val="auto"/>
          <w:szCs w:val="18"/>
        </w:rPr>
        <w:t>3</w:t>
      </w:r>
      <w:r w:rsidRPr="00F52E2D">
        <w:rPr>
          <w:rFonts w:ascii="맑은 고딕" w:hAnsi="맑은 고딕"/>
          <w:color w:val="auto"/>
          <w:szCs w:val="18"/>
        </w:rPr>
        <w:t xml:space="preserve">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  <w:r w:rsidR="00691DF1">
        <w:rPr>
          <w:rFonts w:asciiTheme="minorEastAsia" w:eastAsiaTheme="minorEastAsia" w:hAnsiTheme="minorEastAsia" w:hint="eastAsia"/>
          <w:color w:val="auto"/>
          <w:szCs w:val="18"/>
        </w:rPr>
        <w:t>.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lastRenderedPageBreak/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421F6" w:rsidRDefault="009747C3" w:rsidP="000C6299">
      <w:pPr>
        <w:rPr>
          <w:rFonts w:ascii="맑은 고딕" w:hAnsi="맑은 고딕"/>
          <w:color w:val="FF0000"/>
          <w:szCs w:val="18"/>
        </w:rPr>
      </w:pPr>
      <w:r w:rsidRPr="009747C3">
        <w:rPr>
          <w:rFonts w:ascii="맑은 고딕" w:hAnsi="맑은 고딕" w:hint="eastAsia"/>
          <w:color w:val="FF0000"/>
          <w:szCs w:val="18"/>
        </w:rPr>
        <w:t>주</w:t>
      </w:r>
      <w:r w:rsidRPr="009747C3">
        <w:rPr>
          <w:rFonts w:ascii="맑은 고딕" w:hAnsi="맑은 고딕" w:hint="eastAsia"/>
          <w:color w:val="FF0000"/>
          <w:szCs w:val="18"/>
        </w:rPr>
        <w:t xml:space="preserve"> </w:t>
      </w:r>
      <w:r w:rsidRPr="009747C3">
        <w:rPr>
          <w:rFonts w:ascii="맑은 고딕" w:hAnsi="맑은 고딕"/>
          <w:color w:val="FF0000"/>
          <w:szCs w:val="18"/>
        </w:rPr>
        <w:t>5) [</w:t>
      </w:r>
      <w:r w:rsidRPr="009747C3">
        <w:rPr>
          <w:rFonts w:ascii="맑은 고딕" w:hAnsi="맑은 고딕" w:hint="eastAsia"/>
          <w:color w:val="FF0000"/>
          <w:szCs w:val="18"/>
        </w:rPr>
        <w:t>참고</w:t>
      </w:r>
      <w:r w:rsidRPr="009747C3">
        <w:rPr>
          <w:rFonts w:ascii="맑은 고딕" w:hAnsi="맑은 고딕" w:hint="eastAsia"/>
          <w:color w:val="FF0000"/>
          <w:szCs w:val="18"/>
        </w:rPr>
        <w:t xml:space="preserve"> </w:t>
      </w:r>
      <w:r w:rsidRPr="009747C3">
        <w:rPr>
          <w:rFonts w:ascii="맑은 고딕" w:hAnsi="맑은 고딕"/>
          <w:color w:val="FF0000"/>
          <w:szCs w:val="18"/>
        </w:rPr>
        <w:t xml:space="preserve">4] </w:t>
      </w:r>
      <w:r w:rsidRPr="009747C3">
        <w:rPr>
          <w:rFonts w:ascii="맑은 고딕" w:hAnsi="맑은 고딕" w:hint="eastAsia"/>
          <w:color w:val="FF0000"/>
          <w:szCs w:val="18"/>
        </w:rPr>
        <w:t>전표용</w:t>
      </w:r>
      <w:r w:rsidRPr="009747C3">
        <w:rPr>
          <w:rFonts w:ascii="맑은 고딕" w:hAnsi="맑은 고딕" w:hint="eastAsia"/>
          <w:color w:val="FF0000"/>
          <w:szCs w:val="18"/>
        </w:rPr>
        <w:t xml:space="preserve"> </w:t>
      </w:r>
      <w:r w:rsidRPr="009747C3">
        <w:rPr>
          <w:rFonts w:ascii="맑은 고딕" w:hAnsi="맑은 고딕" w:hint="eastAsia"/>
          <w:color w:val="FF0000"/>
          <w:szCs w:val="18"/>
        </w:rPr>
        <w:t>데이터</w:t>
      </w:r>
      <w:r w:rsidRPr="009747C3">
        <w:rPr>
          <w:rFonts w:ascii="맑은 고딕" w:hAnsi="맑은 고딕" w:hint="eastAsia"/>
          <w:color w:val="FF0000"/>
          <w:szCs w:val="18"/>
        </w:rPr>
        <w:t xml:space="preserve"> </w:t>
      </w:r>
      <w:r w:rsidRPr="009747C3">
        <w:rPr>
          <w:rFonts w:ascii="맑은 고딕" w:hAnsi="맑은 고딕" w:hint="eastAsia"/>
          <w:color w:val="FF0000"/>
          <w:szCs w:val="18"/>
        </w:rPr>
        <w:t>생성</w:t>
      </w:r>
      <w:r w:rsidRPr="009747C3">
        <w:rPr>
          <w:rFonts w:ascii="맑은 고딕" w:hAnsi="맑은 고딕" w:hint="eastAsia"/>
          <w:color w:val="FF0000"/>
          <w:szCs w:val="18"/>
        </w:rPr>
        <w:t xml:space="preserve"> </w:t>
      </w:r>
      <w:r w:rsidRPr="009747C3">
        <w:rPr>
          <w:rFonts w:ascii="맑은 고딕" w:hAnsi="맑은 고딕" w:hint="eastAsia"/>
          <w:color w:val="FF0000"/>
          <w:szCs w:val="18"/>
        </w:rPr>
        <w:t>규칙을</w:t>
      </w:r>
      <w:r w:rsidRPr="009747C3">
        <w:rPr>
          <w:rFonts w:ascii="맑은 고딕" w:hAnsi="맑은 고딕" w:hint="eastAsia"/>
          <w:color w:val="FF0000"/>
          <w:szCs w:val="18"/>
        </w:rPr>
        <w:t xml:space="preserve"> </w:t>
      </w:r>
      <w:r w:rsidRPr="009747C3">
        <w:rPr>
          <w:rFonts w:ascii="맑은 고딕" w:hAnsi="맑은 고딕" w:hint="eastAsia"/>
          <w:color w:val="FF0000"/>
          <w:szCs w:val="18"/>
        </w:rPr>
        <w:t>참조</w:t>
      </w:r>
    </w:p>
    <w:p w:rsidR="007421F6" w:rsidRDefault="007421F6">
      <w:pPr>
        <w:rPr>
          <w:rFonts w:ascii="맑은 고딕" w:hAnsi="맑은 고딕"/>
          <w:color w:val="FF0000"/>
          <w:szCs w:val="18"/>
        </w:rPr>
      </w:pPr>
      <w:r>
        <w:rPr>
          <w:rFonts w:ascii="맑은 고딕" w:hAnsi="맑은 고딕"/>
          <w:color w:val="FF0000"/>
          <w:szCs w:val="18"/>
        </w:rPr>
        <w:br w:type="page"/>
      </w:r>
    </w:p>
    <w:p w:rsidR="007421F6" w:rsidRPr="00F52E2D" w:rsidRDefault="007421F6" w:rsidP="007421F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3" w:name="_Toc6223789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 (회계전표</w:t>
      </w:r>
      <w:r>
        <w:rPr>
          <w:rFonts w:ascii="맑은 고딕" w:hAnsi="맑은 고딕" w:hint="eastAsia"/>
          <w:color w:val="auto"/>
          <w:sz w:val="24"/>
        </w:rPr>
        <w:t>-더존i-cube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r>
        <w:rPr>
          <w:rFonts w:ascii="맑은 고딕" w:hAnsi="맑은 고딕"/>
          <w:color w:val="auto"/>
          <w:sz w:val="24"/>
        </w:rPr>
        <w:t>A</w:t>
      </w:r>
      <w:bookmarkEnd w:id="43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7421F6" w:rsidRPr="00F52E2D" w:rsidTr="003549A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7421F6" w:rsidRPr="00F52E2D" w:rsidRDefault="007421F6" w:rsidP="003549A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전표 처리 내역과 함께 조회합니다.</w:t>
            </w:r>
          </w:p>
        </w:tc>
      </w:tr>
    </w:tbl>
    <w:p w:rsidR="007421F6" w:rsidRPr="00F52E2D" w:rsidRDefault="007421F6" w:rsidP="00811A02">
      <w:pPr>
        <w:pStyle w:val="11"/>
      </w:pPr>
    </w:p>
    <w:p w:rsidR="007421F6" w:rsidRPr="00F52E2D" w:rsidRDefault="007421F6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7421F6" w:rsidRPr="00F52E2D" w:rsidTr="003549AE">
        <w:trPr>
          <w:trHeight w:val="204"/>
        </w:trPr>
        <w:tc>
          <w:tcPr>
            <w:tcW w:w="1565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7421F6" w:rsidRPr="00F52E2D" w:rsidRDefault="007421F6" w:rsidP="003549A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F52E2D" w:rsidRDefault="008D421C" w:rsidP="003549A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Default="008D421C" w:rsidP="007421F6">
            <w:pPr>
              <w:jc w:val="center"/>
            </w:pPr>
            <w:r w:rsidRPr="009A4E65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VAT_</w:t>
            </w: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ACCT_CD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부가세계정코드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272C4F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3549AE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CO_CD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회사코드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회사코드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DIV_CD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회계단위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회계단위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: Y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286E78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7421F6" w:rsidRPr="00F52E2D" w:rsidRDefault="007421F6" w:rsidP="007421F6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7421F6" w:rsidRDefault="007421F6" w:rsidP="007421F6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F52E2D">
        <w:rPr>
          <w:rFonts w:ascii="맑은 고딕" w:hAnsi="맑은 고딕" w:hint="eastAsia"/>
          <w:color w:val="auto"/>
          <w:szCs w:val="18"/>
        </w:rPr>
        <w:t xml:space="preserve">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421F6" w:rsidRDefault="007421F6" w:rsidP="007421F6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>
        <w:rPr>
          <w:rFonts w:asciiTheme="minorHAnsi" w:eastAsiaTheme="minorHAnsi" w:hAnsiTheme="minorHAnsi" w:cs="Arial" w:hint="eastAsia"/>
          <w:color w:val="auto"/>
          <w:szCs w:val="18"/>
        </w:rPr>
        <w:t>3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7421F6" w:rsidRPr="00F52E2D" w:rsidRDefault="007421F6" w:rsidP="007421F6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421F6" w:rsidRPr="00F52E2D" w:rsidRDefault="007421F6" w:rsidP="007421F6">
      <w:pPr>
        <w:rPr>
          <w:color w:val="auto"/>
        </w:rPr>
      </w:pPr>
    </w:p>
    <w:p w:rsidR="007421F6" w:rsidRPr="00F52E2D" w:rsidRDefault="007421F6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056"/>
        <w:gridCol w:w="1842"/>
        <w:gridCol w:w="1134"/>
        <w:gridCol w:w="993"/>
        <w:gridCol w:w="3120"/>
      </w:tblGrid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056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</w:tcPr>
          <w:p w:rsidR="00360E47" w:rsidRPr="00A57DA6" w:rsidRDefault="00360E4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 : 국내, B : 해외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 xml:space="preserve">사용자 부서 </w:t>
            </w: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ERP </w:t>
            </w: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AB4FB4" w:rsidRPr="00A57DA6" w:rsidRDefault="00AB4FB4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IN_DT</w:t>
            </w:r>
          </w:p>
        </w:tc>
        <w:tc>
          <w:tcPr>
            <w:tcW w:w="1842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거래일자</w:t>
            </w:r>
          </w:p>
        </w:tc>
        <w:tc>
          <w:tcPr>
            <w:tcW w:w="1134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거래순번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승인번호 앞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자리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분개 행만큼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1,2,3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순번 부여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CO_CD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DIV_CD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DRCR_FG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ACCT_CD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계정코드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9E3675" w:rsidRPr="00A57DA6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 (2건)</w:t>
            </w:r>
          </w:p>
          <w:p w:rsidR="006E41C3" w:rsidRPr="00A57DA6" w:rsidRDefault="006E41C3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AB4FB4" w:rsidRPr="00A57DA6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용도ERP코드</w:t>
            </w:r>
            <w:r w:rsidR="009E3675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(분할1</w:t>
            </w:r>
            <w:r w:rsidR="009E3675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9E3675" w:rsidRPr="00A57DA6" w:rsidRDefault="009E3675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용도ERP코드 (분할2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6E41C3" w:rsidRPr="00A57DA6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부가세계정코드</w:t>
            </w:r>
            <w:r w:rsidR="000717EB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(부가세 행)</w:t>
            </w:r>
          </w:p>
          <w:p w:rsidR="006E41C3" w:rsidRPr="00A57DA6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상대계정코드</w:t>
            </w:r>
          </w:p>
          <w:p w:rsidR="006E41C3" w:rsidRPr="00A57DA6" w:rsidRDefault="006E41C3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6E41C3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용도ERP코드</w:t>
            </w:r>
            <w:r w:rsidR="009E3675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(분할1</w:t>
            </w:r>
            <w:r w:rsidR="009E3675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9E3675" w:rsidRPr="00A57DA6" w:rsidRDefault="009E3675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용도ERP코드 (분할2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6E41C3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상대계정코드</w:t>
            </w:r>
          </w:p>
          <w:p w:rsidR="009E3675" w:rsidRPr="00A57DA6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 분할 작성 아닌 경우</w:t>
            </w:r>
          </w:p>
          <w:p w:rsidR="009E3675" w:rsidRPr="00A57DA6" w:rsidRDefault="009E3675" w:rsidP="009E3675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9E3675" w:rsidRPr="00A57DA6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용도ERP코드</w:t>
            </w:r>
          </w:p>
          <w:p w:rsidR="009E3675" w:rsidRPr="00A57DA6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부가세계정코드 (부가세 행)</w:t>
            </w:r>
          </w:p>
          <w:p w:rsidR="009E3675" w:rsidRPr="00A57DA6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상대계정코드</w:t>
            </w:r>
          </w:p>
          <w:p w:rsidR="009E3675" w:rsidRPr="00A57DA6" w:rsidRDefault="009E3675" w:rsidP="009E3675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9E3675" w:rsidRPr="00A57DA6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용도ERP코드</w:t>
            </w:r>
          </w:p>
          <w:p w:rsidR="009E3675" w:rsidRPr="00A57DA6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상대계정코드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ACCT_AM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금액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A57DA6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공급금액 (분할1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공급금액 (분할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2)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부가세액 (부가세 행)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승인금액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B53E3D" w:rsidRPr="00A57DA6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공급금액 (분할1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B53E3D" w:rsidRPr="00A57DA6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공급금액 (분할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2)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승인금액</w:t>
            </w:r>
          </w:p>
          <w:p w:rsidR="00B53E3D" w:rsidRPr="00A57DA6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분할 작성 아닌 경우</w:t>
            </w:r>
          </w:p>
          <w:p w:rsidR="006E41C3" w:rsidRPr="00A57DA6" w:rsidRDefault="006E41C3" w:rsidP="00574779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lastRenderedPageBreak/>
              <w:t>(부가세 있으면)</w:t>
            </w:r>
          </w:p>
          <w:p w:rsidR="00574779" w:rsidRPr="00A57DA6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공급금액</w:t>
            </w:r>
          </w:p>
          <w:p w:rsidR="00574779" w:rsidRPr="00A57DA6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부가세액</w:t>
            </w:r>
            <w:r w:rsidR="000717EB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(부가세 행)</w:t>
            </w:r>
          </w:p>
          <w:p w:rsidR="00AB4FB4" w:rsidRPr="00A57DA6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승인금액</w:t>
            </w:r>
          </w:p>
          <w:p w:rsidR="006E41C3" w:rsidRPr="00A57DA6" w:rsidRDefault="006E41C3" w:rsidP="006E41C3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6E41C3" w:rsidRPr="00A57DA6" w:rsidRDefault="006E41C3" w:rsidP="006E41C3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공급금액</w:t>
            </w:r>
          </w:p>
          <w:p w:rsidR="006E41C3" w:rsidRPr="00A57DA6" w:rsidRDefault="006E41C3" w:rsidP="006E41C3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승인금액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CT_DEPT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사용부서코드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2건)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소속부서ERP코드</w:t>
            </w:r>
            <w:r w:rsidR="00A913BB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(분할1</w:t>
            </w:r>
            <w:r w:rsidR="00A913BB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A913BB" w:rsidRPr="00A57DA6" w:rsidRDefault="00A913BB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소속부서ERP코드 (분할2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NULL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행)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소속부서ERP코드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소속부서ERP코드</w:t>
            </w:r>
            <w:r w:rsidR="00C41207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(분할1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C41207" w:rsidRPr="00A57DA6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소속부서ERP코드 (분할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2)</w:t>
            </w:r>
          </w:p>
          <w:p w:rsidR="00B53E3D" w:rsidRPr="00A57DA6" w:rsidRDefault="00B53E3D" w:rsidP="00A913B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소속부서ERP코드</w:t>
            </w:r>
          </w:p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 아닌 경우 </w:t>
            </w:r>
          </w:p>
          <w:p w:rsidR="006E41C3" w:rsidRPr="00A57DA6" w:rsidRDefault="006E41C3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6E41C3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소속부서ERP코드</w:t>
            </w:r>
          </w:p>
          <w:p w:rsidR="006E41C3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="00574779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NULL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</w:t>
            </w:r>
            <w:r w:rsidR="000717EB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행)</w:t>
            </w:r>
          </w:p>
          <w:p w:rsidR="00AB4FB4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="00574779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소속부서ERP코드</w:t>
            </w:r>
          </w:p>
          <w:p w:rsidR="006E41C3" w:rsidRPr="00A57DA6" w:rsidRDefault="006E41C3" w:rsidP="006E41C3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6E41C3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소속부서ERP코드</w:t>
            </w:r>
          </w:p>
          <w:p w:rsidR="006E41C3" w:rsidRPr="00A57DA6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소속부서ERP코드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CT_AM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작성인 경우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부가세 있으면)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</w:t>
            </w:r>
            <w:r w:rsidR="00C41207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분할1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C41207" w:rsidRPr="00A57DA6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 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분할2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부가세액 (부가세 행)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  <w:r w:rsidR="000717EB"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0717EB" w:rsidRPr="00A57DA6" w:rsidRDefault="000717EB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부가세 있으면)</w:t>
            </w:r>
          </w:p>
          <w:p w:rsidR="000717EB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0717EB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부가세액 (부가세 행)</w:t>
            </w:r>
          </w:p>
          <w:p w:rsidR="000717EB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0717EB" w:rsidRPr="00A57DA6" w:rsidRDefault="000717EB" w:rsidP="000717EB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없으면)</w:t>
            </w:r>
          </w:p>
          <w:p w:rsidR="000717EB" w:rsidRPr="00A57DA6" w:rsidRDefault="000717EB" w:rsidP="000717EB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JEONJA_YN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전자세금계산서여부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lastRenderedPageBreak/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</w:t>
            </w:r>
            <w:r w:rsidR="00C41207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분할1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C41207" w:rsidRPr="00A57DA6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 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분할2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0 </w:t>
            </w:r>
            <w:r w:rsidR="00C41207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고정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행)</w:t>
            </w:r>
          </w:p>
          <w:p w:rsidR="00B53E3D" w:rsidRPr="00A57DA6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부가세 없으면)</w:t>
            </w:r>
          </w:p>
          <w:p w:rsidR="00B53E3D" w:rsidRPr="00A57DA6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A57DA6" w:rsidRDefault="000717EB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0717EB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AB4FB4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="00AB4FB4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0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행)</w:t>
            </w:r>
          </w:p>
          <w:p w:rsidR="000717EB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0717EB" w:rsidRPr="00A57DA6" w:rsidRDefault="000717EB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부가세 없으면)</w:t>
            </w:r>
          </w:p>
          <w:p w:rsidR="00AB4FB4" w:rsidRPr="00A57DA6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CT_NB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관리번호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3120" w:type="dxa"/>
          </w:tcPr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B53E3D" w:rsidRPr="00A57DA6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</w:t>
            </w:r>
            <w:r w:rsidR="00C41207"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분할1</w:t>
            </w:r>
            <w:r w:rsidR="00C41207"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C41207" w:rsidRPr="00A57DA6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 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분할2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)</w:t>
            </w:r>
          </w:p>
          <w:p w:rsidR="00B53E3D" w:rsidRPr="00A57DA6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카드ERP코드 (부가세 행)</w:t>
            </w:r>
          </w:p>
          <w:p w:rsidR="00B53E3D" w:rsidRPr="00A57DA6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B53E3D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부가세 없으면)</w:t>
            </w:r>
          </w:p>
          <w:p w:rsidR="00B53E3D" w:rsidRPr="00A57DA6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A57DA6" w:rsidRDefault="000717EB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(부가세 있으면)</w:t>
            </w:r>
          </w:p>
          <w:p w:rsidR="000717EB" w:rsidRPr="00A57DA6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0717EB" w:rsidRPr="00A57DA6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 카드ERP코드 (부가세 행)</w:t>
            </w:r>
          </w:p>
          <w:p w:rsidR="000717EB" w:rsidRPr="00A57DA6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0717EB" w:rsidRPr="00A57DA6" w:rsidRDefault="000717EB" w:rsidP="00AB4FB4">
            <w:pPr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0070C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0070C0"/>
                <w:w w:val="90"/>
                <w:szCs w:val="18"/>
              </w:rPr>
              <w:t>부가세 없으면)</w:t>
            </w:r>
          </w:p>
          <w:p w:rsidR="00AB4FB4" w:rsidRPr="00A57DA6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LOGIC_CD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전표자료구분유형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값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“1”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9E3675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FR_DT</w:t>
            </w:r>
          </w:p>
        </w:tc>
        <w:tc>
          <w:tcPr>
            <w:tcW w:w="1842" w:type="dxa"/>
          </w:tcPr>
          <w:p w:rsidR="009E3675" w:rsidRPr="00A57DA6" w:rsidRDefault="009E3675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신고기준일</w:t>
            </w:r>
          </w:p>
        </w:tc>
        <w:tc>
          <w:tcPr>
            <w:tcW w:w="1134" w:type="dxa"/>
          </w:tcPr>
          <w:p w:rsidR="009E3675" w:rsidRPr="00A57DA6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A57DA6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8</w:t>
            </w:r>
          </w:p>
        </w:tc>
        <w:tc>
          <w:tcPr>
            <w:tcW w:w="3120" w:type="dxa"/>
          </w:tcPr>
          <w:p w:rsidR="009E3675" w:rsidRPr="00A57DA6" w:rsidRDefault="009E3675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(부가세 있으면)</w:t>
            </w:r>
          </w:p>
          <w:p w:rsidR="009E3675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승인일자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행)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없으면)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B53E3D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CT_DEAL</w:t>
            </w:r>
          </w:p>
        </w:tc>
        <w:tc>
          <w:tcPr>
            <w:tcW w:w="1842" w:type="dxa"/>
          </w:tcPr>
          <w:p w:rsidR="009E3675" w:rsidRPr="00A57DA6" w:rsidRDefault="00B53E3D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세무구분</w:t>
            </w:r>
          </w:p>
        </w:tc>
        <w:tc>
          <w:tcPr>
            <w:tcW w:w="1134" w:type="dxa"/>
          </w:tcPr>
          <w:p w:rsidR="009E3675" w:rsidRPr="00A57DA6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A57DA6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9E3675" w:rsidRPr="00A57DA6" w:rsidRDefault="00B53E3D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(부가세 있으면)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27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고정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행)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  <w:p w:rsidR="00B53E3D" w:rsidRPr="00A57DA6" w:rsidRDefault="00B53E3D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(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부가세 없으면)</w:t>
            </w:r>
          </w:p>
          <w:p w:rsidR="00B53E3D" w:rsidRPr="00A57DA6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차변/대변 </w:t>
            </w: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ISU_DOC</w:t>
            </w:r>
          </w:p>
        </w:tc>
        <w:tc>
          <w:tcPr>
            <w:tcW w:w="1842" w:type="dxa"/>
          </w:tcPr>
          <w:p w:rsidR="009E3675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품의내역</w:t>
            </w:r>
          </w:p>
        </w:tc>
        <w:tc>
          <w:tcPr>
            <w:tcW w:w="1134" w:type="dxa"/>
          </w:tcPr>
          <w:p w:rsidR="009E3675" w:rsidRPr="00A57DA6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A57DA6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100</w:t>
            </w:r>
          </w:p>
        </w:tc>
        <w:tc>
          <w:tcPr>
            <w:tcW w:w="3120" w:type="dxa"/>
          </w:tcPr>
          <w:p w:rsidR="00E8778B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 분할 작성인 경우</w:t>
            </w:r>
          </w:p>
          <w:p w:rsidR="009E3675" w:rsidRPr="00A57DA6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lastRenderedPageBreak/>
              <w:t>차변/대변 분할_내용1</w:t>
            </w:r>
          </w:p>
          <w:p w:rsidR="00E8778B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2 </w:t>
            </w: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분할 작성 아닌 경우</w:t>
            </w:r>
          </w:p>
          <w:p w:rsidR="00E8778B" w:rsidRPr="00A57DA6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차변/대변 내용1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RMK_DC</w:t>
            </w:r>
          </w:p>
        </w:tc>
        <w:tc>
          <w:tcPr>
            <w:tcW w:w="1842" w:type="dxa"/>
          </w:tcPr>
          <w:p w:rsidR="009E3675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적요</w:t>
            </w:r>
          </w:p>
        </w:tc>
        <w:tc>
          <w:tcPr>
            <w:tcW w:w="1134" w:type="dxa"/>
          </w:tcPr>
          <w:p w:rsidR="009E3675" w:rsidRPr="00A57DA6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A57DA6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80</w:t>
            </w:r>
          </w:p>
        </w:tc>
        <w:tc>
          <w:tcPr>
            <w:tcW w:w="3120" w:type="dxa"/>
          </w:tcPr>
          <w:p w:rsidR="009E3675" w:rsidRPr="00A57DA6" w:rsidRDefault="00E8778B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차변/대변 용도명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D50E00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PJT_CD</w:t>
            </w:r>
          </w:p>
        </w:tc>
        <w:tc>
          <w:tcPr>
            <w:tcW w:w="1842" w:type="dxa"/>
          </w:tcPr>
          <w:p w:rsidR="009E3675" w:rsidRPr="00A57DA6" w:rsidRDefault="00D50E00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프로젝트코드</w:t>
            </w:r>
          </w:p>
        </w:tc>
        <w:tc>
          <w:tcPr>
            <w:tcW w:w="1134" w:type="dxa"/>
          </w:tcPr>
          <w:p w:rsidR="009E3675" w:rsidRPr="00A57DA6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A57DA6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10</w:t>
            </w:r>
          </w:p>
        </w:tc>
        <w:tc>
          <w:tcPr>
            <w:tcW w:w="3120" w:type="dxa"/>
          </w:tcPr>
          <w:p w:rsidR="009E3675" w:rsidRPr="00A57DA6" w:rsidRDefault="00D50E00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차변/대변 구분ERP코드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D50E00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TR_CD</w:t>
            </w:r>
          </w:p>
        </w:tc>
        <w:tc>
          <w:tcPr>
            <w:tcW w:w="1842" w:type="dxa"/>
          </w:tcPr>
          <w:p w:rsidR="009E3675" w:rsidRPr="00A57DA6" w:rsidRDefault="00D50E00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거래처코드</w:t>
            </w:r>
          </w:p>
        </w:tc>
        <w:tc>
          <w:tcPr>
            <w:tcW w:w="1134" w:type="dxa"/>
          </w:tcPr>
          <w:p w:rsidR="009E3675" w:rsidRPr="00A57DA6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A57DA6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60</w:t>
            </w:r>
          </w:p>
        </w:tc>
        <w:tc>
          <w:tcPr>
            <w:tcW w:w="3120" w:type="dxa"/>
          </w:tcPr>
          <w:p w:rsidR="009E3675" w:rsidRPr="00A57DA6" w:rsidRDefault="00D50E00" w:rsidP="00AB4FB4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대변 카드ERP코드</w:t>
            </w:r>
          </w:p>
        </w:tc>
      </w:tr>
      <w:tr w:rsidR="009E3675" w:rsidRPr="00F52E2D" w:rsidTr="001C4BAE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A57DA6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842" w:type="dxa"/>
            <w:vAlign w:val="center"/>
          </w:tcPr>
          <w:p w:rsidR="009E3675" w:rsidRPr="00A57DA6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34" w:type="dxa"/>
            <w:vAlign w:val="center"/>
          </w:tcPr>
          <w:p w:rsidR="009E3675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9E3675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9E3675" w:rsidRPr="00A57DA6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A57DA6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842" w:type="dxa"/>
            <w:vAlign w:val="center"/>
          </w:tcPr>
          <w:p w:rsidR="00A57DA6" w:rsidRPr="00A57DA6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34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A57DA6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A57DA6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1842" w:type="dxa"/>
            <w:vAlign w:val="center"/>
          </w:tcPr>
          <w:p w:rsidR="00A57DA6" w:rsidRPr="001C4BAE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영수증 사용자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>ERP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코드</w:t>
            </w:r>
          </w:p>
        </w:tc>
        <w:tc>
          <w:tcPr>
            <w:tcW w:w="1134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A57DA6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A57DA6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1842" w:type="dxa"/>
            <w:vAlign w:val="center"/>
          </w:tcPr>
          <w:p w:rsidR="00A57DA6" w:rsidRPr="00A57DA6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34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vAlign w:val="center"/>
          </w:tcPr>
          <w:p w:rsidR="00A57DA6" w:rsidRPr="00A57DA6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A57DA6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842" w:type="dxa"/>
            <w:vAlign w:val="center"/>
          </w:tcPr>
          <w:p w:rsidR="00A57DA6" w:rsidRPr="00A57DA6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34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A57DA6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A57DA6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842" w:type="dxa"/>
            <w:vAlign w:val="center"/>
          </w:tcPr>
          <w:p w:rsidR="00A57DA6" w:rsidRPr="001C4BAE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영수증 사용자 부서코드</w:t>
            </w:r>
          </w:p>
        </w:tc>
        <w:tc>
          <w:tcPr>
            <w:tcW w:w="1134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A57DA6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A57DA6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 w:rsidRPr="00AB4FB4">
        <w:rPr>
          <w:rFonts w:ascii="맑은 고딕" w:hAnsi="맑은 고딕" w:hint="eastAsia"/>
          <w:color w:val="auto"/>
          <w:szCs w:val="18"/>
        </w:rPr>
        <w:t xml:space="preserve">1) </w:t>
      </w:r>
      <w:r w:rsidRPr="00AB4FB4">
        <w:rPr>
          <w:rFonts w:ascii="맑은 고딕" w:hAnsi="맑은 고딕" w:hint="eastAsia"/>
          <w:color w:val="auto"/>
          <w:szCs w:val="18"/>
        </w:rPr>
        <w:t>차대구분</w:t>
      </w:r>
      <w:r w:rsidRPr="00AB4FB4">
        <w:rPr>
          <w:rFonts w:ascii="맑은 고딕" w:hAnsi="맑은 고딕" w:hint="eastAsia"/>
          <w:color w:val="auto"/>
          <w:szCs w:val="18"/>
        </w:rPr>
        <w:t xml:space="preserve"> : 3.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, 4.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결재상태</w:t>
      </w:r>
      <w:r w:rsidRPr="00AB4FB4">
        <w:rPr>
          <w:rFonts w:ascii="맑은 고딕" w:hAnsi="맑은 고딕" w:hint="eastAsia"/>
          <w:color w:val="auto"/>
          <w:szCs w:val="18"/>
        </w:rPr>
        <w:t xml:space="preserve"> : 0.</w:t>
      </w:r>
      <w:r w:rsidRPr="00AB4FB4">
        <w:rPr>
          <w:rFonts w:ascii="맑은 고딕" w:hAnsi="맑은 고딕" w:hint="eastAsia"/>
          <w:color w:val="auto"/>
          <w:szCs w:val="18"/>
        </w:rPr>
        <w:t>임시저장</w:t>
      </w:r>
      <w:r w:rsidRPr="00AB4FB4">
        <w:rPr>
          <w:rFonts w:ascii="맑은 고딕" w:hAnsi="맑은 고딕" w:hint="eastAsia"/>
          <w:color w:val="auto"/>
          <w:szCs w:val="18"/>
        </w:rPr>
        <w:t>, 1.</w:t>
      </w:r>
      <w:r w:rsidRPr="00AB4FB4">
        <w:rPr>
          <w:rFonts w:ascii="맑은 고딕" w:hAnsi="맑은 고딕" w:hint="eastAsia"/>
          <w:color w:val="auto"/>
          <w:szCs w:val="18"/>
        </w:rPr>
        <w:t>본인회수</w:t>
      </w:r>
      <w:r w:rsidRPr="00AB4FB4">
        <w:rPr>
          <w:rFonts w:ascii="맑은 고딕" w:hAnsi="맑은 고딕" w:hint="eastAsia"/>
          <w:color w:val="auto"/>
          <w:szCs w:val="18"/>
        </w:rPr>
        <w:t>, 2.</w:t>
      </w:r>
      <w:r w:rsidRPr="00AB4FB4">
        <w:rPr>
          <w:rFonts w:ascii="맑은 고딕" w:hAnsi="맑은 고딕" w:hint="eastAsia"/>
          <w:color w:val="auto"/>
          <w:szCs w:val="18"/>
        </w:rPr>
        <w:t>결재요청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진행</w:t>
      </w:r>
      <w:r w:rsidRPr="00AB4FB4">
        <w:rPr>
          <w:rFonts w:ascii="맑은 고딕" w:hAnsi="맑은 고딕" w:hint="eastAsia"/>
          <w:color w:val="auto"/>
          <w:szCs w:val="18"/>
        </w:rPr>
        <w:t>), 4.</w:t>
      </w:r>
      <w:r w:rsidRPr="00AB4FB4">
        <w:rPr>
          <w:rFonts w:ascii="맑은 고딕" w:hAnsi="맑은 고딕" w:hint="eastAsia"/>
          <w:color w:val="auto"/>
          <w:szCs w:val="18"/>
        </w:rPr>
        <w:t>결재반려</w:t>
      </w:r>
      <w:r w:rsidRPr="00AB4FB4">
        <w:rPr>
          <w:rFonts w:ascii="맑은 고딕" w:hAnsi="맑은 고딕" w:hint="eastAsia"/>
          <w:color w:val="auto"/>
          <w:szCs w:val="18"/>
        </w:rPr>
        <w:t>, 9.</w:t>
      </w:r>
      <w:r w:rsidRPr="00AB4FB4">
        <w:rPr>
          <w:rFonts w:ascii="맑은 고딕" w:hAnsi="맑은 고딕" w:hint="eastAsia"/>
          <w:color w:val="auto"/>
          <w:szCs w:val="18"/>
        </w:rPr>
        <w:t>결재완료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3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가맹점과세유형</w:t>
      </w:r>
      <w:r w:rsidRPr="00AB4FB4">
        <w:rPr>
          <w:rFonts w:ascii="맑은 고딕" w:hAnsi="맑은 고딕" w:hint="eastAsia"/>
          <w:color w:val="auto"/>
          <w:szCs w:val="18"/>
        </w:rPr>
        <w:t xml:space="preserve"> : 00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미등록</w:t>
      </w:r>
      <w:r w:rsidRPr="00AB4FB4">
        <w:rPr>
          <w:rFonts w:ascii="맑은 고딕" w:hAnsi="맑은 고딕" w:hint="eastAsia"/>
          <w:color w:val="auto"/>
          <w:szCs w:val="18"/>
        </w:rPr>
        <w:t>, 01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일반</w:t>
      </w:r>
      <w:r w:rsidRPr="00AB4FB4">
        <w:rPr>
          <w:rFonts w:ascii="맑은 고딕" w:hAnsi="맑은 고딕" w:hint="eastAsia"/>
          <w:color w:val="auto"/>
          <w:szCs w:val="18"/>
        </w:rPr>
        <w:t>, 02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간이</w:t>
      </w:r>
      <w:r w:rsidRPr="00AB4FB4">
        <w:rPr>
          <w:rFonts w:ascii="맑은 고딕" w:hAnsi="맑은 고딕" w:hint="eastAsia"/>
          <w:color w:val="auto"/>
          <w:szCs w:val="18"/>
        </w:rPr>
        <w:t>, 03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면세</w:t>
      </w:r>
      <w:r w:rsidRPr="00AB4FB4">
        <w:rPr>
          <w:rFonts w:ascii="맑은 고딕" w:hAnsi="맑은 고딕" w:hint="eastAsia"/>
          <w:color w:val="auto"/>
          <w:szCs w:val="18"/>
        </w:rPr>
        <w:t>, 04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비영리</w:t>
      </w:r>
      <w:r w:rsidRPr="00AB4FB4">
        <w:rPr>
          <w:rFonts w:ascii="맑은 고딕" w:hAnsi="맑은 고딕" w:hint="eastAsia"/>
          <w:color w:val="auto"/>
          <w:szCs w:val="18"/>
        </w:rPr>
        <w:t>, 09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휴업</w:t>
      </w:r>
      <w:r w:rsidRPr="00AB4FB4">
        <w:rPr>
          <w:rFonts w:ascii="맑은 고딕" w:hAnsi="맑은 고딕" w:hint="eastAsia"/>
          <w:color w:val="auto"/>
          <w:szCs w:val="18"/>
        </w:rPr>
        <w:t>, 10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폐업</w:t>
      </w:r>
      <w:r w:rsidRPr="00AB4FB4">
        <w:rPr>
          <w:rFonts w:ascii="맑은 고딕" w:hAnsi="맑은 고딕" w:hint="eastAsia"/>
          <w:color w:val="auto"/>
          <w:szCs w:val="18"/>
        </w:rPr>
        <w:t>, 99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해외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*** 1</w:t>
      </w:r>
      <w:r w:rsidRPr="00AB4FB4">
        <w:rPr>
          <w:rFonts w:ascii="맑은 고딕" w:hAnsi="맑은 고딕" w:hint="eastAsia"/>
          <w:color w:val="auto"/>
          <w:szCs w:val="18"/>
        </w:rPr>
        <w:t>건의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영수증은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분개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형태로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구분하여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최대</w:t>
      </w:r>
      <w:r w:rsidRPr="00AB4FB4">
        <w:rPr>
          <w:rFonts w:ascii="맑은 고딕" w:hAnsi="맑은 고딕" w:hint="eastAsia"/>
          <w:color w:val="auto"/>
          <w:szCs w:val="18"/>
        </w:rPr>
        <w:t xml:space="preserve"> 3</w:t>
      </w:r>
      <w:r w:rsidRPr="00AB4FB4">
        <w:rPr>
          <w:rFonts w:ascii="맑은 고딕" w:hAnsi="맑은 고딕" w:hint="eastAsia"/>
          <w:color w:val="auto"/>
          <w:szCs w:val="18"/>
        </w:rPr>
        <w:t>건으로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조회해야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합니다</w:t>
      </w:r>
      <w:r w:rsidRPr="00AB4FB4">
        <w:rPr>
          <w:rFonts w:ascii="맑은 고딕" w:hAnsi="맑은 고딕" w:hint="eastAsia"/>
          <w:color w:val="auto"/>
          <w:szCs w:val="18"/>
        </w:rPr>
        <w:t>.(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 xml:space="preserve">, 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부가세</w:t>
      </w:r>
      <w:r w:rsidRPr="00AB4FB4">
        <w:rPr>
          <w:rFonts w:ascii="맑은 고딕" w:hAnsi="맑은 고딕" w:hint="eastAsia"/>
          <w:color w:val="auto"/>
          <w:szCs w:val="18"/>
        </w:rPr>
        <w:t xml:space="preserve">), 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7421F6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 xml:space="preserve">    (</w:t>
      </w:r>
      <w:r w:rsidRPr="00AB4FB4">
        <w:rPr>
          <w:rFonts w:ascii="맑은 고딕" w:hAnsi="맑은 고딕" w:hint="eastAsia"/>
          <w:color w:val="auto"/>
          <w:szCs w:val="18"/>
        </w:rPr>
        <w:t>공제여부가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불공제이면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부가세행은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삭제하여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조회함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691DF1" w:rsidRPr="007421F6" w:rsidRDefault="00691DF1" w:rsidP="000C6299">
      <w:pPr>
        <w:rPr>
          <w:rFonts w:ascii="맑은 고딕" w:hAnsi="맑은 고딕"/>
          <w:color w:val="FF0000"/>
          <w:szCs w:val="18"/>
        </w:rPr>
      </w:pP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</w:p>
    <w:p w:rsidR="00FC1725" w:rsidRPr="00F52E2D" w:rsidRDefault="00FC1725" w:rsidP="00FC17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4" w:name="_카드_지출결의_첨부파일"/>
      <w:bookmarkStart w:id="45" w:name="_Toc6223790"/>
      <w:bookmarkEnd w:id="44"/>
      <w:r w:rsidRPr="00F52E2D">
        <w:rPr>
          <w:rFonts w:ascii="맑은 고딕" w:hAnsi="맑은 고딕" w:hint="eastAsia"/>
          <w:color w:val="auto"/>
          <w:sz w:val="24"/>
        </w:rPr>
        <w:t xml:space="preserve">카드 지출결의 첨부파일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개별조회)</w:t>
      </w:r>
      <w:r w:rsidRPr="00F52E2D">
        <w:rPr>
          <w:rFonts w:ascii="맑은 고딕" w:hAnsi="맑은 고딕"/>
          <w:color w:val="auto"/>
          <w:sz w:val="24"/>
        </w:rPr>
        <w:t xml:space="preserve"> – 0414</w:t>
      </w:r>
      <w:bookmarkEnd w:id="4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C1725" w:rsidRPr="00F52E2D" w:rsidTr="00084D9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C1725" w:rsidRPr="00F52E2D" w:rsidRDefault="00FC1725" w:rsidP="00084D9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FC1725" w:rsidRPr="00F52E2D" w:rsidRDefault="00FC1725" w:rsidP="00811A02">
      <w:pPr>
        <w:pStyle w:val="11"/>
      </w:pPr>
    </w:p>
    <w:p w:rsidR="00FC1725" w:rsidRPr="00F52E2D" w:rsidRDefault="00FC1725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FC1725" w:rsidRPr="00F52E2D" w:rsidTr="00084D96">
        <w:trPr>
          <w:trHeight w:val="206"/>
        </w:trPr>
        <w:tc>
          <w:tcPr>
            <w:tcW w:w="154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FC1725" w:rsidRPr="00F52E2D" w:rsidRDefault="00FC1725" w:rsidP="00084D9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BD02EA" w:rsidP="00084D9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“0414”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FC17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427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b/>
          <w:color w:val="auto"/>
          <w:sz w:val="28"/>
        </w:rPr>
      </w:pPr>
    </w:p>
    <w:p w:rsidR="00FC1725" w:rsidRPr="00F52E2D" w:rsidRDefault="00FC1725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714811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14811" w:rsidRPr="00F52E2D" w:rsidRDefault="00714811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329" w:type="dxa"/>
            <w:shd w:val="clear" w:color="auto" w:fill="auto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rFonts w:ascii="맑은 고딕" w:eastAsia="맑은 고딕" w:hAnsi="맑은 고딕"/>
          <w:b/>
          <w:color w:val="auto"/>
        </w:rPr>
      </w:pPr>
    </w:p>
    <w:p w:rsidR="008A74A8" w:rsidRPr="00F52E2D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8A74A8" w:rsidRPr="00F52E2D" w:rsidRDefault="008A74A8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6" w:name="_지출결의_내역_조회"/>
      <w:bookmarkStart w:id="47" w:name="_Toc6223791"/>
      <w:bookmarkEnd w:id="46"/>
      <w:r w:rsidRPr="00F52E2D">
        <w:rPr>
          <w:rFonts w:ascii="맑은 고딕" w:hAnsi="맑은 고딕" w:hint="eastAsia"/>
          <w:color w:val="auto"/>
          <w:sz w:val="24"/>
        </w:rPr>
        <w:lastRenderedPageBreak/>
        <w:t>지출결의 내역 조회</w:t>
      </w:r>
      <w:r w:rsidRPr="00F52E2D">
        <w:rPr>
          <w:rFonts w:ascii="맑은 고딕" w:hAnsi="맑은 고딕"/>
          <w:color w:val="auto"/>
          <w:sz w:val="24"/>
        </w:rPr>
        <w:t xml:space="preserve"> – 0710</w:t>
      </w:r>
      <w:bookmarkEnd w:id="4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8A74A8" w:rsidRPr="00F52E2D" w:rsidTr="00403E1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8A74A8" w:rsidRPr="00F52E2D" w:rsidRDefault="008A74A8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A74A8" w:rsidRPr="00F52E2D" w:rsidRDefault="008A74A8" w:rsidP="00811A02">
      <w:pPr>
        <w:pStyle w:val="11"/>
      </w:pPr>
    </w:p>
    <w:p w:rsidR="008A74A8" w:rsidRPr="00F52E2D" w:rsidRDefault="008A74A8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8A74A8" w:rsidRPr="00F52E2D" w:rsidTr="00403E11">
        <w:trPr>
          <w:trHeight w:val="204"/>
        </w:trPr>
        <w:tc>
          <w:tcPr>
            <w:tcW w:w="1565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“0710”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APPR_DATE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결의일자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, 1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일조회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APPR_SEQ_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48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결의서번호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3),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A74A8" w:rsidRPr="00F52E2D" w:rsidRDefault="008A74A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A74A8" w:rsidRPr="00F52E2D" w:rsidRDefault="008A74A8" w:rsidP="008A74A8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8A74A8" w:rsidRPr="00F52E2D" w:rsidRDefault="008A74A8" w:rsidP="008A74A8">
      <w:pPr>
        <w:rPr>
          <w:color w:val="auto"/>
        </w:rPr>
      </w:pPr>
    </w:p>
    <w:p w:rsidR="008A74A8" w:rsidRPr="00F52E2D" w:rsidRDefault="008A74A8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140"/>
        <w:gridCol w:w="1432"/>
        <w:gridCol w:w="953"/>
        <w:gridCol w:w="1939"/>
      </w:tblGrid>
      <w:tr w:rsidR="003C463A" w:rsidRPr="00F52E2D" w:rsidTr="00F5292B">
        <w:trPr>
          <w:trHeight w:val="299"/>
        </w:trPr>
        <w:tc>
          <w:tcPr>
            <w:tcW w:w="1696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40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299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8A74A8" w:rsidRPr="00F52E2D" w:rsidRDefault="008A74A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3C463A" w:rsidRPr="00F52E2D" w:rsidTr="00F5292B">
        <w:trPr>
          <w:trHeight w:val="299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52" w:type="dxa"/>
          </w:tcPr>
          <w:p w:rsidR="008A74A8" w:rsidRPr="00A65DBB" w:rsidRDefault="008A74A8" w:rsidP="00403E11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BIZ_NO</w:t>
            </w:r>
          </w:p>
        </w:tc>
        <w:tc>
          <w:tcPr>
            <w:tcW w:w="2140" w:type="dxa"/>
          </w:tcPr>
          <w:p w:rsidR="008A74A8" w:rsidRPr="00A65DBB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사업자번호</w:t>
            </w:r>
          </w:p>
        </w:tc>
        <w:tc>
          <w:tcPr>
            <w:tcW w:w="1432" w:type="dxa"/>
          </w:tcPr>
          <w:p w:rsidR="008A74A8" w:rsidRPr="00A65DBB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S</w:t>
            </w:r>
            <w:r w:rsidRPr="00A65DBB"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  <w:t>tring</w:t>
            </w:r>
          </w:p>
        </w:tc>
        <w:tc>
          <w:tcPr>
            <w:tcW w:w="953" w:type="dxa"/>
          </w:tcPr>
          <w:p w:rsidR="008A74A8" w:rsidRPr="00A65DBB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A65DBB"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  <w:t>20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DRAFT_DATE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DRAFT_TIME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품의시간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DRAFT_USER_NM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이름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DRAFT_EMP_CD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사원번호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DRAFT_DEPT_ERP_CD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부서코드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APPR_SUBJ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TOT_PAY_AMT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결의 금액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지출내역 목록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RESOLLIST_SEQ_NO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</w:t>
            </w: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승인시간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SSAT_DEPT_ERP_CD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예산부서E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SSAT_DEPT_NM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예산부서명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OVRS_USE_YN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BUY_SUM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SPLY_AMT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공급금액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VAT_AMT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부가가치세액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가맹점과세유형정보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691DF1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ERP_ASST_CD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ERP예산코드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strike/>
                <w:color w:val="FF0000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S</w:t>
            </w:r>
            <w:r w:rsidRPr="00434EAD"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</w:t>
            </w:r>
            <w:r w:rsid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RESERVE_01_CODE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434EA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EVENT_DATETIME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실행일시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434EA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E</w:t>
            </w:r>
            <w:r w:rsidRPr="00434EAD"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  <w:t>VENT_TERM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행사기간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Strin</w:t>
            </w:r>
            <w:r w:rsidRPr="00434EAD"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  <w:t>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strike/>
                <w:color w:val="FF000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strike/>
                <w:color w:val="FF0000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PROC_EMPL_HIST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BP_EMPL_NO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EMPL_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BP_EMPL_NM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PROC_CUST_HIST (배열 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)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BP_MAGR_NM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P_MAGR_ERP_CD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PPP_ATTFILE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지출결의 증빙파일 목록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APPR_LINE_REC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결재선 정보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8A74A8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691DF1" w:rsidRPr="005539A2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691DF1" w:rsidRPr="00691DF1" w:rsidRDefault="00691DF1" w:rsidP="008A74A8">
      <w:pPr>
        <w:rPr>
          <w:rFonts w:ascii="맑은 고딕" w:hAnsi="맑은 고딕"/>
          <w:color w:val="auto"/>
          <w:szCs w:val="18"/>
        </w:rPr>
      </w:pPr>
    </w:p>
    <w:p w:rsidR="008A74A8" w:rsidRPr="00F52E2D" w:rsidRDefault="008A74A8" w:rsidP="008A74A8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E3014" w:rsidRPr="00F52E2D" w:rsidRDefault="002E3014" w:rsidP="002E301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8" w:name="_경비지출결의_내역_조회"/>
      <w:bookmarkStart w:id="49" w:name="_Toc6223792"/>
      <w:bookmarkEnd w:id="48"/>
      <w:r w:rsidRPr="00F52E2D">
        <w:rPr>
          <w:rFonts w:ascii="맑은 고딕" w:hAnsi="맑은 고딕" w:hint="eastAsia"/>
          <w:color w:val="auto"/>
          <w:sz w:val="24"/>
        </w:rPr>
        <w:lastRenderedPageBreak/>
        <w:t>경비지출결의 내역 조회 (</w:t>
      </w:r>
      <w:r w:rsidRPr="00F52E2D">
        <w:rPr>
          <w:rFonts w:ascii="맑은 고딕" w:hAnsi="맑은 고딕"/>
          <w:color w:val="auto"/>
          <w:sz w:val="24"/>
        </w:rPr>
        <w:t>Branch) – 0711</w:t>
      </w:r>
      <w:bookmarkEnd w:id="49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E3014" w:rsidRPr="00F52E2D" w:rsidTr="00A64EC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E3014" w:rsidRPr="00F52E2D" w:rsidRDefault="002E3014" w:rsidP="00A64EC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E3014" w:rsidRPr="00F52E2D" w:rsidRDefault="002E3014" w:rsidP="00811A02">
      <w:pPr>
        <w:pStyle w:val="11"/>
      </w:pPr>
    </w:p>
    <w:p w:rsidR="002E3014" w:rsidRPr="00F52E2D" w:rsidRDefault="002E301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2E3014" w:rsidRPr="00F52E2D" w:rsidTr="00A64ECD">
        <w:trPr>
          <w:trHeight w:val="204"/>
        </w:trPr>
        <w:tc>
          <w:tcPr>
            <w:tcW w:w="1565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2E3014" w:rsidRPr="00F52E2D" w:rsidRDefault="000A3D2F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2E3014" w:rsidRPr="00F52E2D" w:rsidRDefault="002E3014" w:rsidP="00A64EC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0711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DB0F04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 w:val="restart"/>
            <w:vAlign w:val="center"/>
          </w:tcPr>
          <w:p w:rsidR="00F7095C" w:rsidRPr="00DB0F04" w:rsidRDefault="00F7095C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기간조회</w:t>
            </w:r>
          </w:p>
          <w:p w:rsidR="002E3014" w:rsidRPr="00DB0F04" w:rsidRDefault="00CB6D93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2)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="00CB6D93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2E3014" w:rsidRPr="00F52E2D" w:rsidRDefault="006E6043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2E3014" w:rsidRPr="00F52E2D" w:rsidRDefault="002E3014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E3014" w:rsidRDefault="002E3014" w:rsidP="002E3014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CB6D93" w:rsidRPr="00CB6D93" w:rsidRDefault="00CB6D93" w:rsidP="002E3014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color w:val="auto"/>
          <w:szCs w:val="18"/>
        </w:rPr>
        <w:t>2</w:t>
      </w:r>
      <w:r w:rsidRPr="00CB6D93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>지출결의일자 기준, 지출결의서번호, 지출내역일련번호 기준 정렬</w:t>
      </w:r>
    </w:p>
    <w:p w:rsidR="002E3014" w:rsidRPr="00F52E2D" w:rsidRDefault="002E3014" w:rsidP="002E3014">
      <w:pPr>
        <w:rPr>
          <w:color w:val="auto"/>
        </w:rPr>
      </w:pPr>
    </w:p>
    <w:p w:rsidR="002E3014" w:rsidRPr="00F52E2D" w:rsidRDefault="002E301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52E2D" w:rsidRPr="00F52E2D" w:rsidTr="00A64ECD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2E3014" w:rsidRPr="001C4BAE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</w:tcPr>
          <w:p w:rsidR="002E3014" w:rsidRPr="001C4BAE" w:rsidRDefault="006E6043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2E3014" w:rsidRPr="001C4BAE" w:rsidRDefault="002E3014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PPP_APPR_SEQ_NO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경비관리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BANK_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E96E3F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SER_NM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COMM_AMT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FEE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REMARKS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VAT_RETURN_YN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N:불공제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AQUIRE_YN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MEST_BIZ_NO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dstrike/>
                <w:color w:val="FF0000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1A7B1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TAX_TYPE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가맹점과세유형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MEST_TAX_TYPE_DT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과세유형조회일자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_1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767156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</w:t>
            </w:r>
            <w:r w:rsidR="00BF02EE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R_USER_NM</w:t>
            </w:r>
          </w:p>
        </w:tc>
        <w:tc>
          <w:tcPr>
            <w:tcW w:w="2225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이름</w:t>
            </w:r>
          </w:p>
        </w:tc>
        <w:tc>
          <w:tcPr>
            <w:tcW w:w="1432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R_USER_ID</w:t>
            </w:r>
          </w:p>
        </w:tc>
        <w:tc>
          <w:tcPr>
            <w:tcW w:w="2225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 xml:space="preserve">영수증 사용자 </w:t>
            </w:r>
            <w:r w:rsidRPr="001C4BAE"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  <w:t>ID</w:t>
            </w:r>
          </w:p>
        </w:tc>
        <w:tc>
          <w:tcPr>
            <w:tcW w:w="1432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R_EMP_ERP_CD</w:t>
            </w:r>
          </w:p>
        </w:tc>
        <w:tc>
          <w:tcPr>
            <w:tcW w:w="2225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 xml:space="preserve">영수증 사용자 </w:t>
            </w:r>
            <w:r w:rsidRPr="001C4BAE"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R_USER_EMP_OFFICE</w:t>
            </w:r>
          </w:p>
        </w:tc>
        <w:tc>
          <w:tcPr>
            <w:tcW w:w="2225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근무지</w:t>
            </w:r>
          </w:p>
        </w:tc>
        <w:tc>
          <w:tcPr>
            <w:tcW w:w="1432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R_DEPT_NM</w:t>
            </w:r>
          </w:p>
        </w:tc>
        <w:tc>
          <w:tcPr>
            <w:tcW w:w="2225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R_DEPT_ERP_CD</w:t>
            </w:r>
          </w:p>
        </w:tc>
        <w:tc>
          <w:tcPr>
            <w:tcW w:w="2225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1C4BAE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1C4BAE" w:rsidRDefault="001C4BAE" w:rsidP="00BF02E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</w:tr>
      <w:tr w:rsidR="00BF02EE" w:rsidRPr="00F52E2D" w:rsidTr="00EC6587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8945" w:type="dxa"/>
            <w:gridSpan w:val="5"/>
            <w:shd w:val="clear" w:color="auto" w:fill="FFFF00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2E3014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</w:p>
    <w:p w:rsidR="00F52E2D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00:</w:t>
      </w:r>
      <w:r w:rsidRPr="00F52E2D">
        <w:rPr>
          <w:rFonts w:ascii="맑은 고딕" w:hAnsi="맑은 고딕" w:hint="eastAsia"/>
          <w:color w:val="auto"/>
          <w:szCs w:val="18"/>
        </w:rPr>
        <w:t>미등록</w:t>
      </w:r>
      <w:r w:rsidRPr="00F52E2D">
        <w:rPr>
          <w:rFonts w:ascii="맑은 고딕" w:hAnsi="맑은 고딕" w:hint="eastAsia"/>
          <w:color w:val="auto"/>
          <w:szCs w:val="18"/>
        </w:rPr>
        <w:t>, 01:</w:t>
      </w:r>
      <w:r w:rsidRPr="00F52E2D">
        <w:rPr>
          <w:rFonts w:ascii="맑은 고딕" w:hAnsi="맑은 고딕" w:hint="eastAsia"/>
          <w:color w:val="auto"/>
          <w:szCs w:val="18"/>
        </w:rPr>
        <w:t>일반</w:t>
      </w:r>
      <w:r w:rsidRPr="00F52E2D">
        <w:rPr>
          <w:rFonts w:ascii="맑은 고딕" w:hAnsi="맑은 고딕" w:hint="eastAsia"/>
          <w:color w:val="auto"/>
          <w:szCs w:val="18"/>
        </w:rPr>
        <w:t>, 02:</w:t>
      </w:r>
      <w:r w:rsidRPr="00F52E2D">
        <w:rPr>
          <w:rFonts w:ascii="맑은 고딕" w:hAnsi="맑은 고딕" w:hint="eastAsia"/>
          <w:color w:val="auto"/>
          <w:szCs w:val="18"/>
        </w:rPr>
        <w:t>간이</w:t>
      </w:r>
      <w:r w:rsidRPr="00F52E2D">
        <w:rPr>
          <w:rFonts w:ascii="맑은 고딕" w:hAnsi="맑은 고딕" w:hint="eastAsia"/>
          <w:color w:val="auto"/>
          <w:szCs w:val="18"/>
        </w:rPr>
        <w:t>, 03:</w:t>
      </w:r>
      <w:r w:rsidRPr="00F52E2D">
        <w:rPr>
          <w:rFonts w:ascii="맑은 고딕" w:hAnsi="맑은 고딕" w:hint="eastAsia"/>
          <w:color w:val="auto"/>
          <w:szCs w:val="18"/>
        </w:rPr>
        <w:t>면세</w:t>
      </w:r>
      <w:r w:rsidRPr="00F52E2D">
        <w:rPr>
          <w:rFonts w:ascii="맑은 고딕" w:hAnsi="맑은 고딕" w:hint="eastAsia"/>
          <w:color w:val="auto"/>
          <w:szCs w:val="18"/>
        </w:rPr>
        <w:t>, 04:</w:t>
      </w:r>
      <w:r w:rsidRPr="00F52E2D">
        <w:rPr>
          <w:rFonts w:ascii="맑은 고딕" w:hAnsi="맑은 고딕" w:hint="eastAsia"/>
          <w:color w:val="auto"/>
          <w:szCs w:val="18"/>
        </w:rPr>
        <w:t>비영리</w:t>
      </w:r>
      <w:r w:rsidRPr="00F52E2D">
        <w:rPr>
          <w:rFonts w:ascii="맑은 고딕" w:hAnsi="맑은 고딕" w:hint="eastAsia"/>
          <w:color w:val="auto"/>
          <w:szCs w:val="18"/>
        </w:rPr>
        <w:t>, 09:</w:t>
      </w:r>
      <w:r w:rsidRPr="00F52E2D">
        <w:rPr>
          <w:rFonts w:ascii="맑은 고딕" w:hAnsi="맑은 고딕" w:hint="eastAsia"/>
          <w:color w:val="auto"/>
          <w:szCs w:val="18"/>
        </w:rPr>
        <w:t>휴업</w:t>
      </w:r>
      <w:r w:rsidRPr="00F52E2D">
        <w:rPr>
          <w:rFonts w:ascii="맑은 고딕" w:hAnsi="맑은 고딕" w:hint="eastAsia"/>
          <w:color w:val="auto"/>
          <w:szCs w:val="18"/>
        </w:rPr>
        <w:t>, 10:</w:t>
      </w:r>
      <w:r w:rsidRPr="00F52E2D">
        <w:rPr>
          <w:rFonts w:ascii="맑은 고딕" w:hAnsi="맑은 고딕" w:hint="eastAsia"/>
          <w:color w:val="auto"/>
          <w:szCs w:val="18"/>
        </w:rPr>
        <w:t>폐업</w:t>
      </w:r>
      <w:r w:rsidR="00F808A2">
        <w:rPr>
          <w:rFonts w:ascii="맑은 고딕" w:hAnsi="맑은 고딕" w:hint="eastAsia"/>
          <w:color w:val="auto"/>
          <w:szCs w:val="18"/>
        </w:rPr>
        <w:t>, 99:</w:t>
      </w:r>
      <w:r w:rsidR="00F808A2">
        <w:rPr>
          <w:rFonts w:ascii="맑은 고딕" w:hAnsi="맑은 고딕" w:hint="eastAsia"/>
          <w:color w:val="auto"/>
          <w:szCs w:val="18"/>
        </w:rPr>
        <w:t>해외</w:t>
      </w:r>
    </w:p>
    <w:p w:rsidR="007B2B02" w:rsidRDefault="007B2B02" w:rsidP="007B2B02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B2B02" w:rsidRPr="00F52E2D" w:rsidRDefault="007B2B02" w:rsidP="007B2B02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7B2B02" w:rsidRPr="007B2B02" w:rsidRDefault="007B2B02" w:rsidP="002E3014">
      <w:pPr>
        <w:rPr>
          <w:rFonts w:ascii="맑은 고딕" w:hAnsi="맑은 고딕"/>
          <w:color w:val="auto"/>
          <w:szCs w:val="18"/>
        </w:rPr>
      </w:pPr>
    </w:p>
    <w:p w:rsidR="00304F0F" w:rsidRDefault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/>
          <w:color w:val="auto"/>
          <w:szCs w:val="18"/>
        </w:rPr>
        <w:br w:type="page"/>
      </w:r>
    </w:p>
    <w:p w:rsidR="00304F0F" w:rsidRPr="00F52E2D" w:rsidRDefault="00304F0F" w:rsidP="00304F0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0" w:name="_Toc6223793"/>
      <w:r>
        <w:rPr>
          <w:rFonts w:ascii="맑은 고딕" w:hAnsi="맑은 고딕" w:hint="eastAsia"/>
          <w:color w:val="auto"/>
          <w:sz w:val="24"/>
        </w:rPr>
        <w:lastRenderedPageBreak/>
        <w:t>카드영수증 처리 및 증빙 이미지 일괄 조회</w:t>
      </w:r>
      <w:r w:rsidRPr="00F52E2D">
        <w:rPr>
          <w:rFonts w:ascii="맑은 고딕" w:hAnsi="맑은 고딕" w:hint="eastAsia"/>
          <w:color w:val="auto"/>
          <w:sz w:val="24"/>
        </w:rPr>
        <w:t xml:space="preserve"> (</w:t>
      </w:r>
      <w:r>
        <w:rPr>
          <w:rFonts w:ascii="맑은 고딕" w:hAnsi="맑은 고딕"/>
          <w:color w:val="auto"/>
          <w:sz w:val="24"/>
        </w:rPr>
        <w:t>Cyber</w:t>
      </w:r>
      <w:r w:rsidRPr="00F52E2D">
        <w:rPr>
          <w:rFonts w:ascii="맑은 고딕" w:hAnsi="맑은 고딕"/>
          <w:color w:val="auto"/>
          <w:sz w:val="24"/>
        </w:rPr>
        <w:t>Branch) – 071</w:t>
      </w:r>
      <w:r>
        <w:rPr>
          <w:rFonts w:ascii="맑은 고딕" w:hAnsi="맑은 고딕"/>
          <w:color w:val="auto"/>
          <w:sz w:val="24"/>
        </w:rPr>
        <w:t>2</w:t>
      </w:r>
      <w:bookmarkEnd w:id="50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304F0F" w:rsidRPr="00F52E2D" w:rsidTr="00A5568F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304F0F" w:rsidRPr="00F52E2D" w:rsidRDefault="00304F0F" w:rsidP="00A556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411, 0412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통합한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304F0F" w:rsidRPr="00F52E2D" w:rsidRDefault="00304F0F" w:rsidP="00811A02">
      <w:pPr>
        <w:pStyle w:val="11"/>
      </w:pPr>
    </w:p>
    <w:p w:rsidR="00304F0F" w:rsidRDefault="00304F0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304F0F" w:rsidRPr="00F52E2D" w:rsidTr="00A5568F">
        <w:trPr>
          <w:trHeight w:val="204"/>
        </w:trPr>
        <w:tc>
          <w:tcPr>
            <w:tcW w:w="1565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304F0F" w:rsidRPr="00F52E2D" w:rsidRDefault="000A3D2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304F0F" w:rsidRPr="00F52E2D" w:rsidRDefault="00304F0F" w:rsidP="00A556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0712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N:미수신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6E6043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304F0F" w:rsidRPr="00304F0F" w:rsidRDefault="00304F0F" w:rsidP="00304F0F"/>
    <w:p w:rsidR="00304F0F" w:rsidRPr="00304F0F" w:rsidRDefault="00304F0F" w:rsidP="00304F0F"/>
    <w:p w:rsidR="00C875EC" w:rsidRDefault="00C875EC" w:rsidP="00C875EC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8108FE">
        <w:rPr>
          <w:color w:val="FF0000"/>
          <w:lang w:val="ko-KR"/>
        </w:rPr>
        <w:t>0:</w:t>
      </w:r>
      <w:r w:rsidRPr="008108FE">
        <w:rPr>
          <w:rFonts w:hint="eastAsia"/>
          <w:color w:val="FF0000"/>
          <w:lang w:val="ko-KR"/>
        </w:rPr>
        <w:t>사용내역</w:t>
      </w:r>
      <w:r w:rsidRPr="008108FE">
        <w:rPr>
          <w:rFonts w:hint="eastAsia"/>
          <w:color w:val="FF0000"/>
          <w:lang w:val="ko-KR"/>
        </w:rPr>
        <w:t xml:space="preserve"> </w:t>
      </w:r>
      <w:r w:rsidRPr="008108FE">
        <w:rPr>
          <w:rFonts w:hint="eastAsia"/>
          <w:color w:val="FF0000"/>
          <w:lang w:val="ko-KR"/>
        </w:rPr>
        <w:t>미작성</w:t>
      </w:r>
      <w:r>
        <w:rPr>
          <w:rFonts w:hint="eastAsia"/>
          <w:color w:val="auto"/>
          <w:lang w:val="ko-KR"/>
        </w:rPr>
        <w:t>,</w:t>
      </w:r>
      <w:r>
        <w:rPr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0275F9">
        <w:rPr>
          <w:rFonts w:hint="eastAsia"/>
          <w:color w:val="auto"/>
          <w:lang w:val="ko-KR"/>
        </w:rPr>
        <w:t>저장</w:t>
      </w:r>
      <w:r w:rsidRPr="000275F9">
        <w:rPr>
          <w:rFonts w:hint="eastAsia"/>
          <w:color w:val="auto"/>
          <w:lang w:val="ko-KR"/>
        </w:rPr>
        <w:t>, 8:</w:t>
      </w:r>
      <w:r w:rsidRPr="000275F9">
        <w:rPr>
          <w:rFonts w:hint="eastAsia"/>
          <w:color w:val="auto"/>
          <w:lang w:val="ko-KR"/>
        </w:rPr>
        <w:t>외부솔루션</w:t>
      </w:r>
      <w:r w:rsidRPr="000275F9">
        <w:rPr>
          <w:rFonts w:hint="eastAsia"/>
          <w:color w:val="auto"/>
          <w:lang w:val="ko-KR"/>
        </w:rPr>
        <w:t xml:space="preserve"> </w:t>
      </w:r>
      <w:r w:rsidRPr="000275F9">
        <w:rPr>
          <w:rFonts w:hint="eastAsia"/>
          <w:color w:val="auto"/>
          <w:lang w:val="ko-KR"/>
        </w:rPr>
        <w:t>결재</w:t>
      </w:r>
      <w:r w:rsidRPr="000275F9">
        <w:rPr>
          <w:rFonts w:hint="eastAsia"/>
          <w:color w:val="auto"/>
          <w:lang w:val="ko-KR"/>
        </w:rPr>
        <w:t xml:space="preserve"> </w:t>
      </w:r>
      <w:r w:rsidRPr="000275F9">
        <w:rPr>
          <w:rFonts w:hint="eastAsia"/>
          <w:color w:val="auto"/>
          <w:lang w:val="ko-KR"/>
        </w:rPr>
        <w:t>처리</w:t>
      </w:r>
    </w:p>
    <w:p w:rsidR="00C875EC" w:rsidRPr="008108FE" w:rsidRDefault="00C875EC" w:rsidP="00C875EC">
      <w:pPr>
        <w:ind w:firstLineChars="100" w:firstLine="180"/>
        <w:rPr>
          <w:color w:val="FF0000"/>
          <w:lang w:val="ko-KR"/>
        </w:rPr>
      </w:pPr>
      <w:r w:rsidRPr="008108FE">
        <w:rPr>
          <w:rFonts w:ascii="맑은 고딕" w:hAnsi="맑은 고딕" w:hint="eastAsia"/>
          <w:color w:val="FF0000"/>
          <w:szCs w:val="18"/>
        </w:rPr>
        <w:t>※멀티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옵션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하는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방법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PROC_STS </w:t>
      </w:r>
      <w:r w:rsidRPr="008108FE">
        <w:rPr>
          <w:rFonts w:ascii="맑은 고딕" w:hAnsi="맑은 고딕" w:hint="eastAsia"/>
          <w:color w:val="FF0000"/>
          <w:szCs w:val="18"/>
        </w:rPr>
        <w:t>에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0,7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사용내역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미작성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또는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사용내역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저장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상태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건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</w:p>
    <w:p w:rsidR="00C875EC" w:rsidRPr="000275F9" w:rsidRDefault="00C875EC" w:rsidP="00C875EC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0275F9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0275F9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0275F9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0275F9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0275F9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  <w:r>
        <w:rPr>
          <w:rFonts w:asciiTheme="minorHAnsi" w:eastAsiaTheme="minorHAnsi" w:hAnsiTheme="minorHAnsi" w:cs="Arial" w:hint="eastAsia"/>
          <w:color w:val="auto"/>
          <w:szCs w:val="18"/>
        </w:rPr>
        <w:t xml:space="preserve"> (</w:t>
      </w: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>지출결의일자 기준, 지출결의서번호, 지출내역일련번호 기준 정렬</w:t>
      </w:r>
      <w:r>
        <w:rPr>
          <w:rFonts w:asciiTheme="minorHAnsi" w:eastAsiaTheme="minorHAnsi" w:hAnsiTheme="minorHAnsi" w:cs="Arial" w:hint="eastAsia"/>
          <w:color w:val="auto"/>
          <w:szCs w:val="18"/>
        </w:rPr>
        <w:t>)</w:t>
      </w:r>
    </w:p>
    <w:p w:rsidR="00C875EC" w:rsidRDefault="00C875EC" w:rsidP="00C875EC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6725E0">
        <w:rPr>
          <w:rFonts w:ascii="맑은 고딕" w:hAnsi="맑은 고딕" w:hint="eastAsia"/>
          <w:color w:val="auto"/>
          <w:szCs w:val="18"/>
        </w:rPr>
        <w:t>주</w:t>
      </w:r>
      <w:r w:rsidRPr="006725E0">
        <w:rPr>
          <w:rFonts w:ascii="맑은 고딕" w:hAnsi="맑은 고딕" w:hint="eastAsia"/>
          <w:color w:val="auto"/>
          <w:szCs w:val="18"/>
        </w:rPr>
        <w:t xml:space="preserve">3) 0 : </w:t>
      </w:r>
      <w:r w:rsidRPr="006725E0">
        <w:rPr>
          <w:rFonts w:ascii="맑은 고딕" w:hAnsi="맑은 고딕" w:hint="eastAsia"/>
          <w:color w:val="auto"/>
          <w:szCs w:val="18"/>
        </w:rPr>
        <w:t>임시저장</w:t>
      </w:r>
      <w:r w:rsidRPr="006725E0">
        <w:rPr>
          <w:rFonts w:ascii="맑은 고딕" w:hAnsi="맑은 고딕" w:hint="eastAsia"/>
          <w:color w:val="auto"/>
          <w:szCs w:val="18"/>
        </w:rPr>
        <w:t xml:space="preserve">, 1 : </w:t>
      </w:r>
      <w:r w:rsidRPr="006725E0">
        <w:rPr>
          <w:rFonts w:ascii="맑은 고딕" w:hAnsi="맑은 고딕" w:hint="eastAsia"/>
          <w:color w:val="auto"/>
          <w:szCs w:val="18"/>
        </w:rPr>
        <w:t>본인회수</w:t>
      </w:r>
      <w:r w:rsidRPr="006725E0">
        <w:rPr>
          <w:rFonts w:ascii="맑은 고딕" w:hAnsi="맑은 고딕" w:hint="eastAsia"/>
          <w:color w:val="auto"/>
          <w:szCs w:val="18"/>
        </w:rPr>
        <w:t xml:space="preserve">, 2 : </w:t>
      </w:r>
      <w:r w:rsidRPr="006725E0">
        <w:rPr>
          <w:rFonts w:ascii="맑은 고딕" w:hAnsi="맑은 고딕" w:hint="eastAsia"/>
          <w:color w:val="auto"/>
          <w:szCs w:val="18"/>
        </w:rPr>
        <w:t>결재요청</w:t>
      </w:r>
      <w:r w:rsidRPr="006725E0">
        <w:rPr>
          <w:rFonts w:ascii="맑은 고딕" w:hAnsi="맑은 고딕" w:hint="eastAsia"/>
          <w:color w:val="auto"/>
          <w:szCs w:val="18"/>
        </w:rPr>
        <w:t>(</w:t>
      </w:r>
      <w:r w:rsidRPr="006725E0">
        <w:rPr>
          <w:rFonts w:ascii="맑은 고딕" w:hAnsi="맑은 고딕" w:hint="eastAsia"/>
          <w:color w:val="auto"/>
          <w:szCs w:val="18"/>
        </w:rPr>
        <w:t>진행</w:t>
      </w:r>
      <w:r w:rsidRPr="006725E0">
        <w:rPr>
          <w:rFonts w:ascii="맑은 고딕" w:hAnsi="맑은 고딕" w:hint="eastAsia"/>
          <w:color w:val="auto"/>
          <w:szCs w:val="18"/>
        </w:rPr>
        <w:t xml:space="preserve">), 4 : </w:t>
      </w:r>
      <w:r w:rsidRPr="006725E0">
        <w:rPr>
          <w:rFonts w:ascii="맑은 고딕" w:hAnsi="맑은 고딕" w:hint="eastAsia"/>
          <w:color w:val="auto"/>
          <w:szCs w:val="18"/>
        </w:rPr>
        <w:t>결재반려</w:t>
      </w:r>
      <w:r w:rsidRPr="006725E0">
        <w:rPr>
          <w:rFonts w:ascii="맑은 고딕" w:hAnsi="맑은 고딕" w:hint="eastAsia"/>
          <w:color w:val="auto"/>
          <w:szCs w:val="18"/>
        </w:rPr>
        <w:t xml:space="preserve">, 9 : </w:t>
      </w:r>
      <w:r w:rsidRPr="006725E0">
        <w:rPr>
          <w:rFonts w:ascii="맑은 고딕" w:hAnsi="맑은 고딕" w:hint="eastAsia"/>
          <w:color w:val="auto"/>
          <w:szCs w:val="18"/>
        </w:rPr>
        <w:t>결재완료</w:t>
      </w:r>
    </w:p>
    <w:p w:rsidR="00C875EC" w:rsidRPr="008108FE" w:rsidRDefault="00C875EC" w:rsidP="00C875EC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8108FE">
        <w:rPr>
          <w:rFonts w:ascii="맑은 고딕" w:hAnsi="맑은 고딕" w:hint="eastAsia"/>
          <w:color w:val="FF0000"/>
          <w:szCs w:val="18"/>
        </w:rPr>
        <w:t>※멀티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옵션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하는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방법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APPR</w:t>
      </w:r>
      <w:r w:rsidRPr="008108FE">
        <w:rPr>
          <w:rFonts w:ascii="맑은 고딕" w:hAnsi="맑은 고딕"/>
          <w:color w:val="FF0000"/>
          <w:szCs w:val="18"/>
        </w:rPr>
        <w:t xml:space="preserve">_STS </w:t>
      </w:r>
      <w:r w:rsidRPr="008108FE">
        <w:rPr>
          <w:rFonts w:ascii="맑은 고딕" w:hAnsi="맑은 고딕" w:hint="eastAsia"/>
          <w:color w:val="FF0000"/>
          <w:szCs w:val="18"/>
        </w:rPr>
        <w:t>에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0,1,4 </w:t>
      </w:r>
      <w:r w:rsidRPr="008108FE">
        <w:rPr>
          <w:rFonts w:ascii="맑은 고딕" w:hAnsi="맑은 고딕" w:hint="eastAsia"/>
          <w:color w:val="FF0000"/>
          <w:szCs w:val="18"/>
        </w:rPr>
        <w:t>지정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/>
          <w:color w:val="FF0000"/>
          <w:szCs w:val="18"/>
        </w:rPr>
        <w:t xml:space="preserve">: </w:t>
      </w:r>
      <w:r w:rsidRPr="008108FE">
        <w:rPr>
          <w:rFonts w:ascii="맑은 고딕" w:hAnsi="맑은 고딕" w:hint="eastAsia"/>
          <w:color w:val="FF0000"/>
          <w:szCs w:val="18"/>
        </w:rPr>
        <w:t>임시저장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또는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본인회수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또는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결재반려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건</w:t>
      </w:r>
      <w:r w:rsidRPr="008108FE">
        <w:rPr>
          <w:rFonts w:ascii="맑은 고딕" w:hAnsi="맑은 고딕" w:hint="eastAsia"/>
          <w:color w:val="FF0000"/>
          <w:szCs w:val="18"/>
        </w:rPr>
        <w:t xml:space="preserve"> </w:t>
      </w:r>
      <w:r w:rsidRPr="008108FE">
        <w:rPr>
          <w:rFonts w:ascii="맑은 고딕" w:hAnsi="맑은 고딕" w:hint="eastAsia"/>
          <w:color w:val="FF0000"/>
          <w:szCs w:val="18"/>
        </w:rPr>
        <w:t>조회</w:t>
      </w:r>
    </w:p>
    <w:p w:rsidR="00304F0F" w:rsidRPr="00F52E2D" w:rsidRDefault="00304F0F" w:rsidP="00304F0F">
      <w:pPr>
        <w:rPr>
          <w:color w:val="auto"/>
        </w:rPr>
      </w:pPr>
    </w:p>
    <w:p w:rsidR="00304F0F" w:rsidRDefault="00304F0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304F0F" w:rsidRPr="001C4BAE" w:rsidRDefault="000A3D2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6E6043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304F0F" w:rsidRPr="001C4BAE" w:rsidRDefault="00304F0F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808080" w:themeColor="background1" w:themeShade="80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A</w:t>
            </w:r>
            <w:r w:rsidRPr="001C4BAE"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  <w:t>QUIRE_YN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dstrike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d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808080" w:themeColor="background1" w:themeShade="80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691DF1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5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strike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strike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strike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strike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strike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strike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strike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strike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 w:val="16"/>
                <w:szCs w:val="18"/>
              </w:rPr>
              <w:t xml:space="preserve">ERP_CODE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 w:val="16"/>
                <w:szCs w:val="18"/>
              </w:rPr>
              <w:t>중복 필드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171534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304F0F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CD_APPR_REC  (배열 값) :  카드지출 승인결과 내역 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RCPT_URL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조회 팝업 URL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_IMG_LIST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목록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MG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_SEQ_NO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증빙일련번호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등록일시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RCPT_IMG_URL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35BB6" w:rsidRPr="00F52E2D" w:rsidTr="00A5568F">
        <w:trPr>
          <w:trHeight w:val="299"/>
        </w:trPr>
        <w:tc>
          <w:tcPr>
            <w:tcW w:w="1767" w:type="dxa"/>
          </w:tcPr>
          <w:p w:rsidR="00935BB6" w:rsidRPr="001C4BAE" w:rsidRDefault="00935BB6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935BB6" w:rsidRPr="001C4BAE" w:rsidRDefault="00935BB6" w:rsidP="00935BB6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ORG_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IMG_URL</w:t>
            </w:r>
          </w:p>
        </w:tc>
        <w:tc>
          <w:tcPr>
            <w:tcW w:w="2352" w:type="dxa"/>
            <w:vAlign w:val="center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증빙이미지_원본</w:t>
            </w:r>
          </w:p>
        </w:tc>
        <w:tc>
          <w:tcPr>
            <w:tcW w:w="1191" w:type="dxa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이미지 원본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1C4BAE" w:rsidRDefault="001C4BAE" w:rsidP="001C4BA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R_USER_NM</w:t>
            </w:r>
          </w:p>
        </w:tc>
        <w:tc>
          <w:tcPr>
            <w:tcW w:w="2352" w:type="dxa"/>
            <w:vAlign w:val="center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1C4BAE" w:rsidRDefault="001C4BAE" w:rsidP="001C4BA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R_USER_ID</w:t>
            </w:r>
          </w:p>
        </w:tc>
        <w:tc>
          <w:tcPr>
            <w:tcW w:w="2352" w:type="dxa"/>
            <w:vAlign w:val="center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1C4BAE" w:rsidRDefault="001C4BAE" w:rsidP="001C4BA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R_EMP_ERP_CD</w:t>
            </w:r>
          </w:p>
        </w:tc>
        <w:tc>
          <w:tcPr>
            <w:tcW w:w="2352" w:type="dxa"/>
            <w:vAlign w:val="center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 xml:space="preserve">영수증 사용자 </w:t>
            </w:r>
            <w: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  <w:t>ERP</w:t>
            </w: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1C4BAE" w:rsidRDefault="001C4BAE" w:rsidP="001C4BA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  <w:vAlign w:val="center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1C4BAE" w:rsidRDefault="001C4BAE" w:rsidP="001C4BA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R_DEPT_NM</w:t>
            </w:r>
          </w:p>
        </w:tc>
        <w:tc>
          <w:tcPr>
            <w:tcW w:w="2352" w:type="dxa"/>
            <w:vAlign w:val="center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1C4BAE" w:rsidRDefault="001C4BAE" w:rsidP="001C4BAE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R_DEPT_ERP_CD</w:t>
            </w:r>
          </w:p>
        </w:tc>
        <w:tc>
          <w:tcPr>
            <w:tcW w:w="2352" w:type="dxa"/>
            <w:vAlign w:val="center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1C4BAE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1C4BAE" w:rsidRDefault="001C4BAE" w:rsidP="00935BB6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영수증 사용자 부서</w:t>
            </w:r>
          </w:p>
        </w:tc>
      </w:tr>
    </w:tbl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304F0F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5E0AF3" w:rsidRPr="00304F0F" w:rsidRDefault="00691DF1">
      <w:pPr>
        <w:rPr>
          <w:rFonts w:ascii="맑은 고딕" w:eastAsia="맑은 고딕" w:hAnsi="맑은 고딕"/>
          <w:b/>
          <w:color w:val="auto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6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DB0F04">
        <w:rPr>
          <w:rFonts w:ascii="맑은 고딕" w:hAnsi="맑은 고딕"/>
          <w:color w:val="auto"/>
          <w:szCs w:val="18"/>
        </w:rPr>
        <w:t>99</w:t>
      </w:r>
      <w:r w:rsidR="00F808A2">
        <w:rPr>
          <w:rFonts w:ascii="맑은 고딕" w:hAnsi="맑은 고딕"/>
          <w:color w:val="auto"/>
          <w:szCs w:val="18"/>
        </w:rPr>
        <w:t>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F52E2D" w:rsidRPr="00F52E2D" w:rsidRDefault="00F52E2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E0AF3" w:rsidRPr="00F52E2D" w:rsidRDefault="005E0AF3" w:rsidP="005E0AF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1" w:name="_카드_사용(매입)_내역"/>
      <w:bookmarkStart w:id="52" w:name="_Toc6223794"/>
      <w:bookmarkEnd w:id="51"/>
      <w:r w:rsidRPr="00F52E2D">
        <w:rPr>
          <w:rFonts w:ascii="맑은 고딕" w:hAnsi="맑은 고딕" w:hint="eastAsia"/>
          <w:color w:val="auto"/>
          <w:sz w:val="24"/>
        </w:rPr>
        <w:lastRenderedPageBreak/>
        <w:t>카드 사용(매입) 내역 조회</w:t>
      </w:r>
      <w:r w:rsidRPr="00F52E2D">
        <w:rPr>
          <w:rFonts w:ascii="맑은 고딕" w:hAnsi="맑은 고딕"/>
          <w:color w:val="auto"/>
          <w:sz w:val="24"/>
        </w:rPr>
        <w:t xml:space="preserve"> – 0430</w:t>
      </w:r>
      <w:bookmarkEnd w:id="5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E0AF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E0AF3" w:rsidRPr="00F52E2D" w:rsidRDefault="005E0AF3" w:rsidP="00B018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사용 (매입)</w:t>
            </w:r>
            <w:r w:rsidR="00B018ED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내역을 조회합니다.</w:t>
            </w:r>
          </w:p>
        </w:tc>
      </w:tr>
    </w:tbl>
    <w:p w:rsidR="005E0AF3" w:rsidRPr="00F52E2D" w:rsidRDefault="005E0AF3" w:rsidP="00811A02">
      <w:pPr>
        <w:pStyle w:val="11"/>
      </w:pPr>
    </w:p>
    <w:p w:rsidR="005E0AF3" w:rsidRPr="00F52E2D" w:rsidRDefault="005E0AF3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E0AF3" w:rsidRPr="00F52E2D" w:rsidRDefault="005E0AF3" w:rsidP="005E0AF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1751"/>
        <w:gridCol w:w="1592"/>
        <w:gridCol w:w="1274"/>
        <w:gridCol w:w="1115"/>
        <w:gridCol w:w="1225"/>
        <w:gridCol w:w="2150"/>
      </w:tblGrid>
      <w:tr w:rsidR="005E0AF3" w:rsidRPr="00F52E2D" w:rsidTr="00CE0951">
        <w:trPr>
          <w:trHeight w:val="201"/>
        </w:trPr>
        <w:tc>
          <w:tcPr>
            <w:tcW w:w="152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43" w:type="dxa"/>
            <w:gridSpan w:val="2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4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0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</w:tcPr>
          <w:p w:rsidR="005E0AF3" w:rsidRPr="00F52E2D" w:rsidRDefault="005E0AF3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“0713”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E0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4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4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4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4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4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40107" w:rsidRPr="00F52E2D" w:rsidTr="00CE0951">
        <w:trPr>
          <w:trHeight w:val="201"/>
        </w:trPr>
        <w:tc>
          <w:tcPr>
            <w:tcW w:w="1522" w:type="dxa"/>
            <w:vMerge/>
            <w:shd w:val="clear" w:color="auto" w:fill="FFFF00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5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1"/>
        </w:trPr>
        <w:tc>
          <w:tcPr>
            <w:tcW w:w="1522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2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4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5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1"/>
        </w:trPr>
        <w:tc>
          <w:tcPr>
            <w:tcW w:w="1522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  <w:r w:rsidR="00240107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40107" w:rsidRPr="00F52E2D" w:rsidRDefault="00240107" w:rsidP="00240107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최신거래순</w:t>
      </w:r>
    </w:p>
    <w:p w:rsidR="005E0AF3" w:rsidRPr="00F52E2D" w:rsidRDefault="005E0AF3" w:rsidP="005E0AF3">
      <w:pPr>
        <w:rPr>
          <w:b/>
          <w:color w:val="auto"/>
          <w:sz w:val="28"/>
        </w:rPr>
      </w:pPr>
    </w:p>
    <w:p w:rsidR="005E0AF3" w:rsidRPr="00F52E2D" w:rsidRDefault="005E0AF3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581"/>
        <w:gridCol w:w="2307"/>
        <w:gridCol w:w="1462"/>
        <w:gridCol w:w="1130"/>
        <w:gridCol w:w="1439"/>
      </w:tblGrid>
      <w:tr w:rsidR="005E0AF3" w:rsidRPr="00F52E2D" w:rsidTr="00CE0951">
        <w:trPr>
          <w:trHeight w:val="302"/>
        </w:trPr>
        <w:tc>
          <w:tcPr>
            <w:tcW w:w="1656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1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07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6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0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439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317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635"/>
        </w:trPr>
        <w:tc>
          <w:tcPr>
            <w:tcW w:w="1656" w:type="dxa"/>
            <w:shd w:val="clear" w:color="auto" w:fill="auto"/>
            <w:vAlign w:val="center"/>
          </w:tcPr>
          <w:p w:rsidR="005E0AF3" w:rsidRPr="00F52E2D" w:rsidRDefault="005E0AF3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1" w:type="dxa"/>
            <w:shd w:val="clear" w:color="auto" w:fill="auto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62" w:type="dxa"/>
            <w:shd w:val="clear" w:color="auto" w:fill="auto"/>
          </w:tcPr>
          <w:p w:rsidR="005E0AF3" w:rsidRPr="00F52E2D" w:rsidRDefault="005E0AF3" w:rsidP="00B018E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5E0AF3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shd w:val="clear" w:color="auto" w:fill="auto"/>
          </w:tcPr>
          <w:p w:rsidR="005E0AF3" w:rsidRPr="00F52E2D" w:rsidRDefault="005E0AF3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1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07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62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B018E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매입원금(원화)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ACQU_EXCH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매입시적용환율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USD_ACQU_TOT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달러환산 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CONV_FEE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INST_TYPE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OVRS_USE_YN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3)</w:t>
            </w: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전표제출여부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MEST_BIZ_NO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MEST_REPR_NM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MEST_ZIP_CD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가맹점우편번호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808A2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808A2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 유형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808A2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808A2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808A2" w:rsidRDefault="00691DF1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04B9F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04B9F" w:rsidRPr="00F52E2D" w:rsidRDefault="00204B9F" w:rsidP="00204B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04B9F" w:rsidRPr="00F808A2" w:rsidRDefault="00204B9F" w:rsidP="00204B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MEST_TAXT_TYP_INFO_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04B9F" w:rsidRPr="00F808A2" w:rsidRDefault="00204B9F" w:rsidP="00204B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국세청조회일자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04B9F" w:rsidRPr="00F808A2" w:rsidRDefault="00204B9F" w:rsidP="00204B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04B9F" w:rsidRPr="00F808A2" w:rsidRDefault="00204B9F" w:rsidP="00204B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04B9F" w:rsidRPr="00F808A2" w:rsidRDefault="00204B9F" w:rsidP="00204B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449F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MEST_CESS_DT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PART_ACQU_CAN_YN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8449F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NONE_APPR_YN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90F1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790F18"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SERV_TYPE_YN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DISC_AMT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808A2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매입원금(현지)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808A2" w:rsidRDefault="0078449F" w:rsidP="0078449F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COMM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F52E2D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52E2D" w:rsidRDefault="0078449F" w:rsidP="0078449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F52E2D" w:rsidRDefault="0078449F" w:rsidP="0078449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F52E2D" w:rsidRDefault="0078449F" w:rsidP="0078449F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78449F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449F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ORG_COLL_NO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= ‘A’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인 경우 COLL_NO</w:t>
            </w:r>
          </w:p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그 외 경우는 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DB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저장된 값</w:t>
            </w:r>
          </w:p>
        </w:tc>
      </w:tr>
      <w:tr w:rsidR="0078449F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CANC_NO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8449F" w:rsidRPr="00204B9F" w:rsidRDefault="0078449F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APV_CAN_YN = ‘B’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이면</w:t>
            </w:r>
          </w:p>
          <w:p w:rsidR="0078449F" w:rsidRPr="00204B9F" w:rsidRDefault="0078449F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lastRenderedPageBreak/>
              <w:t>APV_NO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제공</w:t>
            </w:r>
          </w:p>
        </w:tc>
      </w:tr>
      <w:tr w:rsidR="00D0265C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265C" w:rsidRPr="00F808A2" w:rsidRDefault="00D0265C" w:rsidP="0078449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265C" w:rsidRPr="00F808A2" w:rsidRDefault="00D0265C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265C" w:rsidRPr="00F808A2" w:rsidRDefault="0065501D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부과세환급여부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265C" w:rsidRPr="00F808A2" w:rsidRDefault="0065501D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265C" w:rsidRPr="00F808A2" w:rsidRDefault="0065501D" w:rsidP="0078449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65501D" w:rsidRPr="00F808A2" w:rsidRDefault="00C200F3" w:rsidP="0078449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주7</w:t>
            </w:r>
          </w:p>
        </w:tc>
      </w:tr>
    </w:tbl>
    <w:p w:rsidR="005E0AF3" w:rsidRPr="00691DF1" w:rsidRDefault="005E0AF3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Pr="00691DF1">
        <w:rPr>
          <w:rFonts w:ascii="맑은 고딕" w:eastAsia="맑은 고딕" w:hAnsi="맑은 고딕"/>
          <w:color w:val="auto"/>
        </w:rPr>
        <w:t xml:space="preserve">1) </w:t>
      </w:r>
      <w:r w:rsidR="00E63559" w:rsidRPr="00691DF1">
        <w:rPr>
          <w:rFonts w:ascii="맑은 고딕" w:eastAsia="맑은 고딕" w:hAnsi="맑은 고딕" w:hint="eastAsia"/>
          <w:color w:val="auto"/>
        </w:rPr>
        <w:t>A:매입,</w:t>
      </w:r>
      <w:r w:rsidR="00E63559" w:rsidRPr="00691DF1">
        <w:rPr>
          <w:rFonts w:ascii="맑은 고딕" w:eastAsia="맑은 고딕" w:hAnsi="맑은 고딕"/>
          <w:color w:val="auto"/>
        </w:rPr>
        <w:t xml:space="preserve"> B:</w:t>
      </w:r>
      <w:r w:rsidR="00E63559" w:rsidRPr="00691DF1">
        <w:rPr>
          <w:rFonts w:ascii="맑은 고딕" w:eastAsia="맑은 고딕" w:hAnsi="맑은 고딕" w:hint="eastAsia"/>
          <w:color w:val="auto"/>
        </w:rPr>
        <w:t>매입취소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주2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일시불,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할부,</w:t>
      </w:r>
      <w:r w:rsidRPr="00691DF1">
        <w:rPr>
          <w:rFonts w:ascii="맑은 고딕" w:eastAsia="맑은 고딕" w:hAnsi="맑은 고딕"/>
          <w:color w:val="auto"/>
        </w:rPr>
        <w:t xml:space="preserve"> C:</w:t>
      </w:r>
      <w:r w:rsidRPr="00691DF1">
        <w:rPr>
          <w:rFonts w:ascii="맑은 고딕" w:eastAsia="맑은 고딕" w:hAnsi="맑은 고딕" w:hint="eastAsia"/>
          <w:color w:val="auto"/>
        </w:rPr>
        <w:t>현금서비스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주3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국내,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해외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주4) A:일반매입취소,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부분매입</w:t>
      </w:r>
      <w:r w:rsidR="00790F18">
        <w:rPr>
          <w:rFonts w:ascii="맑은 고딕" w:eastAsia="맑은 고딕" w:hAnsi="맑은 고딕" w:hint="eastAsia"/>
          <w:color w:val="auto"/>
        </w:rPr>
        <w:t>(매입취소시)</w:t>
      </w:r>
      <w:r w:rsidRPr="00691DF1">
        <w:rPr>
          <w:rFonts w:ascii="맑은 고딕" w:eastAsia="맑은 고딕" w:hAnsi="맑은 고딕" w:hint="eastAsia"/>
          <w:color w:val="auto"/>
        </w:rPr>
        <w:t>, C:간주매입,</w:t>
      </w:r>
      <w:r w:rsidRPr="00691DF1">
        <w:rPr>
          <w:rFonts w:ascii="맑은 고딕" w:eastAsia="맑은 고딕" w:hAnsi="맑은 고딕"/>
          <w:color w:val="auto"/>
        </w:rPr>
        <w:t xml:space="preserve"> D:</w:t>
      </w:r>
      <w:r w:rsidRPr="00691DF1">
        <w:rPr>
          <w:rFonts w:ascii="맑은 고딕" w:eastAsia="맑은 고딕" w:hAnsi="맑은 고딕" w:hint="eastAsia"/>
          <w:color w:val="auto"/>
        </w:rPr>
        <w:t>알수없음</w:t>
      </w:r>
    </w:p>
    <w:p w:rsidR="00691DF1" w:rsidRDefault="00691DF1" w:rsidP="005E0AF3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90F18" w:rsidRDefault="00790F18" w:rsidP="00790F18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6) </w:t>
      </w:r>
      <w:r w:rsidRPr="003545D8">
        <w:rPr>
          <w:rFonts w:ascii="맑은 고딕" w:hAnsi="맑은 고딕" w:hint="eastAsia"/>
          <w:color w:val="auto"/>
          <w:szCs w:val="18"/>
        </w:rPr>
        <w:t>A:</w:t>
      </w:r>
      <w:r w:rsidRPr="003545D8">
        <w:rPr>
          <w:rFonts w:ascii="맑은 고딕" w:hAnsi="맑은 고딕" w:hint="eastAsia"/>
          <w:color w:val="auto"/>
          <w:szCs w:val="18"/>
        </w:rPr>
        <w:t>일반매입</w:t>
      </w:r>
      <w:r w:rsidRPr="003545D8">
        <w:rPr>
          <w:rFonts w:ascii="맑은 고딕" w:hAnsi="맑은 고딕" w:hint="eastAsia"/>
          <w:color w:val="auto"/>
          <w:szCs w:val="18"/>
        </w:rPr>
        <w:t>, B:</w:t>
      </w:r>
      <w:r w:rsidRPr="003545D8">
        <w:rPr>
          <w:rFonts w:ascii="맑은 고딕" w:hAnsi="맑은 고딕" w:hint="eastAsia"/>
          <w:color w:val="auto"/>
          <w:szCs w:val="18"/>
        </w:rPr>
        <w:t>무승인매입</w:t>
      </w:r>
    </w:p>
    <w:p w:rsidR="00C200F3" w:rsidRPr="00A61B70" w:rsidRDefault="00C200F3" w:rsidP="00790F18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7</w:t>
      </w:r>
      <w:r>
        <w:rPr>
          <w:rFonts w:ascii="맑은 고딕" w:hAnsi="맑은 고딕"/>
          <w:color w:val="auto"/>
          <w:szCs w:val="18"/>
        </w:rPr>
        <w:t>) Y:</w:t>
      </w:r>
      <w:r>
        <w:rPr>
          <w:rFonts w:ascii="맑은 고딕" w:hAnsi="맑은 고딕" w:hint="eastAsia"/>
          <w:color w:val="auto"/>
          <w:szCs w:val="18"/>
        </w:rPr>
        <w:t>대상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N:</w:t>
      </w:r>
      <w:r>
        <w:rPr>
          <w:rFonts w:ascii="맑은 고딕" w:hAnsi="맑은 고딕" w:hint="eastAsia"/>
          <w:color w:val="auto"/>
          <w:szCs w:val="18"/>
        </w:rPr>
        <w:t>비대상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과세유형에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X:</w:t>
      </w:r>
      <w:r>
        <w:rPr>
          <w:rFonts w:ascii="맑은 고딕" w:hAnsi="맑은 고딕" w:hint="eastAsia"/>
          <w:color w:val="auto"/>
          <w:szCs w:val="18"/>
        </w:rPr>
        <w:t>업종명이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철도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버스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항공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등등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자동면세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가맹점에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</w:p>
    <w:p w:rsidR="00790F18" w:rsidRPr="00790F18" w:rsidRDefault="00790F18" w:rsidP="005E0AF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E63559" w:rsidRPr="00F52E2D" w:rsidRDefault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E63559" w:rsidRPr="00F52E2D" w:rsidRDefault="00E63559" w:rsidP="00E6355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3" w:name="_Toc6223795"/>
      <w:r w:rsidRPr="00F52E2D">
        <w:rPr>
          <w:rFonts w:ascii="맑은 고딕" w:hAnsi="맑은 고딕" w:hint="eastAsia"/>
          <w:color w:val="auto"/>
          <w:sz w:val="24"/>
        </w:rPr>
        <w:lastRenderedPageBreak/>
        <w:t>해외카드 사용 내역 조회</w:t>
      </w:r>
      <w:r w:rsidRPr="00F52E2D">
        <w:rPr>
          <w:rFonts w:ascii="맑은 고딕" w:hAnsi="맑은 고딕"/>
          <w:color w:val="auto"/>
          <w:sz w:val="24"/>
        </w:rPr>
        <w:t xml:space="preserve"> – 045</w:t>
      </w:r>
      <w:r w:rsidR="004555F9" w:rsidRPr="00F52E2D">
        <w:rPr>
          <w:rFonts w:ascii="맑은 고딕" w:hAnsi="맑은 고딕"/>
          <w:color w:val="auto"/>
          <w:sz w:val="24"/>
        </w:rPr>
        <w:t>1</w:t>
      </w:r>
      <w:bookmarkEnd w:id="5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63559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63559" w:rsidRPr="00F52E2D" w:rsidRDefault="00E63559" w:rsidP="00CE095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VISA, MASTERCARD, AMEX)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사용 내역을</w:t>
            </w:r>
            <w:r w:rsidR="004555F9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CE095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VCF4.4 Format</w:t>
            </w:r>
            <w:r w:rsidR="0052516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으로 조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회합니다.</w:t>
            </w:r>
          </w:p>
        </w:tc>
      </w:tr>
    </w:tbl>
    <w:p w:rsidR="00E63559" w:rsidRPr="00F52E2D" w:rsidRDefault="00E63559" w:rsidP="00811A02">
      <w:pPr>
        <w:pStyle w:val="11"/>
      </w:pPr>
    </w:p>
    <w:p w:rsidR="00E63559" w:rsidRPr="00F52E2D" w:rsidRDefault="00E6355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63559" w:rsidRPr="00F52E2D" w:rsidRDefault="00E63559" w:rsidP="00E6355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E63559" w:rsidRPr="00F52E2D" w:rsidTr="00CE0951">
        <w:trPr>
          <w:trHeight w:val="192"/>
        </w:trPr>
        <w:tc>
          <w:tcPr>
            <w:tcW w:w="1526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E63559" w:rsidRPr="00F52E2D" w:rsidRDefault="00E63559" w:rsidP="00C919C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BD02EA" w:rsidP="00C919C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“0451”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63559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4555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</w:t>
            </w:r>
            <w:r w:rsidR="004555F9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번호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63559" w:rsidRPr="00F52E2D" w:rsidRDefault="00E63559" w:rsidP="00E63559">
      <w:pPr>
        <w:rPr>
          <w:b/>
          <w:color w:val="auto"/>
          <w:sz w:val="28"/>
        </w:rPr>
      </w:pPr>
    </w:p>
    <w:p w:rsidR="00E63559" w:rsidRPr="00F52E2D" w:rsidRDefault="00E63559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26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068"/>
        <w:gridCol w:w="2320"/>
        <w:gridCol w:w="1470"/>
        <w:gridCol w:w="988"/>
        <w:gridCol w:w="1756"/>
      </w:tblGrid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6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2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7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7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70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68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6E6043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6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70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756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63559" w:rsidRPr="00F52E2D" w:rsidRDefault="004555F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ACC_NO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POST_DT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사용(매입)일자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TRANS_REF_NO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SPLR_NM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SPLR_CITY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도시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SPLR_ISO_CNTY_CD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국가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SRC_CUR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원승인통화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="00D66BF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MRCT_CTGR_CD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가맹점업종코드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66BF9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3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TRANS_TYPE_CD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4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BILL_CUR_CD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청구통화코드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2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TAX_AMT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</w:tbl>
    <w:p w:rsidR="00E6355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주1</w:t>
      </w:r>
      <w:r w:rsidRPr="00F52E2D">
        <w:rPr>
          <w:rFonts w:ascii="맑은 고딕" w:eastAsia="맑은 고딕" w:hAnsi="맑은 고딕"/>
          <w:b/>
          <w:color w:val="auto"/>
        </w:rPr>
        <w:t xml:space="preserve">) ISO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국가코드 </w:t>
      </w:r>
      <w:r w:rsidRPr="00F52E2D">
        <w:rPr>
          <w:rFonts w:ascii="맑은 고딕" w:eastAsia="맑은 고딕" w:hAnsi="맑은 고딕"/>
          <w:b/>
          <w:color w:val="auto"/>
        </w:rPr>
        <w:t>(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ISO </w:t>
      </w:r>
      <w:r w:rsidRPr="00F52E2D">
        <w:rPr>
          <w:rFonts w:ascii="맑은 고딕" w:eastAsia="맑은 고딕" w:hAnsi="맑은 고딕"/>
          <w:b/>
          <w:color w:val="auto"/>
        </w:rPr>
        <w:t>3166)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주2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ISO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통화 코드 </w:t>
      </w:r>
      <w:r w:rsidRPr="00F52E2D">
        <w:rPr>
          <w:rFonts w:ascii="맑은 고딕" w:eastAsia="맑은 고딕" w:hAnsi="맑은 고딕"/>
          <w:b/>
          <w:color w:val="auto"/>
        </w:rPr>
        <w:t>(ISO 4217)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주3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참조 </w:t>
      </w:r>
      <w:hyperlink r:id="rId17" w:history="1">
        <w:r w:rsidR="0052516F" w:rsidRPr="00F52E2D">
          <w:rPr>
            <w:rStyle w:val="af5"/>
            <w:rFonts w:ascii="맑은 고딕" w:eastAsia="맑은 고딕" w:hAnsi="맑은 고딕"/>
            <w:b/>
            <w:color w:val="auto"/>
          </w:rPr>
          <w:t>https://github.com/greggles/mcc-codes/blob/master/mcc_codes.csv</w:t>
        </w:r>
      </w:hyperlink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아래 목록 참조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10 = 구입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11 = 신용 바우처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20 = 수동 현금 지출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22 = ATM 현금 출납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30 = 지불 취소 - NSF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31 = 지불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40 = 금융 비용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50 = 연회비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52 = 기타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54 = NSF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56 = 신고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61 =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62 =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63 = 금융 요금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64 = 금융 요금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65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66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71 =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73 = 비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80 = 편의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82 = 편의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84 = 여행자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86 = ATM 요금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88 = 연체료</w:t>
      </w:r>
    </w:p>
    <w:p w:rsidR="005E0AF3" w:rsidRPr="00F52E2D" w:rsidRDefault="005E0AF3">
      <w:pPr>
        <w:rPr>
          <w:rFonts w:ascii="맑은 고딕" w:eastAsia="맑은 고딕" w:hAnsi="맑은 고딕"/>
          <w:b/>
          <w:color w:val="auto"/>
        </w:rPr>
      </w:pPr>
    </w:p>
    <w:p w:rsidR="005B4954" w:rsidRPr="00F52E2D" w:rsidRDefault="005B4954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5B4954" w:rsidRPr="00F52E2D" w:rsidRDefault="005B4954" w:rsidP="005B495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4" w:name="_카드_청구_내역"/>
      <w:bookmarkStart w:id="55" w:name="_Toc6223796"/>
      <w:bookmarkEnd w:id="54"/>
      <w:r w:rsidRPr="00F52E2D">
        <w:rPr>
          <w:rFonts w:ascii="맑은 고딕" w:hAnsi="맑은 고딕" w:hint="eastAsia"/>
          <w:color w:val="auto"/>
          <w:sz w:val="24"/>
        </w:rPr>
        <w:lastRenderedPageBreak/>
        <w:t>카드 청구 내역 조회</w:t>
      </w:r>
      <w:r w:rsidRPr="00F52E2D">
        <w:rPr>
          <w:rFonts w:ascii="맑은 고딕" w:hAnsi="맑은 고딕"/>
          <w:color w:val="auto"/>
          <w:sz w:val="24"/>
        </w:rPr>
        <w:t xml:space="preserve"> – 0520</w:t>
      </w:r>
      <w:bookmarkEnd w:id="5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B4954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B4954" w:rsidRPr="00F52E2D" w:rsidRDefault="005B4954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5B4954" w:rsidRPr="00F52E2D" w:rsidRDefault="005B4954" w:rsidP="00811A02">
      <w:pPr>
        <w:pStyle w:val="11"/>
      </w:pPr>
    </w:p>
    <w:p w:rsidR="005B4954" w:rsidRPr="00F52E2D" w:rsidRDefault="005B495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B4954" w:rsidRPr="00F52E2D" w:rsidRDefault="005B4954" w:rsidP="005B495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5B4954" w:rsidRPr="00F52E2D" w:rsidTr="00CE0951">
        <w:trPr>
          <w:trHeight w:val="204"/>
        </w:trPr>
        <w:tc>
          <w:tcPr>
            <w:tcW w:w="1526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5B4954" w:rsidRPr="00F52E2D" w:rsidRDefault="005B4954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“0520”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B4954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5B4954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967942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96794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5B4954" w:rsidRPr="00F52E2D" w:rsidRDefault="003C20B3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240107" w:rsidP="00240107">
      <w:pPr>
        <w:rPr>
          <w:rFonts w:asciiTheme="minorEastAsia" w:eastAsiaTheme="minorEastAsia" w:hAnsiTheme="minorEastAsia" w:cs="Arial"/>
          <w:color w:val="auto"/>
          <w:szCs w:val="18"/>
        </w:rPr>
      </w:pP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주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1) 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DA:과거거래순,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 DD: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최신거래순</w:t>
      </w:r>
    </w:p>
    <w:p w:rsidR="005B4954" w:rsidRPr="00F52E2D" w:rsidRDefault="005B4954" w:rsidP="005B4954">
      <w:pPr>
        <w:rPr>
          <w:b/>
          <w:color w:val="auto"/>
          <w:sz w:val="28"/>
        </w:rPr>
      </w:pPr>
    </w:p>
    <w:p w:rsidR="005B4954" w:rsidRPr="00F52E2D" w:rsidRDefault="005B495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B92639">
        <w:trPr>
          <w:trHeight w:val="314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5B4954" w:rsidRPr="00F52E2D" w:rsidRDefault="005B4954" w:rsidP="0071697C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B4954" w:rsidRPr="00F52E2D" w:rsidRDefault="006E6043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5B4954" w:rsidRPr="00F52E2D" w:rsidRDefault="005B495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772D3D" w:rsidRPr="00F52E2D" w:rsidTr="00B92639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772D3D" w:rsidRPr="00F52E2D" w:rsidRDefault="00772D3D" w:rsidP="00772D3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334D32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691DF1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65501D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APV_TM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‘000000’</w:t>
            </w:r>
          </w:p>
        </w:tc>
      </w:tr>
    </w:tbl>
    <w:p w:rsidR="005B4954" w:rsidRPr="00691DF1" w:rsidRDefault="005B4954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="00772D3D" w:rsidRPr="00691DF1">
        <w:rPr>
          <w:rFonts w:ascii="맑은 고딕" w:eastAsia="맑은 고딕" w:hAnsi="맑은 고딕"/>
          <w:color w:val="auto"/>
        </w:rPr>
        <w:t xml:space="preserve">1)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A:업체일괄, B:카드별합계, C:건별, D:사업장(부서)별, E:이용차별</w:t>
      </w:r>
    </w:p>
    <w:p w:rsidR="00772D3D" w:rsidRPr="00691DF1" w:rsidRDefault="00772D3D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2)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수수료 = 환전환가료 + 기타 수수료</w:t>
      </w:r>
    </w:p>
    <w:p w:rsidR="00772D3D" w:rsidRPr="00691DF1" w:rsidRDefault="00772D3D" w:rsidP="005B4954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3)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청구 총금액(청구원금+수수료(환전수수료+기타 수수료))</w:t>
      </w:r>
    </w:p>
    <w:p w:rsidR="00ED07DB" w:rsidRPr="00691DF1" w:rsidRDefault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772D3D" w:rsidRPr="00691DF1">
        <w:rPr>
          <w:rFonts w:asciiTheme="minorHAnsi" w:eastAsiaTheme="minorHAnsi" w:hAnsiTheme="minorHAnsi" w:cs="Arial" w:hint="eastAsia"/>
          <w:color w:val="auto"/>
          <w:szCs w:val="18"/>
        </w:rPr>
        <w:t>4</w:t>
      </w:r>
      <w:r w:rsidRPr="00691DF1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A:일시불, B:할부, C:현금서비스</w:t>
      </w:r>
    </w:p>
    <w:p w:rsidR="00691DF1" w:rsidRPr="00691DF1" w:rsidRDefault="00691DF1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5)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ED07DB" w:rsidRPr="00F52E2D" w:rsidRDefault="00ED07DB">
      <w:pPr>
        <w:rPr>
          <w:rFonts w:ascii="맑은 고딕" w:eastAsia="맑은 고딕" w:hAnsi="맑은 고딕"/>
          <w:b/>
          <w:bCs/>
          <w:color w:val="auto"/>
          <w:szCs w:val="18"/>
        </w:rPr>
      </w:pPr>
      <w:r w:rsidRPr="00F52E2D">
        <w:rPr>
          <w:rFonts w:ascii="맑은 고딕" w:eastAsia="맑은 고딕" w:hAnsi="맑은 고딕"/>
          <w:b/>
          <w:bCs/>
          <w:color w:val="auto"/>
          <w:szCs w:val="18"/>
        </w:rPr>
        <w:br w:type="page"/>
      </w:r>
    </w:p>
    <w:p w:rsidR="00ED07DB" w:rsidRPr="00F52E2D" w:rsidRDefault="00ED07DB" w:rsidP="00ED07DB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6" w:name="_카드_청구_내역_1"/>
      <w:bookmarkStart w:id="57" w:name="_Toc6223797"/>
      <w:bookmarkEnd w:id="56"/>
      <w:r w:rsidRPr="00F52E2D">
        <w:rPr>
          <w:rFonts w:ascii="맑은 고딕" w:hAnsi="맑은 고딕" w:hint="eastAsia"/>
          <w:color w:val="auto"/>
          <w:sz w:val="24"/>
        </w:rPr>
        <w:lastRenderedPageBreak/>
        <w:t>카드 청구 내역 조회 (영수증 처리내역 포함)</w:t>
      </w:r>
      <w:r w:rsidRPr="00F52E2D">
        <w:rPr>
          <w:rFonts w:ascii="맑은 고딕" w:hAnsi="맑은 고딕"/>
          <w:color w:val="auto"/>
          <w:sz w:val="24"/>
        </w:rPr>
        <w:t xml:space="preserve"> – 0521</w:t>
      </w:r>
      <w:bookmarkEnd w:id="5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D07DB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D07DB" w:rsidRPr="00F52E2D" w:rsidRDefault="00ED07DB" w:rsidP="005E0AF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청구내역에 승인번호가 포함 시 영수증 처리 내역을 함께 제공합니다.</w:t>
            </w:r>
          </w:p>
        </w:tc>
      </w:tr>
    </w:tbl>
    <w:p w:rsidR="00ED07DB" w:rsidRPr="00F52E2D" w:rsidRDefault="00ED07DB" w:rsidP="00811A02">
      <w:pPr>
        <w:pStyle w:val="11"/>
      </w:pPr>
    </w:p>
    <w:p w:rsidR="00ED07DB" w:rsidRPr="00F52E2D" w:rsidRDefault="00ED07DB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D07DB" w:rsidRPr="00F52E2D" w:rsidRDefault="00ED07DB" w:rsidP="00ED07DB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5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734"/>
        <w:gridCol w:w="1576"/>
        <w:gridCol w:w="1260"/>
        <w:gridCol w:w="1103"/>
        <w:gridCol w:w="1213"/>
        <w:gridCol w:w="2129"/>
      </w:tblGrid>
      <w:tr w:rsidR="00ED07DB" w:rsidRPr="00F52E2D" w:rsidTr="00CE0951">
        <w:trPr>
          <w:trHeight w:val="209"/>
        </w:trPr>
        <w:tc>
          <w:tcPr>
            <w:tcW w:w="1506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10" w:type="dxa"/>
            <w:gridSpan w:val="2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6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0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1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1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</w:tcPr>
          <w:p w:rsidR="00ED07DB" w:rsidRPr="00F52E2D" w:rsidRDefault="00ED07DB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9E297F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“0521”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D07DB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ED07DB" w:rsidRPr="00F52E2D" w:rsidRDefault="003C20B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102BA" w:rsidRPr="00F52E2D" w:rsidTr="00CE0951">
        <w:trPr>
          <w:trHeight w:val="209"/>
        </w:trPr>
        <w:tc>
          <w:tcPr>
            <w:tcW w:w="1506" w:type="dxa"/>
            <w:vMerge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102BA" w:rsidRPr="00F52E2D" w:rsidRDefault="00B102BA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102BA" w:rsidRPr="00F52E2D" w:rsidRDefault="00B102BA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B102BA" w:rsidRPr="00F52E2D" w:rsidRDefault="00B102BA" w:rsidP="00B102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B102BA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7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60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13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B102BA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EastAsia" w:eastAsiaTheme="minorEastAsia" w:hAnsiTheme="minorEastAsia" w:hint="eastAsia"/>
          <w:color w:val="auto"/>
          <w:szCs w:val="18"/>
        </w:rPr>
        <w:t>주1) 0 : 임시저장, 1 : 본인회수, 2 : 결재요청(진행), 4 : 결재반려, 9 : 결재완료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 xml:space="preserve"> </w:t>
      </w:r>
    </w:p>
    <w:p w:rsidR="00B102BA" w:rsidRPr="00F52E2D" w:rsidRDefault="00240107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B102BA" w:rsidRPr="00F52E2D">
        <w:rPr>
          <w:rFonts w:asciiTheme="minorHAnsi" w:eastAsiaTheme="minorHAnsi" w:hAnsiTheme="minorHAnsi" w:cs="Arial"/>
          <w:color w:val="auto"/>
          <w:szCs w:val="18"/>
        </w:rPr>
        <w:t>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ED07DB" w:rsidRPr="00F52E2D" w:rsidRDefault="00ED07DB" w:rsidP="00ED07DB">
      <w:pPr>
        <w:rPr>
          <w:b/>
          <w:color w:val="auto"/>
          <w:sz w:val="28"/>
        </w:rPr>
      </w:pPr>
    </w:p>
    <w:p w:rsidR="00ED07DB" w:rsidRPr="00F52E2D" w:rsidRDefault="00ED07DB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46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80"/>
        <w:gridCol w:w="1843"/>
        <w:gridCol w:w="1142"/>
        <w:gridCol w:w="938"/>
        <w:gridCol w:w="2119"/>
      </w:tblGrid>
      <w:tr w:rsidR="00ED07DB" w:rsidRPr="00F52E2D" w:rsidTr="00A67311">
        <w:trPr>
          <w:trHeight w:val="533"/>
        </w:trPr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142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8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1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164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0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42" w:type="dxa"/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ED07DB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19" w:type="dxa"/>
            <w:shd w:val="clear" w:color="auto" w:fill="auto"/>
          </w:tcPr>
          <w:p w:rsidR="00ED07DB" w:rsidRPr="00F52E2D" w:rsidRDefault="00ED07DB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FC11B2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BANK_CD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카드사코드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8B1D65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9E297F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691DF1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주8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C2260C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7)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F042D1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 용도코드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AF462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적요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232C45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사용자ID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OFFICE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 근무지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171534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="00A67311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</w:t>
            </w:r>
          </w:p>
        </w:tc>
      </w:tr>
      <w:tr w:rsidR="00A67311" w:rsidRPr="00F52E2D" w:rsidTr="00A67311">
        <w:trPr>
          <w:trHeight w:val="7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DEPT_CD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코드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DEPT_ERP_CD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LST_MOD_DT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최종수정일자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ERP_CODE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카드지출 승인결과 내역 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CD_PPP_APPR_REC (배열 값)  :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카드지출 결재결과 내역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주6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ERP_ASST_CD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ERP예산코드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ATT_IMG_YN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증비이미지여부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Y:있음</w:t>
            </w:r>
          </w:p>
        </w:tc>
      </w:tr>
    </w:tbl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</w:rPr>
        <w:t xml:space="preserve">1)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A:업체일괄, B:카드별합계, C:건별, D:사업장(부서)별, E:이용차별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2)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수수료 = 환전환가료 + 기타 수수료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color w:val="auto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3)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청구 총금액(청구원금+수수료(환전수수료+기타 수수료))</w:t>
      </w:r>
    </w:p>
    <w:p w:rsidR="00C2260C" w:rsidRPr="00691DF1" w:rsidRDefault="00ED07DB" w:rsidP="005E01E3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cs="Arial" w:hint="eastAsia"/>
          <w:color w:val="auto"/>
          <w:szCs w:val="18"/>
        </w:rPr>
        <w:t>주4</w:t>
      </w:r>
      <w:r w:rsidRPr="00691DF1">
        <w:rPr>
          <w:rFonts w:asciiTheme="minorEastAsia" w:eastAsiaTheme="minorEastAsia" w:hAnsiTheme="minorEastAsia" w:cs="Arial"/>
          <w:color w:val="auto"/>
          <w:szCs w:val="18"/>
        </w:rPr>
        <w:t xml:space="preserve">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A:일시불, B:할부, C:현금서비스</w:t>
      </w:r>
    </w:p>
    <w:p w:rsidR="00C2260C" w:rsidRPr="00691DF1" w:rsidRDefault="005E01E3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szCs w:val="18"/>
        </w:rPr>
        <w:t xml:space="preserve">5) </w:t>
      </w:r>
      <w:r w:rsidRPr="00691DF1">
        <w:rPr>
          <w:rFonts w:asciiTheme="minorEastAsia" w:eastAsiaTheme="minorEastAsia" w:hAnsiTheme="minorEastAsia" w:hint="eastAsia"/>
          <w:color w:val="auto"/>
          <w:szCs w:val="18"/>
        </w:rPr>
        <w:t>1.기안, 2.결재, 3.합의, 4.참조, 5.접수, 6.감사</w:t>
      </w:r>
    </w:p>
    <w:p w:rsidR="00C2260C" w:rsidRPr="00691DF1" w:rsidRDefault="00B2347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>주6) 0 : 임시저장, 1 : 본인회수, 2 : 결재요청(진행), 4 : 결재반려, 9 : 결재완료</w:t>
      </w:r>
    </w:p>
    <w:p w:rsidR="00C2260C" w:rsidRPr="00691DF1" w:rsidRDefault="00C2260C" w:rsidP="005E01E3">
      <w:pPr>
        <w:rPr>
          <w:rFonts w:asciiTheme="minorEastAsia" w:eastAsiaTheme="minorEastAsia" w:hAnsiTheme="minorEastAsia"/>
          <w:color w:val="auto"/>
          <w:lang w:val="ko-KR"/>
        </w:rPr>
      </w:pPr>
      <w:r w:rsidRPr="00691DF1">
        <w:rPr>
          <w:rFonts w:asciiTheme="minorEastAsia" w:eastAsiaTheme="minorEastAsia" w:hAnsiTheme="minorEastAsia" w:hint="eastAsia"/>
          <w:color w:val="auto"/>
          <w:lang w:val="ko-KR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lang w:val="ko-KR"/>
        </w:rPr>
        <w:t xml:space="preserve">7) </w:t>
      </w:r>
      <w:r w:rsidRPr="00691DF1">
        <w:rPr>
          <w:rFonts w:asciiTheme="minorEastAsia" w:eastAsiaTheme="minorEastAsia" w:hAnsiTheme="minorEastAsia" w:hint="eastAsia"/>
          <w:color w:val="auto"/>
          <w:lang w:val="ko-KR"/>
        </w:rPr>
        <w:t>2:결재 처리, 5:취소 처리, 6:개인사용 처리, 7:사용내역 저장</w:t>
      </w:r>
    </w:p>
    <w:p w:rsidR="00691DF1" w:rsidRPr="00691DF1" w:rsidRDefault="00691DF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8)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C2260C" w:rsidRPr="00F52E2D" w:rsidRDefault="00C2260C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47FC8" w:rsidRPr="00F52E2D" w:rsidRDefault="00247FC8" w:rsidP="00247FC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8" w:name="_Toc6223798"/>
      <w:r w:rsidRPr="00F52E2D">
        <w:rPr>
          <w:rFonts w:ascii="맑은 고딕" w:hAnsi="맑은 고딕" w:hint="eastAsia"/>
          <w:color w:val="auto"/>
          <w:sz w:val="24"/>
        </w:rPr>
        <w:lastRenderedPageBreak/>
        <w:t>카드사별 청구 금액 조회</w:t>
      </w:r>
      <w:r w:rsidRPr="00F52E2D">
        <w:rPr>
          <w:rFonts w:ascii="맑은 고딕" w:hAnsi="맑은 고딕"/>
          <w:color w:val="auto"/>
          <w:sz w:val="24"/>
        </w:rPr>
        <w:t xml:space="preserve"> – 0530</w:t>
      </w:r>
      <w:bookmarkEnd w:id="5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47FC8" w:rsidRPr="00F52E2D" w:rsidTr="00247FC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47FC8" w:rsidRPr="00F52E2D" w:rsidRDefault="00247FC8" w:rsidP="00247F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카드사별 청구 총 금액을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47FC8" w:rsidRPr="00F52E2D" w:rsidRDefault="00247FC8" w:rsidP="00811A02">
      <w:pPr>
        <w:pStyle w:val="11"/>
      </w:pPr>
    </w:p>
    <w:p w:rsidR="00247FC8" w:rsidRPr="00F52E2D" w:rsidRDefault="00247FC8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47FC8" w:rsidRPr="00F52E2D" w:rsidRDefault="00247FC8" w:rsidP="00247FC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247FC8" w:rsidRPr="00F52E2D" w:rsidTr="00247FC8">
        <w:trPr>
          <w:trHeight w:val="204"/>
        </w:trPr>
        <w:tc>
          <w:tcPr>
            <w:tcW w:w="1526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247FC8" w:rsidRPr="00F52E2D" w:rsidRDefault="00247FC8" w:rsidP="00247FC8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BD02EA" w:rsidP="00247FC8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“0530”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BANK_CD</w:t>
            </w:r>
          </w:p>
        </w:tc>
        <w:tc>
          <w:tcPr>
            <w:tcW w:w="1597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7FC8" w:rsidRPr="00F52E2D" w:rsidRDefault="00247FC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47FC8" w:rsidRPr="00F52E2D" w:rsidRDefault="00247FC8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019"/>
        <w:gridCol w:w="2162"/>
        <w:gridCol w:w="1389"/>
        <w:gridCol w:w="1030"/>
        <w:gridCol w:w="2279"/>
      </w:tblGrid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1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62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19" w:type="dxa"/>
            <w:shd w:val="clear" w:color="auto" w:fill="auto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62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247FC8" w:rsidRPr="00F52E2D" w:rsidRDefault="00247FC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16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참조2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T_</w:t>
            </w:r>
            <w:r w:rsidR="00247FC8"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청구 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247FC8" w:rsidRPr="00F52E2D" w:rsidTr="00247FC8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CARD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이용카드 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T_TR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AN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 건수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</w:tbl>
    <w:p w:rsidR="00A0636E" w:rsidRPr="00F52E2D" w:rsidRDefault="00A0636E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A0636E" w:rsidRPr="00F52E2D" w:rsidRDefault="00A0636E">
      <w:pPr>
        <w:rPr>
          <w:rFonts w:ascii="맑은 고딕" w:eastAsia="맑은 고딕" w:hAnsi="맑은 고딕"/>
          <w:b/>
          <w:color w:val="auto"/>
          <w:sz w:val="24"/>
        </w:rPr>
      </w:pPr>
    </w:p>
    <w:p w:rsidR="00B526B7" w:rsidRPr="00F52E2D" w:rsidRDefault="00B526B7" w:rsidP="00B526B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9" w:name="_거래처_(가맹점)_정보"/>
      <w:bookmarkStart w:id="60" w:name="_Toc6223799"/>
      <w:bookmarkEnd w:id="59"/>
      <w:r w:rsidRPr="00F52E2D">
        <w:rPr>
          <w:rFonts w:ascii="맑은 고딕" w:hAnsi="맑은 고딕" w:hint="eastAsia"/>
          <w:color w:val="auto"/>
          <w:sz w:val="24"/>
        </w:rPr>
        <w:t xml:space="preserve">거래처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가맹점)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정보 조회</w:t>
      </w:r>
      <w:r w:rsidRPr="00F52E2D">
        <w:rPr>
          <w:rFonts w:ascii="맑은 고딕" w:hAnsi="맑은 고딕"/>
          <w:color w:val="auto"/>
          <w:sz w:val="24"/>
        </w:rPr>
        <w:t xml:space="preserve"> – 0610</w:t>
      </w:r>
      <w:bookmarkEnd w:id="6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526B7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526B7" w:rsidRPr="00F52E2D" w:rsidRDefault="00B526B7" w:rsidP="00B526B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특정 기간 내에 거래한 거래처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가맹점)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조회합니다.</w:t>
            </w:r>
          </w:p>
        </w:tc>
      </w:tr>
    </w:tbl>
    <w:p w:rsidR="00B526B7" w:rsidRPr="00F52E2D" w:rsidRDefault="00B526B7" w:rsidP="00811A02">
      <w:pPr>
        <w:pStyle w:val="11"/>
      </w:pPr>
    </w:p>
    <w:p w:rsidR="00B526B7" w:rsidRPr="00F52E2D" w:rsidRDefault="00B526B7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526B7" w:rsidRPr="00F52E2D" w:rsidRDefault="00B526B7" w:rsidP="00B526B7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692"/>
        <w:gridCol w:w="1470"/>
        <w:gridCol w:w="1286"/>
        <w:gridCol w:w="1125"/>
        <w:gridCol w:w="1125"/>
        <w:gridCol w:w="2359"/>
      </w:tblGrid>
      <w:tr w:rsidR="00B526B7" w:rsidRPr="00F52E2D" w:rsidTr="00FB36B8">
        <w:trPr>
          <w:trHeight w:val="210"/>
        </w:trPr>
        <w:tc>
          <w:tcPr>
            <w:tcW w:w="1569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2" w:type="dxa"/>
            <w:gridSpan w:val="2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86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59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</w:tcPr>
          <w:p w:rsidR="00B526B7" w:rsidRPr="00F52E2D" w:rsidRDefault="00B526B7" w:rsidP="00B526B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D02EA" w:rsidP="00B526B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“0610”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526B7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86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6E6043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:rsidR="00B526B7" w:rsidRPr="00F52E2D" w:rsidRDefault="00B526B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526B7" w:rsidRPr="00F52E2D" w:rsidRDefault="00B526B7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3013"/>
        <w:gridCol w:w="2204"/>
        <w:gridCol w:w="1482"/>
        <w:gridCol w:w="987"/>
        <w:gridCol w:w="1191"/>
      </w:tblGrid>
      <w:tr w:rsidR="00B526B7" w:rsidRPr="00F52E2D" w:rsidTr="00FB36B8">
        <w:trPr>
          <w:trHeight w:val="346"/>
        </w:trPr>
        <w:tc>
          <w:tcPr>
            <w:tcW w:w="1678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3013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204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82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7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91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610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6E6043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MEST_BIZ_NO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중복 제거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MEST_REPR_NM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MEST_ADDR_1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MEST_ADDR_2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MEST_TEL_NO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14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MEST_TAXT_TYPE_INFO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과세유형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MEST_TAXT_TYPE_INQ_DT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과세유형 조회일자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526B7" w:rsidRPr="00F52E2D" w:rsidRDefault="00B526B7" w:rsidP="00B526B7">
      <w:pPr>
        <w:rPr>
          <w:rFonts w:ascii="맑은 고딕" w:eastAsia="맑은 고딕" w:hAnsi="맑은 고딕"/>
          <w:b/>
          <w:color w:val="auto"/>
        </w:rPr>
      </w:pPr>
    </w:p>
    <w:p w:rsidR="00B526B7" w:rsidRPr="00F52E2D" w:rsidRDefault="00B526B7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1697C" w:rsidRPr="00F52E2D" w:rsidRDefault="00911FE6" w:rsidP="007169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1" w:name="_용도(거래종류)_코드_조회"/>
      <w:bookmarkStart w:id="62" w:name="_Toc6223800"/>
      <w:bookmarkEnd w:id="61"/>
      <w:r w:rsidRPr="00F52E2D">
        <w:rPr>
          <w:rFonts w:ascii="맑은 고딕" w:hAnsi="맑은 고딕" w:hint="eastAsia"/>
          <w:color w:val="auto"/>
          <w:sz w:val="24"/>
        </w:rPr>
        <w:lastRenderedPageBreak/>
        <w:t>용도(</w:t>
      </w:r>
      <w:r w:rsidR="002021FD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71697C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71697C" w:rsidRPr="00F52E2D">
        <w:rPr>
          <w:rFonts w:ascii="맑은 고딕" w:hAnsi="맑은 고딕"/>
          <w:color w:val="auto"/>
          <w:sz w:val="24"/>
        </w:rPr>
        <w:t xml:space="preserve"> – 0910</w:t>
      </w:r>
      <w:bookmarkEnd w:id="6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1697C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1697C" w:rsidRPr="00F52E2D" w:rsidRDefault="0071697C" w:rsidP="002021F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경비관리 서비스 내 등록된 고객사의 </w:t>
            </w:r>
            <w:r w:rsidR="002021F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 종류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정보를 조회합니다.</w:t>
            </w:r>
          </w:p>
        </w:tc>
      </w:tr>
    </w:tbl>
    <w:p w:rsidR="0071697C" w:rsidRPr="00F52E2D" w:rsidRDefault="0071697C" w:rsidP="00811A02">
      <w:pPr>
        <w:pStyle w:val="11"/>
      </w:pPr>
    </w:p>
    <w:p w:rsidR="0071697C" w:rsidRPr="00F52E2D" w:rsidRDefault="0071697C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1697C" w:rsidRPr="00F52E2D" w:rsidRDefault="0071697C" w:rsidP="0071697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71697C" w:rsidRPr="00F52E2D" w:rsidTr="00FB36B8">
        <w:trPr>
          <w:trHeight w:val="204"/>
        </w:trPr>
        <w:tc>
          <w:tcPr>
            <w:tcW w:w="159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71697C" w:rsidRPr="00F52E2D" w:rsidRDefault="0071697C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“0910”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1697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71697C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6E6043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71697C" w:rsidRPr="00F52E2D" w:rsidRDefault="0071697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71697C" w:rsidRPr="00F52E2D" w:rsidRDefault="0071697C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71697C" w:rsidRPr="00F52E2D" w:rsidTr="00FB36B8">
        <w:trPr>
          <w:trHeight w:val="350"/>
        </w:trPr>
        <w:tc>
          <w:tcPr>
            <w:tcW w:w="1646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1697C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2615FA" w:rsidRPr="00F52E2D" w:rsidRDefault="002615FA" w:rsidP="002615FA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615FA" w:rsidRPr="00F52E2D" w:rsidRDefault="006E6043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2615FA" w:rsidRPr="00F52E2D" w:rsidRDefault="002615F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Y: 사용,  N: 미사용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8A74A8" w:rsidRPr="00F52E2D" w:rsidRDefault="008A74A8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8A74A8" w:rsidRPr="00F52E2D" w:rsidRDefault="00911FE6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3" w:name="_용도(거래종류)_코드_등록/수정"/>
      <w:bookmarkStart w:id="64" w:name="_Toc6223801"/>
      <w:bookmarkEnd w:id="63"/>
      <w:r w:rsidRPr="00F52E2D">
        <w:rPr>
          <w:rFonts w:ascii="맑은 고딕" w:hAnsi="맑은 고딕" w:hint="eastAsia"/>
          <w:color w:val="auto"/>
          <w:sz w:val="24"/>
        </w:rPr>
        <w:lastRenderedPageBreak/>
        <w:t>용도(</w:t>
      </w:r>
      <w:r w:rsidR="008A74A8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8A74A8" w:rsidRPr="00F52E2D">
        <w:rPr>
          <w:rFonts w:ascii="맑은 고딕" w:hAnsi="맑은 고딕" w:hint="eastAsia"/>
          <w:color w:val="auto"/>
          <w:sz w:val="24"/>
        </w:rPr>
        <w:t xml:space="preserve"> 코드 등록/수정</w:t>
      </w:r>
      <w:r w:rsidR="008A74A8" w:rsidRPr="00F52E2D">
        <w:rPr>
          <w:rFonts w:ascii="맑은 고딕" w:hAnsi="맑은 고딕"/>
          <w:color w:val="auto"/>
          <w:sz w:val="24"/>
        </w:rPr>
        <w:t xml:space="preserve"> – </w:t>
      </w:r>
      <w:r w:rsidR="005B51BD" w:rsidRPr="00F52E2D">
        <w:rPr>
          <w:rFonts w:ascii="맑은 고딕" w:hAnsi="맑은 고딕"/>
          <w:color w:val="auto"/>
          <w:sz w:val="24"/>
        </w:rPr>
        <w:t>0911</w:t>
      </w:r>
      <w:bookmarkEnd w:id="6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A74A8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A74A8" w:rsidRPr="00F52E2D" w:rsidRDefault="008A74A8" w:rsidP="008A74A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경비관리 서비스 내 등록된 고객사의 용도(거래종류) 코드 등록/수정합니다.</w:t>
            </w:r>
          </w:p>
        </w:tc>
      </w:tr>
    </w:tbl>
    <w:p w:rsidR="008A74A8" w:rsidRPr="00F52E2D" w:rsidRDefault="008A74A8" w:rsidP="00811A02">
      <w:pPr>
        <w:pStyle w:val="11"/>
      </w:pPr>
    </w:p>
    <w:p w:rsidR="008A74A8" w:rsidRPr="00F52E2D" w:rsidRDefault="008A74A8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A74A8" w:rsidRPr="00F52E2D" w:rsidRDefault="008A74A8" w:rsidP="008A74A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10"/>
        <w:gridCol w:w="1532"/>
        <w:gridCol w:w="1278"/>
        <w:gridCol w:w="988"/>
        <w:gridCol w:w="1167"/>
        <w:gridCol w:w="2155"/>
      </w:tblGrid>
      <w:tr w:rsidR="008A74A8" w:rsidRPr="00F52E2D" w:rsidTr="00C60DCF">
        <w:trPr>
          <w:trHeight w:val="204"/>
        </w:trPr>
        <w:tc>
          <w:tcPr>
            <w:tcW w:w="1271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26" w:type="dxa"/>
            <w:gridSpan w:val="3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“0911”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8A74A8" w:rsidRPr="00F808A2" w:rsidRDefault="00B65315" w:rsidP="008A74A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A74A8" w:rsidRPr="00F808A2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</w:t>
            </w:r>
            <w:r w:rsidR="00C60DCF"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278" w:type="dxa"/>
            <w:shd w:val="clear" w:color="auto" w:fill="auto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8A74A8" w:rsidRPr="00F808A2" w:rsidRDefault="00C60DCF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F7095C">
        <w:trPr>
          <w:trHeight w:val="204"/>
        </w:trPr>
        <w:tc>
          <w:tcPr>
            <w:tcW w:w="1271" w:type="dxa"/>
          </w:tcPr>
          <w:p w:rsidR="009E79EB" w:rsidRPr="00F52E2D" w:rsidRDefault="009E79EB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TR_TYPE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거래부군</w:t>
            </w:r>
          </w:p>
        </w:tc>
        <w:tc>
          <w:tcPr>
            <w:tcW w:w="1278" w:type="dxa"/>
            <w:shd w:val="clear" w:color="auto" w:fill="auto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신규,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/N,  </w:t>
            </w: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기본: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8A74A8" w:rsidRPr="00F52E2D" w:rsidTr="00C60DCF">
        <w:trPr>
          <w:trHeight w:val="350"/>
        </w:trPr>
        <w:tc>
          <w:tcPr>
            <w:tcW w:w="164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</w:t>
            </w:r>
            <w:r w:rsidR="008A74A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</w:t>
            </w:r>
            <w:r w:rsidR="008A74A8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60DCF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60DCF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C60DCF" w:rsidRPr="00F52E2D" w:rsidRDefault="00C60DCF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C60DCF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C60DCF" w:rsidRPr="00F52E2D" w:rsidRDefault="00C60DCF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0DCF" w:rsidRPr="00F52E2D" w:rsidRDefault="00C60DCF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C60DCF" w:rsidRPr="00F52E2D" w:rsidRDefault="00C60DCF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6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6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CRSP_CD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F0D94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52E2D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1697C" w:rsidRPr="00F52E2D" w:rsidRDefault="0071697C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575AB7" w:rsidRPr="00F52E2D" w:rsidRDefault="00772D3D" w:rsidP="00795753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</w:t>
      </w:r>
    </w:p>
    <w:p w:rsidR="00911FE6" w:rsidRPr="00F52E2D" w:rsidRDefault="00911FE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5" w:name="_구분항목_코드_조회"/>
      <w:bookmarkStart w:id="66" w:name="_Toc6223802"/>
      <w:bookmarkEnd w:id="65"/>
      <w:r w:rsidRPr="00F52E2D">
        <w:rPr>
          <w:rFonts w:ascii="맑은 고딕" w:hAnsi="맑은 고딕" w:hint="eastAsia"/>
          <w:color w:val="auto"/>
          <w:sz w:val="24"/>
        </w:rPr>
        <w:lastRenderedPageBreak/>
        <w:t>구분항목</w:t>
      </w:r>
      <w:r w:rsidR="00911FE6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</w:t>
      </w:r>
      <w:r w:rsidR="00911FE6" w:rsidRPr="00F52E2D">
        <w:rPr>
          <w:rFonts w:ascii="맑은 고딕" w:hAnsi="맑은 고딕"/>
          <w:color w:val="auto"/>
          <w:sz w:val="24"/>
        </w:rPr>
        <w:t>10</w:t>
      </w:r>
      <w:bookmarkEnd w:id="6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Pr="00F52E2D" w:rsidRDefault="005B51BD" w:rsidP="005B51B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F52E2D" w:rsidRDefault="00911FE6" w:rsidP="00811A02">
      <w:pPr>
        <w:pStyle w:val="11"/>
      </w:pPr>
    </w:p>
    <w:p w:rsidR="00911FE6" w:rsidRPr="00F52E2D" w:rsidRDefault="00911FE6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911FE6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“1010”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911FE6" w:rsidRPr="00F52E2D" w:rsidRDefault="00911FE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911FE6" w:rsidRPr="00F52E2D" w:rsidRDefault="00911FE6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6E6043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16051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160519" w:rsidRPr="00F52E2D" w:rsidRDefault="00160519" w:rsidP="0016051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160519" w:rsidRPr="00F52E2D" w:rsidRDefault="0016051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364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60519" w:rsidRPr="00F52E2D" w:rsidRDefault="00160519" w:rsidP="0016051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</w:p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7" w:name="_구분항목_코드_등록/수정"/>
      <w:bookmarkStart w:id="68" w:name="_Toc6223803"/>
      <w:bookmarkEnd w:id="67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구분항목 </w:t>
      </w:r>
      <w:r w:rsidR="00911FE6" w:rsidRPr="00F52E2D">
        <w:rPr>
          <w:rFonts w:ascii="맑은 고딕" w:hAnsi="맑은 고딕" w:hint="eastAsia"/>
          <w:color w:val="auto"/>
          <w:sz w:val="24"/>
        </w:rPr>
        <w:t>코드 등록/수정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1011</w:t>
      </w:r>
      <w:bookmarkEnd w:id="6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Default="00160519" w:rsidP="0016051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265777" w:rsidRDefault="00911FE6" w:rsidP="00811A02">
      <w:pPr>
        <w:pStyle w:val="11"/>
      </w:pPr>
    </w:p>
    <w:p w:rsidR="00911FE6" w:rsidRPr="00F52E2D" w:rsidRDefault="00911FE6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911FE6" w:rsidRPr="00F52E2D" w:rsidTr="00DC6FA8">
        <w:trPr>
          <w:trHeight w:val="204"/>
        </w:trPr>
        <w:tc>
          <w:tcPr>
            <w:tcW w:w="1271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“1011”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911FE6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911FE6" w:rsidRPr="00F52E2D" w:rsidRDefault="00911FE6" w:rsidP="00DC6FA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4615AF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1E74B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265777" w:rsidRPr="00265777" w:rsidRDefault="00575AB7" w:rsidP="00265777">
      <w:pPr>
        <w:pStyle w:val="3"/>
        <w:ind w:leftChars="0" w:left="0" w:right="180" w:firstLineChars="0" w:firstLine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265777" w:rsidRPr="00F52E2D" w:rsidRDefault="00265777" w:rsidP="0026577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9" w:name="_구분항목_코드(ERP기준)_등록/수정"/>
      <w:bookmarkStart w:id="70" w:name="_Toc6223804"/>
      <w:bookmarkEnd w:id="69"/>
      <w:r w:rsidRPr="00F52E2D">
        <w:rPr>
          <w:rFonts w:ascii="맑은 고딕" w:hAnsi="맑은 고딕" w:hint="eastAsia"/>
          <w:color w:val="auto"/>
          <w:sz w:val="24"/>
        </w:rPr>
        <w:lastRenderedPageBreak/>
        <w:t>구분항목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101</w:t>
      </w:r>
      <w:r>
        <w:rPr>
          <w:rFonts w:ascii="맑은 고딕" w:hAnsi="맑은 고딕"/>
          <w:color w:val="auto"/>
          <w:sz w:val="24"/>
        </w:rPr>
        <w:t>2</w:t>
      </w:r>
      <w:bookmarkEnd w:id="7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65777" w:rsidRPr="00F52E2D" w:rsidTr="0026577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ERP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(ERP_CD)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265777" w:rsidRPr="001E74B5" w:rsidRDefault="00265777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65777" w:rsidRPr="00F52E2D" w:rsidRDefault="00265777" w:rsidP="00811A02">
      <w:pPr>
        <w:pStyle w:val="11"/>
      </w:pPr>
    </w:p>
    <w:p w:rsidR="00265777" w:rsidRPr="00F52E2D" w:rsidRDefault="00265777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65777" w:rsidRPr="00E234D3" w:rsidRDefault="00265777" w:rsidP="00265777">
      <w:pPr>
        <w:rPr>
          <w:color w:val="FF0000"/>
        </w:rPr>
      </w:pPr>
      <w:r w:rsidRPr="00E234D3">
        <w:rPr>
          <w:rFonts w:hint="eastAsia"/>
          <w:color w:val="FF0000"/>
        </w:rPr>
        <w:t>주</w:t>
      </w:r>
      <w:r w:rsidRPr="00E234D3">
        <w:rPr>
          <w:rFonts w:hint="eastAsia"/>
          <w:color w:val="FF0000"/>
        </w:rPr>
        <w:t>1</w:t>
      </w:r>
      <w:r w:rsidRPr="00E234D3">
        <w:rPr>
          <w:color w:val="FF0000"/>
        </w:rPr>
        <w:t xml:space="preserve">) </w:t>
      </w:r>
      <w:r w:rsidR="0040224E">
        <w:rPr>
          <w:rFonts w:hint="eastAsia"/>
          <w:color w:val="FF0000"/>
        </w:rPr>
        <w:t>구분항목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상위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구분</w:t>
      </w:r>
      <w:r w:rsidRPr="00E234D3">
        <w:rPr>
          <w:rFonts w:hint="eastAsia"/>
          <w:color w:val="FF0000"/>
        </w:rPr>
        <w:t>항목의</w:t>
      </w:r>
      <w:r w:rsidRPr="00E234D3">
        <w:rPr>
          <w:rFonts w:hint="eastAsia"/>
          <w:color w:val="FF0000"/>
        </w:rPr>
        <w:t xml:space="preserve"> </w:t>
      </w:r>
      <w:r w:rsidRPr="00E234D3">
        <w:rPr>
          <w:color w:val="FF0000"/>
        </w:rPr>
        <w:t>ERP</w:t>
      </w:r>
      <w:r w:rsidRPr="00E234D3">
        <w:rPr>
          <w:rFonts w:hint="eastAsia"/>
          <w:color w:val="FF0000"/>
        </w:rPr>
        <w:t>코드를</w:t>
      </w:r>
      <w:r w:rsidRPr="00E234D3">
        <w:rPr>
          <w:rFonts w:hint="eastAsia"/>
          <w:color w:val="FF0000"/>
        </w:rPr>
        <w:t xml:space="preserve"> </w:t>
      </w:r>
      <w:r w:rsidRPr="00E234D3">
        <w:rPr>
          <w:rFonts w:hint="eastAsia"/>
          <w:color w:val="FF0000"/>
        </w:rPr>
        <w:t>입력해야</w:t>
      </w:r>
      <w:r w:rsidRPr="00E234D3">
        <w:rPr>
          <w:rFonts w:hint="eastAsia"/>
          <w:color w:val="FF0000"/>
        </w:rPr>
        <w:t xml:space="preserve"> </w:t>
      </w:r>
      <w:r w:rsidRPr="00E234D3">
        <w:rPr>
          <w:rFonts w:hint="eastAsia"/>
          <w:color w:val="FF0000"/>
        </w:rPr>
        <w:t>합니다</w:t>
      </w:r>
      <w:r w:rsidRPr="00E234D3">
        <w:rPr>
          <w:rFonts w:hint="eastAsia"/>
          <w:color w:val="FF0000"/>
        </w:rPr>
        <w:t>.</w:t>
      </w:r>
      <w:r w:rsidR="0040224E">
        <w:rPr>
          <w:color w:val="FF0000"/>
        </w:rPr>
        <w:t>(</w:t>
      </w:r>
      <w:r w:rsidR="0040224E">
        <w:rPr>
          <w:rFonts w:hint="eastAsia"/>
          <w:color w:val="FF0000"/>
        </w:rPr>
        <w:t>초기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회사명으로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하여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최상위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구분항목으로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자동</w:t>
      </w:r>
      <w:r w:rsidR="0040224E">
        <w:rPr>
          <w:rFonts w:hint="eastAsia"/>
          <w:color w:val="FF0000"/>
        </w:rPr>
        <w:t xml:space="preserve"> </w:t>
      </w:r>
      <w:r w:rsidR="0040224E">
        <w:rPr>
          <w:rFonts w:hint="eastAsia"/>
          <w:color w:val="FF0000"/>
        </w:rPr>
        <w:t>생성됩니다</w:t>
      </w:r>
      <w:r w:rsidR="0040224E">
        <w:rPr>
          <w:rFonts w:hint="eastAsia"/>
          <w:color w:val="FF0000"/>
        </w:rPr>
        <w:t>)</w:t>
      </w: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265777" w:rsidRPr="00F52E2D" w:rsidTr="00265777">
        <w:trPr>
          <w:trHeight w:val="204"/>
        </w:trPr>
        <w:tc>
          <w:tcPr>
            <w:tcW w:w="1271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265777" w:rsidRPr="00F52E2D" w:rsidRDefault="00265777" w:rsidP="0026577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1012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E234D3" w:rsidRDefault="00265777" w:rsidP="00265777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E234D3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ITEM</w:t>
            </w:r>
            <w:r w:rsidRPr="00E234D3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E234D3" w:rsidRDefault="00265777" w:rsidP="0040224E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E234D3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상위</w:t>
            </w:r>
            <w:r w:rsidR="0040224E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ERP</w:t>
            </w:r>
            <w:r w:rsidRPr="00E234D3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265777" w:rsidRPr="00E234D3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E234D3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E234D3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E234D3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E234D3" w:rsidRDefault="0040224E" w:rsidP="00265777">
            <w:pPr>
              <w:jc w:val="center"/>
              <w:rPr>
                <w:color w:val="FF0000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E234D3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E234D3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E234D3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dstrike/>
                <w:color w:val="A6A6A6" w:themeColor="background1" w:themeShade="A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</w:p>
        </w:tc>
      </w:tr>
    </w:tbl>
    <w:p w:rsidR="00D965F4" w:rsidRDefault="00D965F4" w:rsidP="00811A02">
      <w:pPr>
        <w:pStyle w:val="11"/>
      </w:pPr>
    </w:p>
    <w:p w:rsidR="00265777" w:rsidRPr="00F52E2D" w:rsidRDefault="00265777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265777" w:rsidRPr="00F52E2D" w:rsidTr="00265777">
        <w:trPr>
          <w:trHeight w:val="350"/>
        </w:trPr>
        <w:tc>
          <w:tcPr>
            <w:tcW w:w="164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808A2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6F0D94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ITEM_GR_CD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D965F4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32467" w:rsidRDefault="00F3246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1" w:name="_추가항목_코드_조회"/>
      <w:bookmarkStart w:id="72" w:name="_Toc6223805"/>
      <w:bookmarkEnd w:id="71"/>
      <w:r w:rsidRPr="00F52E2D">
        <w:rPr>
          <w:rFonts w:ascii="맑은 고딕" w:hAnsi="맑은 고딕" w:hint="eastAsia"/>
          <w:color w:val="auto"/>
          <w:sz w:val="24"/>
        </w:rPr>
        <w:lastRenderedPageBreak/>
        <w:t>추가항목 코드 조회</w:t>
      </w:r>
      <w:r w:rsidRPr="00F52E2D">
        <w:rPr>
          <w:rFonts w:ascii="맑은 고딕" w:hAnsi="맑은 고딕"/>
          <w:color w:val="auto"/>
          <w:sz w:val="24"/>
        </w:rPr>
        <w:t xml:space="preserve"> – 1110</w:t>
      </w:r>
      <w:bookmarkEnd w:id="7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811A02">
      <w:pPr>
        <w:pStyle w:val="11"/>
      </w:pPr>
    </w:p>
    <w:p w:rsidR="00403E11" w:rsidRPr="00F52E2D" w:rsidRDefault="00403E11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DA5287" w:rsidRDefault="000A3D2F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</w:tcPr>
          <w:p w:rsidR="00403E11" w:rsidRPr="00DA5287" w:rsidRDefault="00403E11" w:rsidP="00403E1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BD02EA" w:rsidP="00403E1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“1110”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전체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DA5287" w:rsidRDefault="00220F1C" w:rsidP="00220F1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DA5287" w:rsidRDefault="00220F1C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403E11" w:rsidRPr="00F52E2D" w:rsidRDefault="00403E11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A5287" w:rsidRPr="00F52E2D" w:rsidTr="00F670AD">
        <w:trPr>
          <w:trHeight w:val="350"/>
        </w:trPr>
        <w:tc>
          <w:tcPr>
            <w:tcW w:w="1646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54" w:type="dxa"/>
            <w:gridSpan w:val="2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4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DA5287" w:rsidRPr="00F52E2D" w:rsidTr="00DA5287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0D4A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일련번호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RP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ERP 관리코드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 Description</w:t>
            </w: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3" w:name="_추가항목_코드_등록/수정"/>
      <w:bookmarkStart w:id="74" w:name="_Toc6223806"/>
      <w:bookmarkEnd w:id="73"/>
      <w:r w:rsidRPr="00F52E2D">
        <w:rPr>
          <w:rFonts w:ascii="맑은 고딕" w:hAnsi="맑은 고딕" w:hint="eastAsia"/>
          <w:color w:val="auto"/>
          <w:sz w:val="24"/>
        </w:rPr>
        <w:lastRenderedPageBreak/>
        <w:t>추가항목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1111</w:t>
      </w:r>
      <w:bookmarkEnd w:id="7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</w:tc>
      </w:tr>
    </w:tbl>
    <w:p w:rsidR="00403E11" w:rsidRPr="00F52E2D" w:rsidRDefault="00403E11" w:rsidP="00811A02">
      <w:pPr>
        <w:pStyle w:val="11"/>
      </w:pPr>
    </w:p>
    <w:p w:rsidR="00403E11" w:rsidRPr="00F52E2D" w:rsidRDefault="00403E11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“1111”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403E11" w:rsidRPr="00F52E2D" w:rsidRDefault="00403E11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403E11" w:rsidRPr="00F52E2D" w:rsidTr="00A4034D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403E11" w:rsidRDefault="00403E11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5" w:name="_추가항목_코드(ERP기준)_등록/수정"/>
      <w:bookmarkEnd w:id="75"/>
      <w:r>
        <w:rPr>
          <w:rFonts w:asciiTheme="minorHAnsi" w:eastAsiaTheme="minorHAnsi" w:hAnsiTheme="minorHAnsi" w:cs="Arial"/>
          <w:b w:val="0"/>
          <w:color w:val="auto"/>
          <w:szCs w:val="18"/>
        </w:rPr>
        <w:lastRenderedPageBreak/>
        <w:br w:type="page"/>
      </w:r>
      <w:bookmarkStart w:id="76" w:name="_Toc6223807"/>
      <w:r w:rsidRPr="00F52E2D">
        <w:rPr>
          <w:rFonts w:ascii="맑은 고딕" w:hAnsi="맑은 고딕" w:hint="eastAsia"/>
          <w:color w:val="auto"/>
          <w:sz w:val="24"/>
        </w:rPr>
        <w:lastRenderedPageBreak/>
        <w:t>추가항목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>
        <w:rPr>
          <w:rFonts w:ascii="맑은 고딕" w:hAnsi="맑은 고딕"/>
          <w:color w:val="auto"/>
          <w:sz w:val="24"/>
        </w:rPr>
        <w:t xml:space="preserve"> – 1112</w:t>
      </w:r>
      <w:bookmarkEnd w:id="7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  <w:p w:rsidR="00915AF9" w:rsidRPr="00F52E2D" w:rsidRDefault="00915AF9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811A02">
      <w:pPr>
        <w:pStyle w:val="11"/>
      </w:pPr>
    </w:p>
    <w:p w:rsidR="00D965F4" w:rsidRPr="00F52E2D" w:rsidRDefault="00D965F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D965F4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111</w:t>
            </w:r>
            <w:r w:rsidR="00E234D3"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D965F4" w:rsidRPr="00F52E2D" w:rsidRDefault="00D965F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7" w:name="_거래처_코드_조회"/>
      <w:bookmarkStart w:id="78" w:name="_Toc6223808"/>
      <w:bookmarkEnd w:id="77"/>
      <w:r w:rsidRPr="00F52E2D">
        <w:rPr>
          <w:rFonts w:ascii="맑은 고딕" w:hAnsi="맑은 고딕" w:hint="eastAsia"/>
          <w:color w:val="auto"/>
          <w:sz w:val="24"/>
        </w:rPr>
        <w:t>거래처 코드 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 w:rsidR="00B8618F" w:rsidRPr="00F52E2D">
        <w:rPr>
          <w:rFonts w:ascii="맑은 고딕" w:hAnsi="맑은 고딕"/>
          <w:color w:val="auto"/>
          <w:sz w:val="24"/>
        </w:rPr>
        <w:t>12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7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 정보를 활용할 때 사용하는 코드입니다.</w:t>
            </w:r>
          </w:p>
        </w:tc>
      </w:tr>
    </w:tbl>
    <w:p w:rsidR="00403E11" w:rsidRPr="00F52E2D" w:rsidRDefault="00403E11" w:rsidP="00811A02">
      <w:pPr>
        <w:pStyle w:val="11"/>
      </w:pPr>
    </w:p>
    <w:p w:rsidR="00403E11" w:rsidRPr="00F52E2D" w:rsidRDefault="00403E11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03E11" w:rsidRPr="00F52E2D" w:rsidRDefault="00403E1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403E11" w:rsidRPr="00F52E2D" w:rsidRDefault="00403E11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403E11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37984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6E6043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337984" w:rsidRPr="00F52E2D" w:rsidRDefault="0033798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4D1C40" w:rsidP="004D1C4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1E74B5">
        <w:trPr>
          <w:trHeight w:val="301"/>
        </w:trPr>
        <w:tc>
          <w:tcPr>
            <w:tcW w:w="1646" w:type="dxa"/>
            <w:shd w:val="clear" w:color="auto" w:fill="auto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69" w:type="dxa"/>
            <w:gridSpan w:val="5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1E74B5" w:rsidRPr="00F52E2D" w:rsidTr="001E74B5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1E74B5" w:rsidRPr="00F52E2D" w:rsidRDefault="00A4034D" w:rsidP="001E74B5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="00A4034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64" w:type="dxa"/>
            <w:shd w:val="clear" w:color="auto" w:fill="auto"/>
          </w:tcPr>
          <w:p w:rsidR="001E74B5" w:rsidRPr="00F52E2D" w:rsidRDefault="001E74B5" w:rsidP="001E74B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E74B5" w:rsidRPr="00F52E2D" w:rsidRDefault="00A4034D" w:rsidP="001E74B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2183" w:type="dxa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9" w:name="_거래처_코드_등록/수정"/>
      <w:bookmarkStart w:id="80" w:name="_Toc6223809"/>
      <w:bookmarkEnd w:id="79"/>
      <w:r w:rsidRPr="00F52E2D">
        <w:rPr>
          <w:rFonts w:ascii="맑은 고딕" w:hAnsi="맑은 고딕" w:hint="eastAsia"/>
          <w:color w:val="auto"/>
          <w:sz w:val="24"/>
        </w:rPr>
        <w:lastRenderedPageBreak/>
        <w:t>거래처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7B3F72">
        <w:rPr>
          <w:rFonts w:ascii="맑은 고딕" w:hAnsi="맑은 고딕"/>
          <w:color w:val="auto"/>
          <w:sz w:val="24"/>
        </w:rPr>
        <w:t>11</w:t>
      </w:r>
      <w:bookmarkEnd w:id="8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정보를 활용할 때 사용하는 </w:t>
            </w:r>
            <w:r w:rsidR="00403E11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코드입니다.</w:t>
            </w:r>
          </w:p>
          <w:p w:rsidR="001E74B5" w:rsidRDefault="001E74B5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반드시 비즈플레이 내부 코드 </w:t>
            </w:r>
            <w:r w:rsidR="007B3F72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(CUST_CD)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7B3F72" w:rsidRPr="00F52E2D" w:rsidRDefault="007B3F72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1210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811A02">
      <w:pPr>
        <w:pStyle w:val="11"/>
      </w:pPr>
    </w:p>
    <w:p w:rsidR="00403E11" w:rsidRPr="00F52E2D" w:rsidRDefault="00403E11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“1211”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1E74B5" w:rsidRPr="00F52E2D" w:rsidRDefault="001E74B5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E74B5" w:rsidRPr="00F52E2D" w:rsidRDefault="001E74B5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9144" w:type="dxa"/>
            <w:gridSpan w:val="6"/>
            <w:shd w:val="clear" w:color="auto" w:fill="auto"/>
            <w:vAlign w:val="center"/>
          </w:tcPr>
          <w:p w:rsidR="001E74B5" w:rsidRPr="00F52E2D" w:rsidRDefault="001E74B5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 w:val="restart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403E11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19F8" w:rsidRPr="00F52E2D" w:rsidTr="00703B93">
        <w:trPr>
          <w:trHeight w:val="301"/>
        </w:trPr>
        <w:tc>
          <w:tcPr>
            <w:tcW w:w="10515" w:type="dxa"/>
            <w:gridSpan w:val="6"/>
            <w:shd w:val="clear" w:color="auto" w:fill="auto"/>
            <w:vAlign w:val="center"/>
          </w:tcPr>
          <w:p w:rsidR="00E619F8" w:rsidRPr="00F52E2D" w:rsidRDefault="00E619F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목록</w:t>
            </w:r>
          </w:p>
        </w:tc>
      </w:tr>
      <w:tr w:rsidR="00E619F8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619F8" w:rsidRPr="00F52E2D" w:rsidRDefault="00E619F8" w:rsidP="00E619F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B3F72" w:rsidRPr="00F52E2D" w:rsidRDefault="007B3F72" w:rsidP="007B3F7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1" w:name="_Toc6223810"/>
      <w:r w:rsidRPr="00F52E2D">
        <w:rPr>
          <w:rFonts w:ascii="맑은 고딕" w:hAnsi="맑은 고딕" w:hint="eastAsia"/>
          <w:color w:val="auto"/>
          <w:sz w:val="24"/>
        </w:rPr>
        <w:lastRenderedPageBreak/>
        <w:t>거래처</w:t>
      </w:r>
      <w:r>
        <w:rPr>
          <w:rFonts w:ascii="맑은 고딕" w:hAnsi="맑은 고딕" w:hint="eastAsia"/>
          <w:color w:val="auto"/>
          <w:sz w:val="24"/>
        </w:rPr>
        <w:t>(</w:t>
      </w:r>
      <w:r>
        <w:rPr>
          <w:rFonts w:ascii="맑은 고딕" w:hAnsi="맑은 고딕"/>
          <w:color w:val="auto"/>
          <w:sz w:val="24"/>
        </w:rPr>
        <w:t>ERP</w:t>
      </w:r>
      <w:r w:rsidR="00B761F8">
        <w:rPr>
          <w:rFonts w:ascii="맑은 고딕" w:hAnsi="맑은 고딕" w:hint="eastAsia"/>
          <w:color w:val="auto"/>
          <w:sz w:val="24"/>
        </w:rPr>
        <w:t>기준</w:t>
      </w:r>
      <w:r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B761F8">
        <w:rPr>
          <w:rFonts w:ascii="맑은 고딕" w:hAnsi="맑은 고딕"/>
          <w:color w:val="auto"/>
          <w:sz w:val="24"/>
        </w:rPr>
        <w:t>12</w:t>
      </w:r>
      <w:bookmarkEnd w:id="8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B3F72" w:rsidRPr="00F52E2D" w:rsidTr="007B3F72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B3F72" w:rsidRDefault="007B3F72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B761F8" w:rsidRDefault="00B761F8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827408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B3F72" w:rsidRPr="00F52E2D" w:rsidRDefault="007B3F72" w:rsidP="00811A02">
      <w:pPr>
        <w:pStyle w:val="11"/>
      </w:pPr>
    </w:p>
    <w:p w:rsidR="007B3F72" w:rsidRPr="00F52E2D" w:rsidRDefault="007B3F72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B3F72" w:rsidRPr="00F52E2D" w:rsidRDefault="007B3F72" w:rsidP="007B3F7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7B3F72" w:rsidRPr="00F52E2D" w:rsidTr="007C136F">
        <w:trPr>
          <w:trHeight w:val="204"/>
        </w:trPr>
        <w:tc>
          <w:tcPr>
            <w:tcW w:w="127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B3F72" w:rsidRPr="00F52E2D" w:rsidTr="007C136F">
        <w:trPr>
          <w:trHeight w:val="204"/>
        </w:trPr>
        <w:tc>
          <w:tcPr>
            <w:tcW w:w="1271" w:type="dxa"/>
            <w:vMerge w:val="restart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7B3F72" w:rsidRPr="00B761F8" w:rsidRDefault="007B3F72" w:rsidP="007C136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B3F72" w:rsidRPr="00F52E2D" w:rsidTr="007C136F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B3F72" w:rsidRPr="00B761F8" w:rsidRDefault="007B3F72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B3F72" w:rsidRPr="00F52E2D" w:rsidTr="007C136F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B3F72" w:rsidRPr="00B761F8" w:rsidRDefault="00BD02EA" w:rsidP="007C136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“1212”</w:t>
            </w:r>
          </w:p>
        </w:tc>
      </w:tr>
      <w:tr w:rsidR="00616B2E" w:rsidRPr="00F52E2D" w:rsidTr="007C136F">
        <w:trPr>
          <w:trHeight w:val="204"/>
        </w:trPr>
        <w:tc>
          <w:tcPr>
            <w:tcW w:w="1271" w:type="dxa"/>
            <w:vMerge w:val="restart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16B2E" w:rsidRPr="00F52E2D" w:rsidRDefault="00616B2E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616B2E" w:rsidRPr="00F52E2D" w:rsidTr="00616B2E">
        <w:trPr>
          <w:trHeight w:val="204"/>
        </w:trPr>
        <w:tc>
          <w:tcPr>
            <w:tcW w:w="1271" w:type="dxa"/>
            <w:vMerge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정보</w:t>
            </w:r>
          </w:p>
        </w:tc>
      </w:tr>
      <w:tr w:rsidR="00616B2E" w:rsidRPr="00F52E2D" w:rsidTr="007C136F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616B2E" w:rsidRPr="00F52E2D" w:rsidTr="007C136F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7C136F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7C136F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616B2E" w:rsidRPr="00F52E2D" w:rsidTr="007C136F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B3F72" w:rsidRPr="00F52E2D" w:rsidRDefault="007B3F72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64"/>
        <w:gridCol w:w="1663"/>
        <w:gridCol w:w="1984"/>
        <w:gridCol w:w="1276"/>
        <w:gridCol w:w="1134"/>
        <w:gridCol w:w="2548"/>
      </w:tblGrid>
      <w:tr w:rsidR="00616B2E" w:rsidRPr="00F52E2D" w:rsidTr="00616B2E">
        <w:trPr>
          <w:trHeight w:val="350"/>
        </w:trPr>
        <w:tc>
          <w:tcPr>
            <w:tcW w:w="164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11" w:type="dxa"/>
            <w:gridSpan w:val="3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7B3F72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ES_DATA)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69" w:type="dxa"/>
            <w:gridSpan w:val="6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정보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UST_BIZ_NO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C136F" w:rsidRPr="00F52E2D" w:rsidRDefault="007C136F" w:rsidP="007C136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2" w:name="_Toc6223811"/>
      <w:r w:rsidRPr="00F52E2D">
        <w:rPr>
          <w:rFonts w:ascii="맑은 고딕" w:hAnsi="맑은 고딕" w:hint="eastAsia"/>
          <w:color w:val="auto"/>
          <w:sz w:val="24"/>
        </w:rPr>
        <w:lastRenderedPageBreak/>
        <w:t>거래처</w:t>
      </w:r>
      <w:r>
        <w:rPr>
          <w:rFonts w:ascii="맑은 고딕" w:hAnsi="맑은 고딕" w:hint="eastAsia"/>
          <w:color w:val="auto"/>
          <w:sz w:val="24"/>
        </w:rPr>
        <w:t>담당자(</w:t>
      </w:r>
      <w:r>
        <w:rPr>
          <w:rFonts w:ascii="맑은 고딕" w:hAnsi="맑은 고딕"/>
          <w:color w:val="auto"/>
          <w:sz w:val="24"/>
        </w:rPr>
        <w:t>ERP</w:t>
      </w:r>
      <w:r>
        <w:rPr>
          <w:rFonts w:ascii="맑은 고딕" w:hAnsi="맑은 고딕" w:hint="eastAsia"/>
          <w:color w:val="auto"/>
          <w:sz w:val="24"/>
        </w:rPr>
        <w:t>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>
        <w:rPr>
          <w:rFonts w:ascii="맑은 고딕" w:hAnsi="맑은 고딕"/>
          <w:color w:val="auto"/>
          <w:sz w:val="24"/>
        </w:rPr>
        <w:t>13</w:t>
      </w:r>
      <w:bookmarkEnd w:id="8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C136F" w:rsidRPr="00F52E2D" w:rsidTr="00EE4B44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거래처담당자E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담당자정보는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7C136F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등록/수정된 데이터 확인은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C136F" w:rsidRPr="00F52E2D" w:rsidRDefault="007C136F" w:rsidP="00811A02">
      <w:pPr>
        <w:pStyle w:val="11"/>
      </w:pPr>
    </w:p>
    <w:p w:rsidR="007C136F" w:rsidRPr="00F52E2D" w:rsidRDefault="007C136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C136F" w:rsidRPr="00F52E2D" w:rsidRDefault="007C136F" w:rsidP="007C136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7C136F" w:rsidRPr="00F52E2D" w:rsidTr="007C42D0">
        <w:trPr>
          <w:trHeight w:val="204"/>
        </w:trPr>
        <w:tc>
          <w:tcPr>
            <w:tcW w:w="1271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7C136F" w:rsidRPr="00B761F8" w:rsidRDefault="007C136F" w:rsidP="007C42D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7C136F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BD02EA" w:rsidP="007C42D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“1213”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7C42D0" w:rsidRPr="00F52E2D" w:rsidRDefault="007C42D0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616B2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C136F" w:rsidRPr="00F52E2D" w:rsidRDefault="007C136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312"/>
        <w:gridCol w:w="1956"/>
        <w:gridCol w:w="1984"/>
        <w:gridCol w:w="1276"/>
        <w:gridCol w:w="1134"/>
        <w:gridCol w:w="2548"/>
      </w:tblGrid>
      <w:tr w:rsidR="007C42D0" w:rsidRPr="00F52E2D" w:rsidTr="007C42D0">
        <w:trPr>
          <w:trHeight w:val="350"/>
        </w:trPr>
        <w:tc>
          <w:tcPr>
            <w:tcW w:w="1305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42D0" w:rsidRPr="00F52E2D" w:rsidTr="00616B2E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616B2E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7C42D0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616B2E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616B2E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7C42D0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Pr="007B3F72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EE4B4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210" w:type="dxa"/>
            <w:gridSpan w:val="6"/>
            <w:shd w:val="clear" w:color="auto" w:fill="auto"/>
            <w:vAlign w:val="center"/>
          </w:tcPr>
          <w:p w:rsidR="00616B2E" w:rsidRPr="00F52E2D" w:rsidRDefault="00616B2E" w:rsidP="00EE4B4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616B2E" w:rsidRPr="00F52E2D" w:rsidTr="00616B2E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3" w:name="_계정과목_코드_조회"/>
      <w:bookmarkStart w:id="84" w:name="_Toc6223812"/>
      <w:bookmarkEnd w:id="83"/>
      <w:r w:rsidRPr="00F52E2D">
        <w:rPr>
          <w:rFonts w:ascii="맑은 고딕" w:hAnsi="맑은 고딕" w:hint="eastAsia"/>
          <w:color w:val="auto"/>
          <w:sz w:val="24"/>
        </w:rPr>
        <w:lastRenderedPageBreak/>
        <w:t>계정과목 코드 조회</w:t>
      </w:r>
      <w:r w:rsidRPr="00F52E2D">
        <w:rPr>
          <w:rFonts w:ascii="맑은 고딕" w:hAnsi="맑은 고딕"/>
          <w:color w:val="auto"/>
          <w:sz w:val="24"/>
        </w:rPr>
        <w:t xml:space="preserve"> – 1310</w:t>
      </w:r>
      <w:bookmarkEnd w:id="8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회사 내 예산 수립 시 사용하는 회계계정과목을 등록하셔서 사용하십시오. </w:t>
            </w:r>
          </w:p>
        </w:tc>
      </w:tr>
    </w:tbl>
    <w:p w:rsidR="00B8618F" w:rsidRPr="00F52E2D" w:rsidRDefault="00B8618F" w:rsidP="00811A02">
      <w:pPr>
        <w:pStyle w:val="11"/>
      </w:pPr>
    </w:p>
    <w:p w:rsidR="00B8618F" w:rsidRPr="00F52E2D" w:rsidRDefault="00B8618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“1310”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B57EA" w:rsidRPr="00F52E2D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B57EA" w:rsidRPr="00F52E2D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6B57EA" w:rsidRPr="00F808A2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6B57EA" w:rsidRPr="00F808A2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B73FAB" w:rsidRPr="00F52E2D" w:rsidTr="006A22E9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  <w:vAlign w:val="center"/>
          </w:tcPr>
          <w:p w:rsidR="00B73FAB" w:rsidRPr="00F52E2D" w:rsidRDefault="00B73FAB" w:rsidP="00B73F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307" w:type="dxa"/>
            <w:shd w:val="clear" w:color="auto" w:fill="auto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</w:tbl>
    <w:p w:rsidR="00B8618F" w:rsidRPr="00F52E2D" w:rsidRDefault="00B8618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5" w:name="_계정과목_코드_등록/수정"/>
      <w:bookmarkStart w:id="86" w:name="_Toc6223813"/>
      <w:bookmarkEnd w:id="85"/>
      <w:r w:rsidRPr="00F52E2D">
        <w:rPr>
          <w:rFonts w:ascii="맑은 고딕" w:hAnsi="맑은 고딕" w:hint="eastAsia"/>
          <w:color w:val="auto"/>
          <w:sz w:val="24"/>
        </w:rPr>
        <w:lastRenderedPageBreak/>
        <w:t>계정과목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1311</w:t>
      </w:r>
      <w:bookmarkEnd w:id="8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시 사용하는 회계계정과목을 등록하셔서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ACCT_CD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1310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811A02">
      <w:pPr>
        <w:pStyle w:val="11"/>
      </w:pPr>
    </w:p>
    <w:p w:rsidR="00B8618F" w:rsidRPr="00F52E2D" w:rsidRDefault="00B8618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985"/>
        <w:gridCol w:w="1147"/>
        <w:gridCol w:w="988"/>
        <w:gridCol w:w="1167"/>
        <w:gridCol w:w="2155"/>
      </w:tblGrid>
      <w:tr w:rsidR="00B8618F" w:rsidRPr="00F52E2D" w:rsidTr="00180BEB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6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4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“1311”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4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BC0745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</w:t>
            </w:r>
            <w:r w:rsidR="00180BEB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RP코드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C17B63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Pr="00F52E2D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7" w:name="_사업(예산)부문_코드_조회"/>
      <w:bookmarkStart w:id="88" w:name="_Toc6223814"/>
      <w:bookmarkEnd w:id="87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사업(예산)부문 코드 조회</w:t>
      </w:r>
      <w:r w:rsidRPr="00F52E2D">
        <w:rPr>
          <w:rFonts w:ascii="맑은 고딕" w:hAnsi="맑은 고딕"/>
          <w:color w:val="auto"/>
          <w:sz w:val="24"/>
        </w:rPr>
        <w:t xml:space="preserve"> – 1410</w:t>
      </w:r>
      <w:bookmarkEnd w:id="88"/>
      <w:r w:rsidR="0052529E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B8618F" w:rsidRPr="00F52E2D" w:rsidRDefault="00B8618F" w:rsidP="00811A02">
      <w:pPr>
        <w:pStyle w:val="11"/>
      </w:pPr>
    </w:p>
    <w:p w:rsidR="00B8618F" w:rsidRPr="00F52E2D" w:rsidRDefault="00B8618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“1410”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B8618F" w:rsidRPr="00F808A2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808A2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808A2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8618F" w:rsidRPr="00F52E2D" w:rsidRDefault="00B8618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9" w:name="_사업(예산)부문_코드_등록/수정"/>
      <w:bookmarkStart w:id="90" w:name="_Toc6223815"/>
      <w:bookmarkEnd w:id="89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사업(예산)부문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14</w:t>
      </w:r>
      <w:r w:rsidR="006A22E9" w:rsidRPr="00F52E2D">
        <w:rPr>
          <w:rFonts w:ascii="맑은 고딕" w:hAnsi="맑은 고딕"/>
          <w:color w:val="auto"/>
          <w:sz w:val="24"/>
        </w:rPr>
        <w:t>1</w:t>
      </w:r>
      <w:r w:rsidRPr="00F52E2D">
        <w:rPr>
          <w:rFonts w:ascii="맑은 고딕" w:hAnsi="맑은 고딕"/>
          <w:color w:val="auto"/>
          <w:sz w:val="24"/>
        </w:rPr>
        <w:t>1</w:t>
      </w:r>
      <w:bookmarkEnd w:id="9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BGT_DEPT_CD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811A02">
      <w:pPr>
        <w:pStyle w:val="11"/>
      </w:pPr>
    </w:p>
    <w:p w:rsidR="00B8618F" w:rsidRPr="00F52E2D" w:rsidRDefault="00B8618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B8618F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“1411”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 w:rsidP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91" w:name="_Toc6223816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사업(예산)부문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141</w:t>
      </w:r>
      <w:r>
        <w:rPr>
          <w:rFonts w:ascii="맑은 고딕" w:hAnsi="맑은 고딕"/>
          <w:color w:val="auto"/>
          <w:sz w:val="24"/>
        </w:rPr>
        <w:t>2</w:t>
      </w:r>
      <w:bookmarkEnd w:id="9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4140AE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업체 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811A02">
      <w:pPr>
        <w:pStyle w:val="11"/>
      </w:pPr>
    </w:p>
    <w:p w:rsidR="00D965F4" w:rsidRPr="00F52E2D" w:rsidRDefault="00D965F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1412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D965F4" w:rsidRPr="00F52E2D" w:rsidRDefault="00D965F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2" w:name="_사업(예산)부서_코드_조회"/>
      <w:bookmarkStart w:id="93" w:name="_Toc6223817"/>
      <w:bookmarkEnd w:id="92"/>
      <w:r w:rsidRPr="00F52E2D">
        <w:rPr>
          <w:rFonts w:ascii="맑은 고딕" w:hAnsi="맑은 고딕" w:hint="eastAsia"/>
          <w:color w:val="auto"/>
          <w:sz w:val="24"/>
        </w:rPr>
        <w:t>사업(예산)부서 코드 조회</w:t>
      </w:r>
      <w:r w:rsidRPr="00F52E2D">
        <w:rPr>
          <w:rFonts w:ascii="맑은 고딕" w:hAnsi="맑은 고딕"/>
          <w:color w:val="auto"/>
          <w:sz w:val="24"/>
        </w:rPr>
        <w:t xml:space="preserve"> – 1510</w:t>
      </w:r>
      <w:bookmarkEnd w:id="9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6A22E9" w:rsidRPr="00F52E2D" w:rsidRDefault="006A22E9" w:rsidP="00811A02">
      <w:pPr>
        <w:pStyle w:val="11"/>
      </w:pPr>
    </w:p>
    <w:p w:rsidR="006A22E9" w:rsidRPr="00F52E2D" w:rsidRDefault="006A22E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6A22E9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“1510”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52E2D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52E2D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6A22E9" w:rsidRPr="00F52E2D" w:rsidRDefault="006A22E9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A3745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</w:p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4" w:name="_사업(예산)부서_코드_등록/수정"/>
      <w:bookmarkStart w:id="95" w:name="_Toc6223818"/>
      <w:bookmarkEnd w:id="94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사업(예산)부서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1511</w:t>
      </w:r>
      <w:bookmarkEnd w:id="9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BGT_DVSN_NO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6A22E9" w:rsidRPr="00F52E2D" w:rsidRDefault="006A22E9" w:rsidP="00811A02">
      <w:pPr>
        <w:pStyle w:val="11"/>
      </w:pPr>
    </w:p>
    <w:p w:rsidR="006A22E9" w:rsidRPr="00F52E2D" w:rsidRDefault="006A22E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6A22E9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“1511”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A22E9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475C4D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:rsidR="00475C4D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등록된 사업부문코드</w:t>
            </w:r>
          </w:p>
        </w:tc>
      </w:tr>
    </w:tbl>
    <w:p w:rsidR="006A22E9" w:rsidRPr="00F52E2D" w:rsidRDefault="006A22E9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Pr="00F52E2D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6A22E9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96" w:name="_Toc6223819"/>
      <w:r w:rsidR="00D965F4" w:rsidRPr="00F52E2D">
        <w:rPr>
          <w:rFonts w:ascii="맑은 고딕" w:hAnsi="맑은 고딕" w:hint="eastAsia"/>
          <w:color w:val="auto"/>
          <w:sz w:val="24"/>
        </w:rPr>
        <w:lastRenderedPageBreak/>
        <w:t>사업(예산)부서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="00D965F4"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="00D965F4">
        <w:rPr>
          <w:rFonts w:ascii="맑은 고딕" w:hAnsi="맑은 고딕"/>
          <w:color w:val="auto"/>
          <w:sz w:val="24"/>
        </w:rPr>
        <w:t xml:space="preserve"> – 1512</w:t>
      </w:r>
      <w:bookmarkEnd w:id="9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업체ERP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915AF9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811A02">
      <w:pPr>
        <w:pStyle w:val="11"/>
      </w:pPr>
    </w:p>
    <w:p w:rsidR="00D965F4" w:rsidRPr="00F52E2D" w:rsidRDefault="00D965F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42"/>
        <w:gridCol w:w="1843"/>
        <w:gridCol w:w="1134"/>
        <w:gridCol w:w="851"/>
        <w:gridCol w:w="1034"/>
        <w:gridCol w:w="2155"/>
      </w:tblGrid>
      <w:tr w:rsidR="00D965F4" w:rsidRPr="00F52E2D" w:rsidTr="00915AF9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69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1512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15AF9" w:rsidRPr="00F52E2D" w:rsidTr="00915AF9">
        <w:trPr>
          <w:trHeight w:val="204"/>
        </w:trPr>
        <w:tc>
          <w:tcPr>
            <w:tcW w:w="1271" w:type="dxa"/>
          </w:tcPr>
          <w:p w:rsidR="00915AF9" w:rsidRPr="00F52E2D" w:rsidRDefault="00915AF9" w:rsidP="00915A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BGT_DEPT_</w:t>
            </w: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ERP_</w:t>
            </w: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사업부문ERP코드</w:t>
            </w:r>
          </w:p>
        </w:tc>
        <w:tc>
          <w:tcPr>
            <w:tcW w:w="1134" w:type="dxa"/>
            <w:shd w:val="clear" w:color="auto" w:fill="auto"/>
          </w:tcPr>
          <w:p w:rsidR="00915AF9" w:rsidRPr="00915AF9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S</w:t>
            </w: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5AF9" w:rsidRPr="00915AF9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</w:tcPr>
          <w:p w:rsidR="00915AF9" w:rsidRPr="00915AF9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hint="eastAsia"/>
                <w:color w:val="FF0000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 w:val="16"/>
                <w:szCs w:val="18"/>
              </w:rPr>
              <w:t>등록된 사업부문E</w:t>
            </w:r>
            <w:r w:rsidRPr="00915AF9">
              <w:rPr>
                <w:rFonts w:asciiTheme="minorHAnsi" w:eastAsiaTheme="minorHAnsi" w:hAnsiTheme="minorHAnsi" w:cs="Arial"/>
                <w:b/>
                <w:color w:val="FF0000"/>
                <w:sz w:val="16"/>
                <w:szCs w:val="18"/>
              </w:rPr>
              <w:t>RP</w:t>
            </w: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 w:val="16"/>
                <w:szCs w:val="18"/>
              </w:rPr>
              <w:t>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808A2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808A2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34" w:type="dxa"/>
            <w:shd w:val="clear" w:color="auto" w:fill="auto"/>
          </w:tcPr>
          <w:p w:rsidR="00D965F4" w:rsidRPr="00F808A2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808A2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808A2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808A2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</w:tbl>
    <w:p w:rsidR="00D965F4" w:rsidRPr="00F52E2D" w:rsidRDefault="00D965F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F9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F52E2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F52E2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F52E2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915AF9" w:rsidRPr="00F52E2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F52E2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F52E2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915AF9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915AF9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F52E2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BGT_DEPT_</w:t>
            </w: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ERP_</w:t>
            </w: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사업부문ERP코드</w:t>
            </w:r>
          </w:p>
        </w:tc>
        <w:tc>
          <w:tcPr>
            <w:tcW w:w="1276" w:type="dxa"/>
            <w:shd w:val="clear" w:color="auto" w:fill="auto"/>
          </w:tcPr>
          <w:p w:rsidR="00915AF9" w:rsidRPr="00915AF9" w:rsidRDefault="00915AF9" w:rsidP="00915A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S</w:t>
            </w: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915AF9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915A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F52E2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7" w:name="_예산항목_(부문-부서-계정과목)_코드"/>
      <w:bookmarkStart w:id="98" w:name="_Toc6223820"/>
      <w:bookmarkEnd w:id="97"/>
      <w:r w:rsidRPr="00F52E2D">
        <w:rPr>
          <w:rFonts w:ascii="맑은 고딕" w:hAnsi="맑은 고딕" w:hint="eastAsia"/>
          <w:color w:val="auto"/>
          <w:sz w:val="24"/>
        </w:rPr>
        <w:t xml:space="preserve">예산항목 (부문-부서-계정과목) </w:t>
      </w:r>
      <w:r w:rsidR="00D846AB">
        <w:rPr>
          <w:rFonts w:ascii="맑은 고딕" w:hAnsi="맑은 고딕" w:hint="eastAsia"/>
          <w:color w:val="auto"/>
          <w:sz w:val="24"/>
        </w:rPr>
        <w:t xml:space="preserve">코드 </w:t>
      </w:r>
      <w:r w:rsidRPr="00F52E2D"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1610</w:t>
      </w:r>
      <w:bookmarkEnd w:id="9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부문/부서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 예산을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811A02">
      <w:pPr>
        <w:pStyle w:val="11"/>
      </w:pPr>
    </w:p>
    <w:p w:rsidR="00865974" w:rsidRPr="00F52E2D" w:rsidRDefault="0086597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65974" w:rsidRPr="00F52E2D" w:rsidRDefault="00865974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865974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“1610”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E242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865974" w:rsidRPr="00F52E2D" w:rsidRDefault="00865974" w:rsidP="00865974">
      <w:pPr>
        <w:rPr>
          <w:b/>
          <w:color w:val="auto"/>
          <w:sz w:val="28"/>
        </w:rPr>
      </w:pPr>
    </w:p>
    <w:p w:rsidR="00865974" w:rsidRPr="00F52E2D" w:rsidRDefault="0086597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65974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</w:tbl>
    <w:p w:rsidR="00865974" w:rsidRPr="00F52E2D" w:rsidRDefault="00865974" w:rsidP="00865974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865974" w:rsidRPr="00F52E2D" w:rsidRDefault="00865974" w:rsidP="00865974">
      <w:pPr>
        <w:rPr>
          <w:rFonts w:ascii="맑은 고딕" w:eastAsia="맑은 고딕" w:hAnsi="맑은 고딕"/>
          <w:b/>
          <w:color w:val="auto"/>
          <w:sz w:val="24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9" w:name="_예산항목_(부문-부서-계정과목)_등록/수정"/>
      <w:bookmarkStart w:id="100" w:name="_Toc6223821"/>
      <w:bookmarkEnd w:id="99"/>
      <w:r w:rsidRPr="00F52E2D">
        <w:rPr>
          <w:rFonts w:ascii="맑은 고딕" w:hAnsi="맑은 고딕" w:hint="eastAsia"/>
          <w:color w:val="auto"/>
          <w:sz w:val="24"/>
        </w:rPr>
        <w:t>예산항목 (부문-부서-계정과목)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1611</w:t>
      </w:r>
      <w:bookmarkEnd w:id="10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811A02">
      <w:pPr>
        <w:pStyle w:val="11"/>
      </w:pPr>
    </w:p>
    <w:p w:rsidR="00865974" w:rsidRPr="00F52E2D" w:rsidRDefault="0086597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E2429" w:rsidRPr="00F52E2D" w:rsidRDefault="008E2429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2126"/>
        <w:gridCol w:w="1992"/>
        <w:gridCol w:w="968"/>
        <w:gridCol w:w="1156"/>
        <w:gridCol w:w="1167"/>
        <w:gridCol w:w="1426"/>
      </w:tblGrid>
      <w:tr w:rsidR="00865974" w:rsidRPr="00F52E2D" w:rsidTr="008E2429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476" w:type="dxa"/>
            <w:gridSpan w:val="3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96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426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“1611”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968" w:type="dxa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3149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수정시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필수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</w:tbl>
    <w:p w:rsidR="00865974" w:rsidRPr="00F52E2D" w:rsidRDefault="0086597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824"/>
        <w:gridCol w:w="1418"/>
        <w:gridCol w:w="1088"/>
        <w:gridCol w:w="2030"/>
      </w:tblGrid>
      <w:tr w:rsidR="00865974" w:rsidRPr="00F52E2D" w:rsidTr="00C357AC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2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1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030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2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1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030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41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030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연도별 계정별 예산코드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865974" w:rsidRPr="00F52E2D" w:rsidRDefault="00865974" w:rsidP="0086597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 w:rsidP="006C7EE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1" w:name="_예산항목별_(경영/실행_계획)"/>
      <w:bookmarkStart w:id="102" w:name="_Toc6223822"/>
      <w:bookmarkEnd w:id="101"/>
      <w:r w:rsidRPr="00F52E2D">
        <w:rPr>
          <w:rFonts w:ascii="맑은 고딕" w:hAnsi="맑은 고딕" w:hint="eastAsia"/>
          <w:color w:val="auto"/>
          <w:sz w:val="24"/>
        </w:rPr>
        <w:lastRenderedPageBreak/>
        <w:t>예산항목별 (경영/실행 계획)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 조회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10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C7EE1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C7EE1" w:rsidRPr="00F52E2D" w:rsidRDefault="006C7EE1" w:rsidP="00997D6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/부서 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예산을 조회합니다.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6C7EE1" w:rsidRPr="00F52E2D" w:rsidRDefault="006C7EE1" w:rsidP="00811A02">
      <w:pPr>
        <w:pStyle w:val="11"/>
      </w:pPr>
    </w:p>
    <w:p w:rsidR="006C7EE1" w:rsidRPr="00F52E2D" w:rsidRDefault="006C7EE1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C7EE1" w:rsidRPr="00F52E2D" w:rsidRDefault="006C7EE1" w:rsidP="006C7EE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6C7EE1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C7EE1" w:rsidRPr="00F52E2D" w:rsidRDefault="006C7EE1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“1710”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="005B60E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6C7EE1" w:rsidRPr="00F52E2D" w:rsidRDefault="006C7EE1" w:rsidP="006C7EE1">
      <w:pPr>
        <w:rPr>
          <w:b/>
          <w:color w:val="auto"/>
          <w:sz w:val="28"/>
        </w:rPr>
      </w:pPr>
    </w:p>
    <w:p w:rsidR="006C7EE1" w:rsidRPr="00F52E2D" w:rsidRDefault="006C7EE1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C7EE1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19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A64EC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예산내역 최종수정일시</w:t>
            </w: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42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BGT_PLAN_MOD_EXCN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(배열 값)  :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 계획/수정/실적 내역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C7EE1" w:rsidRPr="00F52E2D" w:rsidRDefault="006C7EE1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>
      <w:pPr>
        <w:rPr>
          <w:rFonts w:ascii="맑은 고딕" w:eastAsia="맑은 고딕" w:hAnsi="맑은 고딕"/>
          <w:b/>
          <w:color w:val="auto"/>
          <w:sz w:val="24"/>
        </w:rPr>
      </w:pPr>
    </w:p>
    <w:p w:rsidR="005A7436" w:rsidRPr="00F52E2D" w:rsidRDefault="005A7436" w:rsidP="005A743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3" w:name="_부서별_예산_(경영/실행"/>
      <w:bookmarkStart w:id="104" w:name="_Toc6223823"/>
      <w:bookmarkEnd w:id="103"/>
      <w:r w:rsidRPr="00F52E2D">
        <w:rPr>
          <w:rFonts w:ascii="맑은 고딕" w:hAnsi="맑은 고딕" w:hint="eastAsia"/>
          <w:color w:val="auto"/>
          <w:sz w:val="24"/>
        </w:rPr>
        <w:t>부서별 예산 (경영/실행 계획) 등록/수정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</w:t>
      </w:r>
      <w:r w:rsidR="006C7EE1" w:rsidRPr="00F52E2D">
        <w:rPr>
          <w:rFonts w:ascii="맑은 고딕" w:hAnsi="맑은 고딕"/>
          <w:color w:val="auto"/>
          <w:sz w:val="24"/>
        </w:rPr>
        <w:t>1</w:t>
      </w:r>
      <w:bookmarkEnd w:id="10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A7436" w:rsidRPr="00F52E2D" w:rsidTr="00EC0F6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A7436" w:rsidRPr="00F52E2D" w:rsidRDefault="005A7436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="00396423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5A7436" w:rsidRPr="00703B93" w:rsidRDefault="005A7436" w:rsidP="00811A02">
      <w:pPr>
        <w:pStyle w:val="11"/>
      </w:pPr>
    </w:p>
    <w:p w:rsidR="005A7436" w:rsidRPr="00F52E2D" w:rsidRDefault="005A7436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A7436" w:rsidRPr="00F52E2D" w:rsidRDefault="005A7436" w:rsidP="005A743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5A7436" w:rsidRPr="00F52E2D" w:rsidTr="008E4309">
        <w:trPr>
          <w:trHeight w:val="205"/>
        </w:trPr>
        <w:tc>
          <w:tcPr>
            <w:tcW w:w="14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BD02EA" w:rsidP="00EC0F6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“1711”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52452" w:rsidRPr="00F52E2D" w:rsidRDefault="00852452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EC0F6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39642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0601A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5A223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C357AC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A7436" w:rsidRPr="00F52E2D" w:rsidRDefault="005A7436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B6D93" w:rsidRPr="00F52E2D" w:rsidTr="00EC0F6D">
        <w:trPr>
          <w:trHeight w:val="193"/>
        </w:trPr>
        <w:tc>
          <w:tcPr>
            <w:tcW w:w="1737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62406" w:rsidRDefault="00762406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5" w:name="_Toc6223824"/>
      <w:r>
        <w:rPr>
          <w:rFonts w:ascii="맑은 고딕" w:hAnsi="맑은 고딕" w:hint="eastAsia"/>
          <w:color w:val="auto"/>
          <w:sz w:val="24"/>
        </w:rPr>
        <w:lastRenderedPageBreak/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조회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0</w:t>
      </w:r>
      <w:bookmarkEnd w:id="10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Pr="00F52E2D" w:rsidRDefault="00AC013F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 내역을 조회 합니다.</w:t>
            </w:r>
          </w:p>
        </w:tc>
      </w:tr>
    </w:tbl>
    <w:p w:rsidR="00AC013F" w:rsidRPr="00703B93" w:rsidRDefault="00AC013F" w:rsidP="00811A02">
      <w:pPr>
        <w:pStyle w:val="11"/>
      </w:pPr>
    </w:p>
    <w:p w:rsidR="00AC013F" w:rsidRPr="00F52E2D" w:rsidRDefault="00AC013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F52E2D" w:rsidRDefault="000A703A" w:rsidP="00AC013F">
      <w:pPr>
        <w:rPr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주</w:t>
      </w:r>
      <w:r>
        <w:rPr>
          <w:rFonts w:hint="eastAsia"/>
          <w:color w:val="auto"/>
        </w:rPr>
        <w:t>1</w:t>
      </w:r>
      <w:r>
        <w:rPr>
          <w:color w:val="auto"/>
        </w:rPr>
        <w:t xml:space="preserve">) ERP_CODE : ERP_CODE </w:t>
      </w:r>
      <w:r>
        <w:rPr>
          <w:rFonts w:hint="eastAsia"/>
          <w:color w:val="auto"/>
        </w:rPr>
        <w:t>입력하여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해당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항목에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결과가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됩니다</w:t>
      </w:r>
      <w:r>
        <w:rPr>
          <w:rFonts w:hint="eastAsia"/>
          <w:color w:val="auto"/>
        </w:rPr>
        <w:t>.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673829">
              <w:rPr>
                <w:rFonts w:ascii="맑은 고딕" w:eastAsia="맑은 고딕" w:hAnsi="맑은 고딕"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673829">
              <w:rPr>
                <w:rFonts w:ascii="맑은 고딕" w:eastAsia="맑은 고딕" w:hAnsi="맑은 고딕"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“1810”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입력부</w:t>
            </w:r>
          </w:p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기업고객사업자번호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DA5287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AC013F" w:rsidRPr="00673829" w:rsidRDefault="00950998" w:rsidP="00950998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673829" w:rsidP="0067382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ITEM_</w:t>
            </w:r>
            <w:r w:rsidR="00AC013F"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673829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항목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E</w:t>
            </w:r>
            <w:r w:rsidR="00AC013F"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RP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Null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REQ_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‘050’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F2DD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</w:tbl>
    <w:p w:rsidR="000A703A" w:rsidRDefault="000A703A" w:rsidP="000A703A"/>
    <w:p w:rsidR="00AC013F" w:rsidRPr="00F52E2D" w:rsidRDefault="00AC013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A703A" w:rsidRPr="00F52E2D" w:rsidTr="00831F9F">
        <w:trPr>
          <w:trHeight w:val="193"/>
        </w:trPr>
        <w:tc>
          <w:tcPr>
            <w:tcW w:w="1737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4264" w:type="dxa"/>
            <w:gridSpan w:val="2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25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 w:val="restart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19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0A703A" w:rsidRPr="00673829" w:rsidRDefault="000A703A" w:rsidP="0067382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  <w:t>200</w:t>
            </w:r>
          </w:p>
        </w:tc>
        <w:tc>
          <w:tcPr>
            <w:tcW w:w="2232" w:type="dxa"/>
          </w:tcPr>
          <w:p w:rsidR="000A703A" w:rsidRPr="00673829" w:rsidRDefault="000A703A" w:rsidP="00AF2DD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950998" w:rsidRPr="00F52E2D" w:rsidTr="00950998">
        <w:trPr>
          <w:trHeight w:val="203"/>
        </w:trPr>
        <w:tc>
          <w:tcPr>
            <w:tcW w:w="1737" w:type="dxa"/>
            <w:vMerge w:val="restart"/>
            <w:shd w:val="clear" w:color="auto" w:fill="auto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출력부</w:t>
            </w:r>
          </w:p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RES_DATA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)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명칭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내용</w:t>
            </w:r>
          </w:p>
        </w:tc>
        <w:tc>
          <w:tcPr>
            <w:tcW w:w="125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1000</w:t>
            </w:r>
          </w:p>
        </w:tc>
        <w:tc>
          <w:tcPr>
            <w:tcW w:w="2232" w:type="dxa"/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831F9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67382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ITEM_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항목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ACT_YN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상태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활동,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N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비활동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spacing w:line="180" w:lineRule="auto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AC013F" w:rsidRDefault="00AC013F" w:rsidP="00AC013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6" w:name="_Toc6223825"/>
      <w:r>
        <w:rPr>
          <w:rFonts w:ascii="맑은 고딕" w:hAnsi="맑은 고딕" w:hint="eastAsia"/>
          <w:color w:val="auto"/>
          <w:sz w:val="24"/>
        </w:rPr>
        <w:lastRenderedPageBreak/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등록/수정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1</w:t>
      </w:r>
      <w:bookmarkEnd w:id="10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입력항목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합니다.</w:t>
            </w:r>
          </w:p>
          <w:p w:rsidR="008D28A8" w:rsidRPr="00F52E2D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코드로 등록/수정 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명칭은 필수 입력 항목 입니다.</w:t>
            </w:r>
          </w:p>
        </w:tc>
      </w:tr>
    </w:tbl>
    <w:p w:rsidR="00AC013F" w:rsidRPr="00950998" w:rsidRDefault="00AC013F" w:rsidP="00811A02">
      <w:pPr>
        <w:pStyle w:val="11"/>
      </w:pPr>
    </w:p>
    <w:p w:rsidR="00AC013F" w:rsidRPr="00F52E2D" w:rsidRDefault="00AC013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950998" w:rsidRDefault="00AC013F" w:rsidP="00AC013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8D28A8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</w:t>
            </w:r>
            <w:r w:rsidR="008D28A8"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11”</w:t>
            </w:r>
          </w:p>
        </w:tc>
      </w:tr>
      <w:tr w:rsidR="00950998" w:rsidRPr="00F52E2D" w:rsidTr="00950998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 w:val="restart"/>
            <w:shd w:val="clear" w:color="auto" w:fill="auto"/>
            <w:vAlign w:val="center"/>
          </w:tcPr>
          <w:p w:rsidR="00950998" w:rsidRP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ITEM_SUB_YN : Y 기본값 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적용(미 입력시)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Default="00950998" w:rsidP="0095099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SUB_YN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/>
            <w:shd w:val="clear" w:color="auto" w:fill="auto"/>
            <w:vAlign w:val="center"/>
          </w:tcPr>
          <w:p w:rsidR="00950998" w:rsidRDefault="00950998" w:rsidP="00950998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AC013F" w:rsidRPr="00F52E2D" w:rsidRDefault="00AC013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862"/>
        <w:gridCol w:w="26"/>
        <w:gridCol w:w="1958"/>
        <w:gridCol w:w="26"/>
        <w:gridCol w:w="1232"/>
        <w:gridCol w:w="26"/>
        <w:gridCol w:w="1062"/>
        <w:gridCol w:w="26"/>
        <w:gridCol w:w="2206"/>
        <w:gridCol w:w="26"/>
      </w:tblGrid>
      <w:tr w:rsidR="00DA5287" w:rsidRPr="00DA5287" w:rsidTr="00F670AD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4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SUCCESS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성공건수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실패건수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950998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84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RESULT_YN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FAIL_REASON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 시 사유</w:t>
            </w:r>
          </w:p>
        </w:tc>
      </w:tr>
    </w:tbl>
    <w:p w:rsidR="00AC013F" w:rsidRDefault="00AC013F" w:rsidP="00AC013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lastRenderedPageBreak/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7" w:name="_Toc6223826"/>
      <w:r w:rsidRPr="00F52E2D">
        <w:rPr>
          <w:rFonts w:ascii="맑은 고딕" w:hAnsi="맑은 고딕" w:hint="eastAsia"/>
          <w:color w:val="auto"/>
          <w:sz w:val="24"/>
        </w:rPr>
        <w:lastRenderedPageBreak/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3010</w:t>
      </w:r>
      <w:bookmarkEnd w:id="107"/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790"/>
      </w:tblGrid>
      <w:tr w:rsidR="00703B93" w:rsidRPr="00DB4081" w:rsidTr="0070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3B93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소속 부서별 용도를 조회 합니다.</w:t>
            </w:r>
          </w:p>
          <w:p w:rsidR="00DB4081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Cs w:val="18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코드 필드에 고객사 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코드를 지정할 경우 해당 부서의 용도 목록이 조회됩니다.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041"/>
        <w:gridCol w:w="2127"/>
      </w:tblGrid>
      <w:tr w:rsidR="00DB4081" w:rsidRPr="00F52E2D" w:rsidTr="009A01EB">
        <w:trPr>
          <w:trHeight w:val="205"/>
        </w:trPr>
        <w:tc>
          <w:tcPr>
            <w:tcW w:w="148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41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7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BD02EA" w:rsidP="00DB408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“3010”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미입력시 전체조회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부서전체조회시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b/>
                <w:color w:val="auto"/>
              </w:rPr>
              <w:t>DA (</w:t>
            </w:r>
            <w:r w:rsidRPr="00DB4081">
              <w:rPr>
                <w:rFonts w:hint="eastAsia"/>
                <w:b/>
                <w:color w:val="auto"/>
              </w:rPr>
              <w:t>기본값</w:t>
            </w:r>
            <w:r w:rsidRPr="00DB4081">
              <w:rPr>
                <w:rFonts w:hint="eastAsia"/>
                <w:b/>
                <w:color w:val="auto"/>
              </w:rPr>
              <w:t>)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Y</w:t>
            </w:r>
            <w:r w:rsidRPr="00DB4081">
              <w:rPr>
                <w:b/>
                <w:color w:val="auto"/>
              </w:rPr>
              <w:t xml:space="preserve">/N. </w:t>
            </w:r>
            <w:r w:rsidRPr="00DB4081">
              <w:rPr>
                <w:rFonts w:hint="eastAsia"/>
                <w:b/>
                <w:color w:val="auto"/>
              </w:rPr>
              <w:t>미입력시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rFonts w:hint="eastAsia"/>
                <w:b/>
                <w:color w:val="auto"/>
              </w:rPr>
              <w:t>전제조회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2</w:t>
            </w:r>
            <w:r w:rsidRPr="00DB4081">
              <w:rPr>
                <w:b/>
                <w:color w:val="auto"/>
              </w:rPr>
              <w:t>00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F52E2D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B4081" w:rsidRPr="00F52E2D" w:rsidRDefault="00DB4081" w:rsidP="00DB4081">
      <w:pPr>
        <w:rPr>
          <w:color w:val="auto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부서명 가나다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순</w:t>
      </w:r>
    </w:p>
    <w:p w:rsidR="00703B93" w:rsidRPr="00DB4081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570"/>
        <w:gridCol w:w="1984"/>
        <w:gridCol w:w="1258"/>
        <w:gridCol w:w="1088"/>
        <w:gridCol w:w="2313"/>
      </w:tblGrid>
      <w:tr w:rsidR="00DB4081" w:rsidRPr="00F52E2D" w:rsidTr="00177DAC">
        <w:trPr>
          <w:trHeight w:val="199"/>
        </w:trPr>
        <w:tc>
          <w:tcPr>
            <w:tcW w:w="1447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70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13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177DAC">
        <w:trPr>
          <w:trHeight w:val="210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177DAC">
        <w:trPr>
          <w:trHeight w:val="199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A01EB" w:rsidRPr="00F52E2D" w:rsidTr="00177DAC">
        <w:trPr>
          <w:trHeight w:val="210"/>
        </w:trPr>
        <w:tc>
          <w:tcPr>
            <w:tcW w:w="1447" w:type="dxa"/>
            <w:vAlign w:val="center"/>
          </w:tcPr>
          <w:p w:rsidR="009A01EB" w:rsidRPr="00F52E2D" w:rsidRDefault="009A01EB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EXT_KEY</w:t>
            </w:r>
          </w:p>
        </w:tc>
        <w:tc>
          <w:tcPr>
            <w:tcW w:w="2570" w:type="dxa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A01EB" w:rsidRPr="00F52E2D" w:rsidRDefault="009A01EB" w:rsidP="00D1001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9A01EB" w:rsidRPr="00F52E2D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A01EB" w:rsidRPr="00F52E2D" w:rsidRDefault="009A01EB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00</w:t>
            </w:r>
          </w:p>
        </w:tc>
        <w:tc>
          <w:tcPr>
            <w:tcW w:w="2313" w:type="dxa"/>
          </w:tcPr>
          <w:p w:rsidR="009A01EB" w:rsidRPr="00F52E2D" w:rsidRDefault="009A01EB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 w:val="restart"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70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DVSN_ERP_CD</w:t>
            </w:r>
          </w:p>
        </w:tc>
        <w:tc>
          <w:tcPr>
            <w:tcW w:w="1984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S</w:t>
            </w:r>
            <w:r w:rsidRPr="009A01EB">
              <w:rPr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5</w:t>
            </w:r>
            <w:r w:rsidRPr="009A01EB">
              <w:rPr>
                <w:b/>
                <w:color w:val="auto"/>
              </w:rPr>
              <w:t>0</w:t>
            </w:r>
          </w:p>
        </w:tc>
        <w:tc>
          <w:tcPr>
            <w:tcW w:w="2313" w:type="dxa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RAN_KIND_NM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RAN_KIND_CRSP_CD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상대계정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03B93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D1001A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 w:rsidRPr="00D1001A">
        <w:rPr>
          <w:rFonts w:asciiTheme="minorHAnsi" w:eastAsiaTheme="minorHAnsi" w:hAnsiTheme="minorHAnsi" w:cs="Arial"/>
          <w:b/>
          <w:color w:val="auto"/>
          <w:szCs w:val="18"/>
        </w:rPr>
        <w:t>1)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ERP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코드로 부서코드 찾을 때 자료 미존재시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D1001A" w:rsidRPr="00D1001A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2)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부서별용도 미등록 부서인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DVSN_TRAN_KIND_REC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8" w:name="_Toc6223827"/>
      <w:r w:rsidRPr="00F52E2D">
        <w:rPr>
          <w:rFonts w:ascii="맑은 고딕" w:hAnsi="맑은 고딕" w:hint="eastAsia"/>
          <w:color w:val="auto"/>
          <w:sz w:val="24"/>
        </w:rPr>
        <w:lastRenderedPageBreak/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3011</w:t>
      </w:r>
      <w:bookmarkEnd w:id="108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790"/>
      </w:tblGrid>
      <w:tr w:rsidR="00703B93" w:rsidTr="00703B93">
        <w:tc>
          <w:tcPr>
            <w:tcW w:w="10790" w:type="dxa"/>
            <w:shd w:val="clear" w:color="auto" w:fill="C6D9F1" w:themeFill="text2" w:themeFillTint="33"/>
          </w:tcPr>
          <w:p w:rsidR="00703B93" w:rsidRPr="00AD0841" w:rsidRDefault="00D1001A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소속부서별용도를 등록/수정 합니다.</w:t>
            </w:r>
          </w:p>
          <w:p w:rsidR="00AD0841" w:rsidRPr="00703B93" w:rsidRDefault="00AD084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 기준으로 사용할 용도를 요청 합니다.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A01EB" w:rsidRPr="00F52E2D" w:rsidRDefault="009A01EB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A01EB" w:rsidRPr="00F52E2D" w:rsidTr="00AD0841">
        <w:trPr>
          <w:trHeight w:val="205"/>
        </w:trPr>
        <w:tc>
          <w:tcPr>
            <w:tcW w:w="1271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A01EB" w:rsidRPr="00DB4081" w:rsidRDefault="009A01EB" w:rsidP="00D1001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BD02EA" w:rsidP="00D1001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“3011”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AD0841" w:rsidRPr="00F52E2D" w:rsidRDefault="00AD0841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AD0841" w:rsidRPr="00DB4081" w:rsidRDefault="00AD0841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부서별용도 등록/수정 요청 부서 목록</w:t>
            </w:r>
          </w:p>
        </w:tc>
      </w:tr>
      <w:tr w:rsidR="00D1001A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D1001A" w:rsidRPr="00F52E2D" w:rsidRDefault="00D100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AD084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DB408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1001A" w:rsidRPr="00DB4081" w:rsidRDefault="00AD0841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1001A" w:rsidRPr="00DB4081" w:rsidRDefault="00AD0841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D1001A" w:rsidRPr="00DB4081" w:rsidRDefault="00AD0841" w:rsidP="00D1001A"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고객사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rFonts w:hint="eastAsia"/>
                <w:b/>
                <w:color w:val="auto"/>
              </w:rPr>
              <w:t>부서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ERP </w:t>
            </w:r>
            <w:r>
              <w:rPr>
                <w:rFonts w:hint="eastAsia"/>
                <w:b/>
                <w:color w:val="auto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RAN_KIND_ERP_C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5"/>
                <w:w w:val="83"/>
                <w:szCs w:val="18"/>
              </w:rPr>
              <w:t>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5</w:t>
            </w:r>
            <w:r>
              <w:rPr>
                <w:b/>
                <w:color w:val="auto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고객사 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RAN_KIND_DEL_Y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4"/>
                <w:w w:val="83"/>
                <w:szCs w:val="18"/>
              </w:rPr>
              <w:t>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용도삭제여부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S</w:t>
            </w:r>
            <w:r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</w:t>
            </w:r>
          </w:p>
        </w:tc>
      </w:tr>
    </w:tbl>
    <w:p w:rsidR="009A01EB" w:rsidRDefault="009A01E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D0841" w:rsidRPr="00F52E2D" w:rsidRDefault="00AD0841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2557"/>
        <w:gridCol w:w="11"/>
        <w:gridCol w:w="1974"/>
        <w:gridCol w:w="8"/>
        <w:gridCol w:w="1260"/>
        <w:gridCol w:w="56"/>
        <w:gridCol w:w="1036"/>
        <w:gridCol w:w="56"/>
        <w:gridCol w:w="2264"/>
        <w:gridCol w:w="56"/>
      </w:tblGrid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D0841" w:rsidRPr="00F52E2D" w:rsidTr="00915A8F">
        <w:trPr>
          <w:gridAfter w:val="1"/>
          <w:wAfter w:w="56" w:type="dxa"/>
          <w:trHeight w:val="20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gridAfter w:val="1"/>
          <w:wAfter w:w="56" w:type="dxa"/>
          <w:trHeight w:val="203"/>
        </w:trPr>
        <w:tc>
          <w:tcPr>
            <w:tcW w:w="1438" w:type="dxa"/>
            <w:vMerge w:val="restart"/>
            <w:shd w:val="clear" w:color="auto" w:fill="auto"/>
            <w:vAlign w:val="center"/>
          </w:tcPr>
          <w:p w:rsidR="002D30AA" w:rsidRPr="00CB6D93" w:rsidRDefault="002D30AA" w:rsidP="002D30AA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RAN_KIND_DEL_YN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삭제 여부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D0841" w:rsidRPr="00AD0841" w:rsidRDefault="00AD084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9" w:name="_Toc6223828"/>
      <w:r w:rsidRPr="00F52E2D">
        <w:rPr>
          <w:rFonts w:ascii="맑은 고딕" w:hAnsi="맑은 고딕" w:hint="eastAsia"/>
          <w:color w:val="auto"/>
          <w:sz w:val="24"/>
        </w:rPr>
        <w:lastRenderedPageBreak/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B14D8B">
        <w:rPr>
          <w:rFonts w:ascii="맑은 고딕" w:hAnsi="맑은 고딕" w:hint="eastAsia"/>
          <w:color w:val="auto"/>
          <w:sz w:val="24"/>
        </w:rPr>
        <w:t>설정정보 삭제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3012</w:t>
      </w:r>
      <w:bookmarkEnd w:id="10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03B93" w:rsidTr="00703B9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703B93" w:rsidRPr="00703B93" w:rsidRDefault="00915A8F" w:rsidP="00915A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등록(매핑)된 소속</w:t>
            </w:r>
            <w:r w:rsidR="00703B93" w:rsidRPr="00703B9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부서별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용도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설정정보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입력한 부서E</w:t>
            </w:r>
            <w:r w:rsidR="00B14D8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코드별로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삭제합니다.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15A8F" w:rsidRPr="00F52E2D" w:rsidTr="00915A8F">
        <w:trPr>
          <w:trHeight w:val="205"/>
        </w:trPr>
        <w:tc>
          <w:tcPr>
            <w:tcW w:w="1271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BD02EA" w:rsidP="00915A8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“3012”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915A8F" w:rsidRPr="00DB4081" w:rsidRDefault="00915A8F" w:rsidP="00B14D8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AD084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rPr>
                <w:b/>
                <w:color w:val="auto"/>
              </w:rPr>
            </w:pPr>
          </w:p>
        </w:tc>
      </w:tr>
    </w:tbl>
    <w:p w:rsidR="00915A8F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68"/>
        <w:gridCol w:w="289"/>
        <w:gridCol w:w="2279"/>
        <w:gridCol w:w="1982"/>
        <w:gridCol w:w="1260"/>
        <w:gridCol w:w="1092"/>
        <w:gridCol w:w="2320"/>
      </w:tblGrid>
      <w:tr w:rsidR="00915A8F" w:rsidRPr="00F52E2D" w:rsidTr="00B14D8B">
        <w:trPr>
          <w:trHeight w:val="193"/>
        </w:trPr>
        <w:tc>
          <w:tcPr>
            <w:tcW w:w="143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IZ_NO</w:t>
            </w:r>
          </w:p>
        </w:tc>
        <w:tc>
          <w:tcPr>
            <w:tcW w:w="198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222" w:type="dxa"/>
            <w:gridSpan w:val="6"/>
            <w:shd w:val="clear" w:color="auto" w:fill="auto"/>
            <w:vAlign w:val="center"/>
          </w:tcPr>
          <w:p w:rsidR="00915A8F" w:rsidRPr="00CB6D93" w:rsidRDefault="00915A8F" w:rsidP="00B14D8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B14D8B">
        <w:trPr>
          <w:trHeight w:val="20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5A8F" w:rsidRPr="00AD0841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7095C" w:rsidRDefault="00F7095C" w:rsidP="00703B93">
      <w:pPr>
        <w:jc w:val="both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F7095C" w:rsidRPr="00CB6D93" w:rsidRDefault="00F7095C" w:rsidP="00F7095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0" w:name="_Toc6223829"/>
      <w:r w:rsidRPr="00CB6D93">
        <w:rPr>
          <w:rFonts w:ascii="맑은 고딕" w:hAnsi="맑은 고딕" w:hint="eastAsia"/>
          <w:color w:val="auto"/>
          <w:sz w:val="24"/>
        </w:rPr>
        <w:lastRenderedPageBreak/>
        <w:t xml:space="preserve">개인별 경비처리 현황 조회 </w:t>
      </w:r>
      <w:r w:rsidRPr="00CB6D93">
        <w:rPr>
          <w:rFonts w:ascii="맑은 고딕" w:hAnsi="맑은 고딕"/>
          <w:color w:val="auto"/>
          <w:sz w:val="24"/>
        </w:rPr>
        <w:t>– 8010</w:t>
      </w:r>
      <w:bookmarkEnd w:id="110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7095C" w:rsidRPr="00C87449" w:rsidTr="00E96E3F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7095C" w:rsidRPr="003B1309" w:rsidRDefault="00F7095C" w:rsidP="00E96E3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지출결의서 단위로 결의서,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결의 내역,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첨부파일 등을 조회할 수 있습니다.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F7095C" w:rsidRPr="00BE667C" w:rsidRDefault="00F7095C" w:rsidP="00811A02">
      <w:pPr>
        <w:pStyle w:val="11"/>
      </w:pPr>
    </w:p>
    <w:p w:rsidR="00F7095C" w:rsidRPr="00575AB7" w:rsidRDefault="00F7095C" w:rsidP="00811A02">
      <w:pPr>
        <w:pStyle w:val="11"/>
      </w:pPr>
      <w:r w:rsidRPr="00575AB7">
        <w:t xml:space="preserve">Request </w:t>
      </w:r>
      <w:r w:rsidRPr="00575AB7">
        <w:rPr>
          <w:rFonts w:hint="eastAsia"/>
        </w:rPr>
        <w:t>(</w:t>
      </w:r>
      <w:r>
        <w:rPr>
          <w:rFonts w:hint="eastAsia"/>
        </w:rPr>
        <w:t>요청</w:t>
      </w:r>
      <w:r w:rsidRPr="00575AB7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F7095C" w:rsidRPr="00C87449" w:rsidTr="00E96E3F">
        <w:trPr>
          <w:trHeight w:val="204"/>
        </w:trPr>
        <w:tc>
          <w:tcPr>
            <w:tcW w:w="1565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F7095C" w:rsidRPr="00501232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공통부</w:t>
            </w: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API_KEY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인증키</w:t>
            </w:r>
          </w:p>
        </w:tc>
        <w:tc>
          <w:tcPr>
            <w:tcW w:w="13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S</w:t>
            </w:r>
            <w:r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40</w:t>
            </w:r>
          </w:p>
        </w:tc>
        <w:tc>
          <w:tcPr>
            <w:tcW w:w="1073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</w:tcPr>
          <w:p w:rsidR="00F7095C" w:rsidRPr="00C87449" w:rsidRDefault="00F7095C" w:rsidP="00E96E3F">
            <w:pPr>
              <w:pStyle w:val="af7"/>
              <w:ind w:leftChars="0" w:left="0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기업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인증키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값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 w:rsidRPr="000420FE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10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대표기관코드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API_ID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API 명</w:t>
            </w:r>
          </w:p>
        </w:tc>
        <w:tc>
          <w:tcPr>
            <w:tcW w:w="1380" w:type="dxa"/>
            <w:vAlign w:val="center"/>
          </w:tcPr>
          <w:p w:rsidR="00F7095C" w:rsidRPr="00945120" w:rsidRDefault="00F7095C" w:rsidP="00E96E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87449" w:rsidRDefault="00F7095C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sz w:val="16"/>
                <w:szCs w:val="16"/>
              </w:rPr>
              <w:t>8010</w:t>
            </w: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”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입력부</w:t>
            </w:r>
          </w:p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(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50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YYYYMMDD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E0951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E0951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F7095C" w:rsidRPr="00876EDC" w:rsidRDefault="00F7095C" w:rsidP="00F7095C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*조회기간은 최대 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개월입니다.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7095C" w:rsidRPr="00240107" w:rsidRDefault="00F7095C" w:rsidP="00F7095C"/>
    <w:p w:rsidR="00F7095C" w:rsidRDefault="00F7095C" w:rsidP="00811A02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7095C" w:rsidRPr="00C87449" w:rsidTr="00E96E3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F7095C" w:rsidRPr="00C87449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RESULT_CD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결과</w:t>
            </w: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코드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RESULT_MG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메세지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NEXT_KEY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225" w:type="dxa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Default="006E6043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F7095C" w:rsidRDefault="00F7095C" w:rsidP="00AF2DDB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“”</w:t>
            </w: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RES_DATA</w:t>
            </w:r>
          </w:p>
        </w:tc>
        <w:tc>
          <w:tcPr>
            <w:tcW w:w="2396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222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432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Pr="00F66FA5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432" w:type="dxa"/>
            <w:shd w:val="clear" w:color="auto" w:fill="auto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_TR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영수증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APV_WAIT_CNT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영수증 미처리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OK_CNT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완료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APV_ING_CNT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진행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CNS_CNT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반송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반송/보류 등</w:t>
            </w:r>
          </w:p>
        </w:tc>
      </w:tr>
    </w:tbl>
    <w:p w:rsidR="00F7095C" w:rsidRDefault="00F7095C" w:rsidP="00F7095C">
      <w:pPr>
        <w:rPr>
          <w:rFonts w:ascii="맑은 고딕" w:hAnsi="맑은 고딕"/>
          <w:sz w:val="24"/>
        </w:rPr>
      </w:pPr>
    </w:p>
    <w:p w:rsidR="00F7095C" w:rsidRDefault="00F7095C" w:rsidP="00F7095C">
      <w:pPr>
        <w:rPr>
          <w:rFonts w:ascii="맑은 고딕" w:hAnsi="맑은 고딕"/>
          <w:sz w:val="24"/>
        </w:rPr>
      </w:pPr>
    </w:p>
    <w:p w:rsidR="000072C9" w:rsidRPr="00F52E2D" w:rsidRDefault="005A743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0072C9" w:rsidRPr="00F52E2D" w:rsidRDefault="000072C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072C9" w:rsidRPr="00F52E2D" w:rsidRDefault="000072C9" w:rsidP="000072C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1" w:name="_Toc6223830"/>
      <w:r w:rsidRPr="00F52E2D">
        <w:rPr>
          <w:rFonts w:ascii="맑은 고딕" w:hAnsi="맑은 고딕" w:hint="eastAsia"/>
          <w:color w:val="auto"/>
          <w:sz w:val="24"/>
        </w:rPr>
        <w:t>경비내역 ERP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 xml:space="preserve">처리 결과 등록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회계,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예산)</w:t>
      </w:r>
      <w:r w:rsidR="008547E1" w:rsidRPr="00F52E2D">
        <w:rPr>
          <w:rFonts w:ascii="맑은 고딕" w:hAnsi="맑은 고딕"/>
          <w:color w:val="auto"/>
          <w:sz w:val="24"/>
        </w:rPr>
        <w:t xml:space="preserve"> – 9011</w:t>
      </w:r>
      <w:bookmarkEnd w:id="11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B6D93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072C9" w:rsidRPr="00F52E2D" w:rsidRDefault="000072C9" w:rsidP="00CB6D9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 영수증에 대해서 내부 시스템 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등) 처리 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완료 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비즈플레이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등록합니다.</w:t>
            </w:r>
          </w:p>
        </w:tc>
      </w:tr>
    </w:tbl>
    <w:p w:rsidR="000072C9" w:rsidRPr="00F52E2D" w:rsidRDefault="000072C9" w:rsidP="00811A02">
      <w:pPr>
        <w:pStyle w:val="11"/>
      </w:pPr>
    </w:p>
    <w:p w:rsidR="000072C9" w:rsidRPr="00F52E2D" w:rsidRDefault="000072C9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072C9" w:rsidRPr="00F52E2D" w:rsidRDefault="000072C9" w:rsidP="000072C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CB6D93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0072C9" w:rsidRPr="00F52E2D" w:rsidRDefault="000072C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“9011”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일련번호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0072C9" w:rsidRPr="00F52E2D" w:rsidRDefault="000072C9" w:rsidP="000072C9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0072C9" w:rsidRPr="00F52E2D" w:rsidRDefault="000072C9" w:rsidP="000072C9">
      <w:pPr>
        <w:rPr>
          <w:b/>
          <w:color w:val="auto"/>
          <w:sz w:val="28"/>
        </w:rPr>
      </w:pPr>
    </w:p>
    <w:p w:rsidR="000072C9" w:rsidRPr="00F52E2D" w:rsidRDefault="000072C9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0072C9" w:rsidRPr="00F52E2D" w:rsidRDefault="000072C9" w:rsidP="000072C9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4369D" w:rsidRDefault="0094369D" w:rsidP="0094369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sz w:val="24"/>
        </w:rPr>
      </w:pPr>
      <w:bookmarkStart w:id="112" w:name="_영수증_처리내역_데이터"/>
      <w:bookmarkStart w:id="113" w:name="_Toc491698754"/>
      <w:bookmarkStart w:id="114" w:name="_Toc6223831"/>
      <w:bookmarkEnd w:id="112"/>
      <w:r>
        <w:rPr>
          <w:rFonts w:ascii="맑은 고딕" w:hAnsi="맑은 고딕" w:hint="eastAsia"/>
          <w:sz w:val="24"/>
        </w:rPr>
        <w:lastRenderedPageBreak/>
        <w:t xml:space="preserve">영수증 처리내역 데이터 수신 확인 </w:t>
      </w:r>
      <w:r>
        <w:rPr>
          <w:rFonts w:ascii="맑은 고딕" w:hAnsi="맑은 고딕"/>
          <w:sz w:val="24"/>
        </w:rPr>
        <w:t xml:space="preserve"> – 9111</w:t>
      </w:r>
      <w:bookmarkEnd w:id="113"/>
      <w:bookmarkEnd w:id="11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C87449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3B1309" w:rsidRDefault="0094369D" w:rsidP="00131E2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영수증 처리내역 데이터 수신 여부를 회신합니다.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수신 성공 시 비즈플레이는 전송 완료로 상태를 변경처리 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94369D" w:rsidRPr="00BE667C" w:rsidRDefault="0094369D" w:rsidP="00811A02">
      <w:pPr>
        <w:pStyle w:val="11"/>
      </w:pPr>
    </w:p>
    <w:p w:rsidR="0094369D" w:rsidRPr="00C87449" w:rsidRDefault="0094369D" w:rsidP="00811A02">
      <w:pPr>
        <w:pStyle w:val="11"/>
      </w:pPr>
      <w:r w:rsidRPr="004F0BAD">
        <w:t xml:space="preserve">Request </w:t>
      </w:r>
      <w:r>
        <w:rPr>
          <w:rFonts w:hint="eastAsia"/>
        </w:rPr>
        <w:t>(요청)</w:t>
      </w:r>
    </w:p>
    <w:p w:rsidR="0094369D" w:rsidRPr="00CE0951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4369D" w:rsidRPr="00C87449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8B75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8B75CB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“9111”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94369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수신상태</w:t>
            </w:r>
          </w:p>
        </w:tc>
        <w:tc>
          <w:tcPr>
            <w:tcW w:w="132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Default="0094369D" w:rsidP="0094369D">
      <w:pPr>
        <w:rPr>
          <w:b/>
          <w:sz w:val="28"/>
        </w:rPr>
      </w:pPr>
    </w:p>
    <w:p w:rsidR="0094369D" w:rsidRPr="00C87449" w:rsidRDefault="0094369D" w:rsidP="00811A02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C87449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19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52E2D" w:rsidRDefault="0094369D" w:rsidP="0094369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404040" w:themeColor="text1" w:themeTint="BF"/>
          <w:szCs w:val="18"/>
        </w:rPr>
        <w:br w:type="page"/>
      </w:r>
      <w:bookmarkStart w:id="115" w:name="_Toc6223832"/>
      <w:r w:rsidR="006F6756">
        <w:rPr>
          <w:rFonts w:ascii="맑은 고딕" w:hAnsi="맑은 고딕" w:hint="eastAsia"/>
          <w:color w:val="auto"/>
          <w:sz w:val="24"/>
        </w:rPr>
        <w:lastRenderedPageBreak/>
        <w:t>승인</w:t>
      </w:r>
      <w:r w:rsidRPr="00F52E2D">
        <w:rPr>
          <w:rFonts w:ascii="맑은 고딕" w:hAnsi="맑은 고딕" w:hint="eastAsia"/>
          <w:color w:val="auto"/>
          <w:sz w:val="24"/>
        </w:rPr>
        <w:t xml:space="preserve"> 데이터 수신 확인 </w:t>
      </w:r>
      <w:r>
        <w:rPr>
          <w:rFonts w:ascii="맑은 고딕" w:hAnsi="맑은 고딕"/>
          <w:color w:val="auto"/>
          <w:sz w:val="24"/>
        </w:rPr>
        <w:t xml:space="preserve"> – 9112</w:t>
      </w:r>
      <w:bookmarkEnd w:id="11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F52E2D" w:rsidRDefault="0094369D" w:rsidP="0094369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 수신 여부를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수신 성공 시 비즈플레이는 전송 완료로 상태를 변경처리 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4369D" w:rsidRPr="00F52E2D" w:rsidRDefault="0094369D" w:rsidP="00811A02">
      <w:pPr>
        <w:pStyle w:val="11"/>
      </w:pPr>
    </w:p>
    <w:p w:rsidR="0094369D" w:rsidRPr="00F52E2D" w:rsidRDefault="0094369D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4369D" w:rsidRPr="00F52E2D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94369D" w:rsidRPr="00F52E2D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F52E2D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“9112”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Pr="00F52E2D" w:rsidRDefault="0094369D" w:rsidP="0094369D">
      <w:pPr>
        <w:rPr>
          <w:b/>
          <w:color w:val="auto"/>
          <w:sz w:val="28"/>
        </w:rPr>
      </w:pPr>
    </w:p>
    <w:p w:rsidR="0094369D" w:rsidRPr="00F52E2D" w:rsidRDefault="0094369D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F52E2D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19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808A2" w:rsidRDefault="0094369D" w:rsidP="00F808A2">
      <w:pPr>
        <w:pStyle w:val="3"/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</w:p>
    <w:p w:rsidR="006A4A9A" w:rsidRPr="00F52E2D" w:rsidRDefault="006A4A9A" w:rsidP="006A4A9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6" w:name="_Toc6223833"/>
      <w:r w:rsidRPr="00F52E2D">
        <w:rPr>
          <w:rFonts w:ascii="맑은 고딕" w:hAnsi="맑은 고딕" w:hint="eastAsia"/>
          <w:color w:val="auto"/>
          <w:sz w:val="24"/>
        </w:rPr>
        <w:lastRenderedPageBreak/>
        <w:t>영수증 처리내역 마감 처리</w:t>
      </w:r>
      <w:r w:rsidR="00DE5025" w:rsidRPr="00F52E2D">
        <w:rPr>
          <w:rFonts w:ascii="맑은 고딕" w:hAnsi="맑은 고딕" w:hint="eastAsia"/>
          <w:color w:val="auto"/>
          <w:sz w:val="24"/>
        </w:rPr>
        <w:t xml:space="preserve"> (일자별)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/>
          <w:color w:val="auto"/>
          <w:sz w:val="24"/>
        </w:rPr>
        <w:t xml:space="preserve"> – 9211</w:t>
      </w:r>
      <w:bookmarkEnd w:id="11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4A9A" w:rsidRPr="00F52E2D" w:rsidTr="006A4A9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6A4A9A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6A4A9A" w:rsidRPr="00F52E2D" w:rsidRDefault="006A4A9A" w:rsidP="00811A02">
      <w:pPr>
        <w:pStyle w:val="11"/>
      </w:pPr>
    </w:p>
    <w:p w:rsidR="006A4A9A" w:rsidRPr="00F52E2D" w:rsidRDefault="006A4A9A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4A9A" w:rsidRPr="00F52E2D" w:rsidRDefault="006A4A9A" w:rsidP="006A4A9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6A4A9A" w:rsidRPr="00F52E2D" w:rsidTr="006A4A9A">
        <w:trPr>
          <w:trHeight w:val="205"/>
        </w:trPr>
        <w:tc>
          <w:tcPr>
            <w:tcW w:w="14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A4A9A" w:rsidRPr="00F52E2D" w:rsidRDefault="006A4A9A" w:rsidP="006A4A9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BD02EA" w:rsidP="006A4A9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“9211”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Default="00770F83" w:rsidP="00770F8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CLOSE_TYPE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마감구분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A:일자별, B:건별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P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건별 마감일 경우 필수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(SEQ:비즈플레이 KEY)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 N:마감취소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(기본값 ‘Y’)</w:t>
            </w:r>
          </w:p>
        </w:tc>
      </w:tr>
    </w:tbl>
    <w:p w:rsidR="006A4A9A" w:rsidRPr="00F52E2D" w:rsidRDefault="006A4A9A" w:rsidP="006A4A9A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6A4A9A" w:rsidRPr="00F52E2D" w:rsidRDefault="006A4A9A" w:rsidP="006A4A9A">
      <w:pPr>
        <w:rPr>
          <w:b/>
          <w:color w:val="auto"/>
          <w:sz w:val="28"/>
        </w:rPr>
      </w:pPr>
    </w:p>
    <w:p w:rsidR="006A4A9A" w:rsidRPr="00F52E2D" w:rsidRDefault="006A4A9A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A4A9A" w:rsidRPr="00F52E2D" w:rsidTr="006A4A9A">
        <w:trPr>
          <w:trHeight w:val="193"/>
        </w:trPr>
        <w:tc>
          <w:tcPr>
            <w:tcW w:w="1737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4A9A" w:rsidRPr="00F52E2D" w:rsidTr="006A4A9A">
        <w:trPr>
          <w:trHeight w:val="19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Pr="00F52E2D" w:rsidRDefault="006A4A9A" w:rsidP="00DE50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7" w:name="_영수증_처리내역_마감_1"/>
      <w:bookmarkEnd w:id="117"/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  <w:bookmarkStart w:id="118" w:name="_Toc6223834"/>
      <w:r w:rsidR="00DE5025" w:rsidRPr="00F52E2D">
        <w:rPr>
          <w:rFonts w:ascii="맑은 고딕" w:hAnsi="맑은 고딕" w:hint="eastAsia"/>
          <w:color w:val="auto"/>
          <w:sz w:val="24"/>
        </w:rPr>
        <w:lastRenderedPageBreak/>
        <w:t xml:space="preserve">영수증 처리내역 마감 처리 (건별) </w:t>
      </w:r>
      <w:r w:rsidR="00DE5025" w:rsidRPr="00F52E2D">
        <w:rPr>
          <w:rFonts w:ascii="맑은 고딕" w:hAnsi="맑은 고딕"/>
          <w:color w:val="auto"/>
          <w:sz w:val="24"/>
        </w:rPr>
        <w:t xml:space="preserve"> – 9212</w:t>
      </w:r>
      <w:bookmarkEnd w:id="11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E5025" w:rsidRPr="00F52E2D" w:rsidTr="00DE502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내역 조회(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0410, 0411,  0411A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등)의 카드번호,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승인일자,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일련번호를 건별로 전달하여 마감 상태를 변경 처리 합니다.</w:t>
            </w:r>
          </w:p>
          <w:p w:rsidR="00DE5025" w:rsidRDefault="00DE5025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415D1" w:rsidRPr="00F52E2D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DE5025" w:rsidRPr="00F52E2D" w:rsidRDefault="00DE5025" w:rsidP="00811A02">
      <w:pPr>
        <w:pStyle w:val="11"/>
      </w:pPr>
    </w:p>
    <w:p w:rsidR="00DE5025" w:rsidRPr="00F52E2D" w:rsidRDefault="00DE5025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E5025" w:rsidRPr="00F52E2D" w:rsidRDefault="00DE5025" w:rsidP="00DE502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DE5025" w:rsidRPr="00F52E2D" w:rsidTr="00DE5025">
        <w:trPr>
          <w:trHeight w:val="205"/>
        </w:trPr>
        <w:tc>
          <w:tcPr>
            <w:tcW w:w="14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DE5025" w:rsidRPr="00F52E2D" w:rsidRDefault="00DE5025" w:rsidP="00DE50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BD02EA" w:rsidP="00DE502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“9212”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DE5025" w:rsidRPr="00F52E2D" w:rsidRDefault="00DE5025" w:rsidP="00E10C9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509B2" w:rsidRPr="00F52E2D" w:rsidTr="001E5347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4509B2" w:rsidRPr="00F52E2D" w:rsidRDefault="004509B2" w:rsidP="00164A2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</w:t>
            </w:r>
            <w:r w:rsidR="00164A2D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</w:t>
            </w:r>
            <w:r w:rsidR="00164A2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KEY)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164A2D" w:rsidRPr="00F52E2D" w:rsidRDefault="00DE5025" w:rsidP="00DE5025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DE5025" w:rsidRPr="00F52E2D" w:rsidRDefault="00DE5025" w:rsidP="00DE5025">
      <w:pPr>
        <w:rPr>
          <w:b/>
          <w:color w:val="auto"/>
          <w:sz w:val="28"/>
        </w:rPr>
      </w:pPr>
    </w:p>
    <w:p w:rsidR="00DE5025" w:rsidRPr="00F52E2D" w:rsidRDefault="00DE5025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DE5025" w:rsidRPr="00F52E2D" w:rsidTr="00DE5025">
        <w:trPr>
          <w:trHeight w:val="193"/>
        </w:trPr>
        <w:tc>
          <w:tcPr>
            <w:tcW w:w="1737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E5025" w:rsidRPr="00F52E2D" w:rsidTr="00DE5025">
        <w:trPr>
          <w:trHeight w:val="19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6A1431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DE5025" w:rsidRPr="00F52E2D" w:rsidRDefault="00DE5025" w:rsidP="006A143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70F83" w:rsidRDefault="00770F8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70F83" w:rsidRPr="00F52E2D" w:rsidRDefault="00770F83" w:rsidP="00770F8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9" w:name="_Toc6223835"/>
      <w:r w:rsidRPr="00F52E2D">
        <w:rPr>
          <w:rFonts w:ascii="맑은 고딕" w:hAnsi="맑은 고딕" w:hint="eastAsia"/>
          <w:color w:val="auto"/>
          <w:sz w:val="24"/>
        </w:rPr>
        <w:lastRenderedPageBreak/>
        <w:t>영수증 처리내역 마감 처리 (</w:t>
      </w:r>
      <w:r>
        <w:rPr>
          <w:rFonts w:ascii="맑은 고딕" w:hAnsi="맑은 고딕" w:hint="eastAsia"/>
          <w:color w:val="auto"/>
          <w:sz w:val="24"/>
        </w:rPr>
        <w:t>기간별</w:t>
      </w:r>
      <w:r w:rsidRPr="00F52E2D">
        <w:rPr>
          <w:rFonts w:ascii="맑은 고딕" w:hAnsi="맑은 고딕" w:hint="eastAsia"/>
          <w:color w:val="auto"/>
          <w:sz w:val="24"/>
        </w:rPr>
        <w:t xml:space="preserve">) </w:t>
      </w:r>
      <w:r w:rsidRPr="00F52E2D">
        <w:rPr>
          <w:rFonts w:ascii="맑은 고딕" w:hAnsi="맑은 고딕"/>
          <w:color w:val="auto"/>
          <w:sz w:val="24"/>
        </w:rPr>
        <w:t xml:space="preserve"> – 921</w:t>
      </w:r>
      <w:r>
        <w:rPr>
          <w:rFonts w:ascii="맑은 고딕" w:hAnsi="맑은 고딕"/>
          <w:color w:val="auto"/>
          <w:sz w:val="24"/>
        </w:rPr>
        <w:t>3</w:t>
      </w:r>
      <w:bookmarkEnd w:id="11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70F83" w:rsidRPr="00F52E2D" w:rsidTr="00142C6E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770F83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770F83" w:rsidRPr="00F52E2D" w:rsidRDefault="00770F83" w:rsidP="00811A02">
      <w:pPr>
        <w:pStyle w:val="11"/>
      </w:pPr>
    </w:p>
    <w:p w:rsidR="00770F83" w:rsidRPr="00F52E2D" w:rsidRDefault="00770F83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70F83" w:rsidRPr="00F52E2D" w:rsidRDefault="00770F83" w:rsidP="00770F8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770F83" w:rsidRPr="00F52E2D" w:rsidTr="00142C6E">
        <w:trPr>
          <w:trHeight w:val="205"/>
        </w:trPr>
        <w:tc>
          <w:tcPr>
            <w:tcW w:w="14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770F83" w:rsidRPr="00F52E2D" w:rsidRDefault="00770F83" w:rsidP="00142C6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BD02EA" w:rsidP="00142C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“9213”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770F83" w:rsidRPr="00F52E2D" w:rsidRDefault="00770F83" w:rsidP="00770F83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770F83" w:rsidRPr="00F52E2D" w:rsidRDefault="00770F83" w:rsidP="00770F83">
      <w:pPr>
        <w:rPr>
          <w:b/>
          <w:color w:val="auto"/>
          <w:sz w:val="28"/>
        </w:rPr>
      </w:pPr>
    </w:p>
    <w:p w:rsidR="00770F83" w:rsidRPr="00F52E2D" w:rsidRDefault="00770F83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770F83" w:rsidRPr="00F52E2D" w:rsidTr="00142C6E">
        <w:trPr>
          <w:trHeight w:val="193"/>
        </w:trPr>
        <w:tc>
          <w:tcPr>
            <w:tcW w:w="1737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19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C0078A" w:rsidRDefault="00C0078A" w:rsidP="00DE5025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C0078A" w:rsidRDefault="00C0078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C0078A" w:rsidRPr="00F52E2D" w:rsidRDefault="00C0078A" w:rsidP="00C0078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0" w:name="_Toc6223836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</w:t>
      </w:r>
      <w:r w:rsidR="00820117">
        <w:rPr>
          <w:rFonts w:ascii="맑은 고딕" w:hAnsi="맑은 고딕" w:hint="eastAsia"/>
          <w:color w:val="auto"/>
          <w:sz w:val="24"/>
        </w:rPr>
        <w:t xml:space="preserve"> (건별)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9311</w:t>
      </w:r>
      <w:bookmarkEnd w:id="12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0078A" w:rsidRPr="00F52E2D" w:rsidTr="00D0265C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C0078A" w:rsidRPr="00F52E2D" w:rsidRDefault="00C0078A" w:rsidP="00C0078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383227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 w:rsidR="00383227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0078A" w:rsidRPr="00F52E2D" w:rsidRDefault="00C0078A" w:rsidP="00811A02">
      <w:pPr>
        <w:pStyle w:val="11"/>
      </w:pPr>
    </w:p>
    <w:p w:rsidR="00C0078A" w:rsidRPr="00F52E2D" w:rsidRDefault="00C0078A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C0078A" w:rsidRDefault="00C0078A" w:rsidP="00C0078A">
      <w:pPr>
        <w:rPr>
          <w:color w:val="auto"/>
        </w:rPr>
      </w:pPr>
    </w:p>
    <w:p w:rsidR="00E8322B" w:rsidRPr="00F52E2D" w:rsidRDefault="00E8322B" w:rsidP="00C0078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C0078A" w:rsidRPr="00F52E2D" w:rsidTr="00D0265C">
        <w:trPr>
          <w:trHeight w:val="205"/>
        </w:trPr>
        <w:tc>
          <w:tcPr>
            <w:tcW w:w="14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F215D5" w:rsidRPr="00F52E2D" w:rsidRDefault="00F215D5" w:rsidP="00D0265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BD02EA" w:rsidP="00D0265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“9311”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 w:val="restart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F215D5" w:rsidRPr="00F52E2D" w:rsidRDefault="00F215D5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F215D5" w:rsidRPr="00F52E2D" w:rsidRDefault="00F215D5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F215D5" w:rsidRPr="00F52E2D" w:rsidTr="00F215D5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3832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</w:tcPr>
          <w:p w:rsidR="00F215D5" w:rsidRPr="00F52E2D" w:rsidRDefault="00F215D5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F215D5" w:rsidRPr="00F52E2D" w:rsidRDefault="00F215D5" w:rsidP="003832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C0078A" w:rsidRPr="00F52E2D" w:rsidRDefault="00C0078A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0078A" w:rsidRPr="00F52E2D" w:rsidTr="00D0265C">
        <w:trPr>
          <w:trHeight w:val="193"/>
        </w:trPr>
        <w:tc>
          <w:tcPr>
            <w:tcW w:w="1737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0078A" w:rsidRPr="00F52E2D" w:rsidTr="00D0265C">
        <w:trPr>
          <w:trHeight w:val="20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0078A" w:rsidRPr="00F52E2D" w:rsidTr="00D0265C">
        <w:trPr>
          <w:trHeight w:val="19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383227" w:rsidRPr="00F52E2D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52E2D" w:rsidRDefault="00501277" w:rsidP="005012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="00383227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383227" w:rsidRPr="00F52E2D" w:rsidRDefault="00383227" w:rsidP="003832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383227" w:rsidRPr="00F52E2D" w:rsidRDefault="00383227" w:rsidP="003832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383227" w:rsidRPr="00F52E2D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501277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787424" w:rsidRPr="00F808A2" w:rsidRDefault="00787424" w:rsidP="0078742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Default="00501277" w:rsidP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84586A" w:rsidRDefault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84586A" w:rsidRDefault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4586A" w:rsidRPr="00F52E2D" w:rsidRDefault="00DB0757" w:rsidP="0084586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1" w:name="_Toc6223837"/>
      <w:r>
        <w:rPr>
          <w:rFonts w:ascii="맑은 고딕" w:hAnsi="맑은 고딕" w:hint="eastAsia"/>
          <w:color w:val="auto"/>
          <w:sz w:val="24"/>
        </w:rPr>
        <w:lastRenderedPageBreak/>
        <w:t>경비</w:t>
      </w:r>
      <w:r w:rsidR="002626AF">
        <w:rPr>
          <w:rFonts w:ascii="맑은 고딕" w:hAnsi="맑은 고딕" w:hint="eastAsia"/>
          <w:color w:val="auto"/>
          <w:sz w:val="24"/>
        </w:rPr>
        <w:t xml:space="preserve">지급 </w:t>
      </w:r>
      <w:r w:rsidR="0084586A">
        <w:rPr>
          <w:rFonts w:ascii="맑은 고딕" w:hAnsi="맑은 고딕" w:hint="eastAsia"/>
          <w:color w:val="auto"/>
          <w:sz w:val="24"/>
        </w:rPr>
        <w:t xml:space="preserve">상태 </w:t>
      </w:r>
      <w:r>
        <w:rPr>
          <w:rFonts w:ascii="맑은 고딕" w:hAnsi="맑은 고딕" w:hint="eastAsia"/>
          <w:color w:val="auto"/>
          <w:sz w:val="24"/>
        </w:rPr>
        <w:t>변경</w:t>
      </w:r>
      <w:r w:rsidR="0084586A">
        <w:rPr>
          <w:rFonts w:ascii="맑은 고딕" w:hAnsi="맑은 고딕" w:hint="eastAsia"/>
          <w:color w:val="auto"/>
          <w:sz w:val="24"/>
        </w:rPr>
        <w:t xml:space="preserve"> (건별)</w:t>
      </w:r>
      <w:r w:rsidR="0084586A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84586A">
        <w:rPr>
          <w:rFonts w:ascii="맑은 고딕" w:hAnsi="맑은 고딕"/>
          <w:color w:val="auto"/>
          <w:sz w:val="24"/>
        </w:rPr>
        <w:t xml:space="preserve"> – 9312</w:t>
      </w:r>
      <w:bookmarkEnd w:id="12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4586A" w:rsidRPr="00F52E2D" w:rsidTr="0084586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4586A" w:rsidRPr="00F52E2D" w:rsidRDefault="0084586A" w:rsidP="00971C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 반제 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지급일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자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4586A" w:rsidRPr="00F52E2D" w:rsidRDefault="0084586A" w:rsidP="00811A02">
      <w:pPr>
        <w:pStyle w:val="11"/>
      </w:pPr>
    </w:p>
    <w:p w:rsidR="0084586A" w:rsidRPr="00F52E2D" w:rsidRDefault="0084586A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4586A" w:rsidRPr="00971CC8" w:rsidRDefault="0084586A" w:rsidP="00971CC8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850"/>
        <w:gridCol w:w="1127"/>
        <w:gridCol w:w="2228"/>
      </w:tblGrid>
      <w:tr w:rsidR="0084586A" w:rsidRPr="00F52E2D" w:rsidTr="00971CC8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“9312”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D20A9" w:rsidRPr="00F52E2D" w:rsidRDefault="002D20A9" w:rsidP="0056495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Default="002D20A9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D20A9" w:rsidRPr="00F52E2D" w:rsidRDefault="002D20A9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44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 지급완료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373BED" w:rsidRDefault="002D20A9" w:rsidP="002D20A9">
            <w:pPr>
              <w:rPr>
                <w:rFonts w:asciiTheme="minorHAnsi" w:eastAsiaTheme="minorHAnsi" w:hAnsiTheme="minorHAnsi" w:cs="굴림"/>
                <w:b/>
                <w:dstrike/>
                <w:color w:val="FF000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84586A" w:rsidRPr="00F52E2D" w:rsidRDefault="0084586A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4586A" w:rsidRPr="00F52E2D" w:rsidTr="0084586A">
        <w:trPr>
          <w:trHeight w:val="193"/>
        </w:trPr>
        <w:tc>
          <w:tcPr>
            <w:tcW w:w="1737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84586A">
        <w:trPr>
          <w:trHeight w:val="20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B272B4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LED_CNT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실퍠 건수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실패 건수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 w:rsidR="00220B7E"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 w:rsidR="00220B7E"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220B7E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84586A" w:rsidRPr="00AA18CB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2D20A9" w:rsidRPr="0077564F" w:rsidRDefault="002D20A9" w:rsidP="002D20A9">
            <w:pPr>
              <w:rPr>
                <w:rFonts w:asciiTheme="minorHAnsi" w:eastAsiaTheme="minorHAnsi" w:hAnsiTheme="minorHAnsi" w:cs="Arial"/>
                <w:b/>
                <w:dstrike/>
                <w:color w:val="FF0000"/>
                <w:szCs w:val="18"/>
              </w:rPr>
            </w:pP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84586A" w:rsidP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F215D5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11A02" w:rsidRPr="00AA18CB" w:rsidRDefault="00AA18CB" w:rsidP="00AA18CB">
      <w:pPr>
        <w:pStyle w:val="3"/>
        <w:numPr>
          <w:ilvl w:val="1"/>
          <w:numId w:val="9"/>
        </w:numPr>
        <w:ind w:leftChars="0" w:right="180" w:firstLineChars="0"/>
        <w:rPr>
          <w:color w:val="auto"/>
        </w:rPr>
      </w:pPr>
      <w:bookmarkStart w:id="122" w:name="_Toc6223838"/>
      <w:r w:rsidRPr="00AA18CB">
        <w:rPr>
          <w:rFonts w:hint="eastAsia"/>
          <w:color w:val="auto"/>
        </w:rPr>
        <w:lastRenderedPageBreak/>
        <w:t>영수증</w:t>
      </w:r>
      <w:r w:rsidRPr="00AA18CB">
        <w:rPr>
          <w:rFonts w:hint="eastAsia"/>
          <w:color w:val="auto"/>
        </w:rPr>
        <w:t xml:space="preserve"> </w:t>
      </w:r>
      <w:r w:rsidR="00811A02" w:rsidRPr="00AA18CB">
        <w:rPr>
          <w:rFonts w:hint="eastAsia"/>
          <w:color w:val="auto"/>
        </w:rPr>
        <w:t>처리</w:t>
      </w:r>
      <w:r w:rsidRPr="00AA18CB">
        <w:rPr>
          <w:rFonts w:hint="eastAsia"/>
          <w:color w:val="auto"/>
        </w:rPr>
        <w:t>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="00811A02" w:rsidRPr="00AA18CB">
        <w:rPr>
          <w:rFonts w:hint="eastAsia"/>
          <w:color w:val="auto"/>
        </w:rPr>
        <w:t>(</w:t>
      </w:r>
      <w:r w:rsidR="00811A02" w:rsidRPr="00AA18CB">
        <w:rPr>
          <w:rFonts w:hint="eastAsia"/>
          <w:color w:val="auto"/>
        </w:rPr>
        <w:t>건별</w:t>
      </w:r>
      <w:r w:rsidR="00811A02"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- 9313</w:t>
      </w:r>
      <w:bookmarkEnd w:id="12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11A02" w:rsidRPr="00F52E2D" w:rsidTr="0021784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11A02" w:rsidRPr="00F52E2D" w:rsidRDefault="00811A02" w:rsidP="0021784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전표번호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, 연계내부KEY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11A02" w:rsidRPr="00F52E2D" w:rsidRDefault="00811A02" w:rsidP="00811A02">
      <w:pPr>
        <w:pStyle w:val="11"/>
      </w:pPr>
    </w:p>
    <w:p w:rsidR="00811A02" w:rsidRPr="00811A02" w:rsidRDefault="00811A02" w:rsidP="00811A02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Pr="00971CC8" w:rsidRDefault="00AA18CB" w:rsidP="00811A02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850"/>
        <w:gridCol w:w="1127"/>
        <w:gridCol w:w="2228"/>
      </w:tblGrid>
      <w:tr w:rsidR="00811A02" w:rsidRPr="00F52E2D" w:rsidTr="0021784F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11A02" w:rsidRPr="00F52E2D" w:rsidTr="0021784F">
        <w:trPr>
          <w:trHeight w:val="205"/>
        </w:trPr>
        <w:tc>
          <w:tcPr>
            <w:tcW w:w="1480" w:type="dxa"/>
            <w:vMerge w:val="restart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11A02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11A02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F91E52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F91E5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811A02" w:rsidRPr="00F52E2D" w:rsidTr="0021784F">
        <w:trPr>
          <w:trHeight w:val="205"/>
        </w:trPr>
        <w:tc>
          <w:tcPr>
            <w:tcW w:w="1480" w:type="dxa"/>
            <w:vMerge w:val="restart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Default="00811A02" w:rsidP="0021784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811A02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27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AA18CB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18CB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18CB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18CB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18CB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44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18CB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18CB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27" w:type="dxa"/>
            <w:vAlign w:val="center"/>
          </w:tcPr>
          <w:p w:rsidR="00AA18CB" w:rsidRPr="00F52E2D" w:rsidRDefault="00140DE0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AA18CB" w:rsidRDefault="00AA18CB" w:rsidP="00AA18C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주1)</w:t>
            </w:r>
          </w:p>
        </w:tc>
      </w:tr>
      <w:tr w:rsidR="00AA18CB" w:rsidRPr="00F52E2D" w:rsidTr="0021784F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REF_KEY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연계내부KEY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AA18C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27" w:type="dxa"/>
            <w:vAlign w:val="center"/>
          </w:tcPr>
          <w:p w:rsidR="00AA18CB" w:rsidRPr="00F52E2D" w:rsidRDefault="00140DE0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7B0FE7" w:rsidRDefault="007B0FE7" w:rsidP="00AA18C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주2)</w:t>
            </w:r>
          </w:p>
        </w:tc>
      </w:tr>
    </w:tbl>
    <w:p w:rsidR="00AA18CB" w:rsidRDefault="00AA18CB" w:rsidP="00811A02">
      <w:pPr>
        <w:pStyle w:val="11"/>
        <w:rPr>
          <w:rFonts w:asciiTheme="minorEastAsia" w:eastAsiaTheme="minorEastAsia" w:hAnsiTheme="minorEastAsia"/>
          <w:sz w:val="16"/>
          <w:szCs w:val="16"/>
        </w:rPr>
      </w:pPr>
      <w:r w:rsidRPr="006E35CC">
        <w:rPr>
          <w:rFonts w:asciiTheme="minorEastAsia" w:eastAsiaTheme="minorEastAsia" w:hAnsiTheme="minorEastAsia" w:hint="eastAsia"/>
          <w:sz w:val="16"/>
          <w:szCs w:val="16"/>
        </w:rPr>
        <w:t xml:space="preserve">주1) </w:t>
      </w:r>
      <w:r>
        <w:rPr>
          <w:rFonts w:asciiTheme="minorEastAsia" w:eastAsiaTheme="minorEastAsia" w:hAnsiTheme="minorEastAsia"/>
          <w:sz w:val="16"/>
          <w:szCs w:val="16"/>
        </w:rPr>
        <w:t>ERP</w:t>
      </w:r>
      <w:r>
        <w:rPr>
          <w:rFonts w:asciiTheme="minorEastAsia" w:eastAsiaTheme="minorEastAsia" w:hAnsiTheme="minorEastAsia" w:hint="eastAsia"/>
          <w:sz w:val="16"/>
          <w:szCs w:val="16"/>
        </w:rPr>
        <w:t xml:space="preserve">전표번호는 </w:t>
      </w:r>
      <w:r>
        <w:rPr>
          <w:rFonts w:asciiTheme="minorEastAsia" w:eastAsiaTheme="minorEastAsia" w:hAnsiTheme="minorEastAsia"/>
          <w:sz w:val="16"/>
          <w:szCs w:val="16"/>
        </w:rPr>
        <w:t xml:space="preserve">ERP </w:t>
      </w:r>
      <w:r>
        <w:rPr>
          <w:rFonts w:asciiTheme="minorEastAsia" w:eastAsiaTheme="minorEastAsia" w:hAnsiTheme="minorEastAsia" w:hint="eastAsia"/>
          <w:sz w:val="16"/>
          <w:szCs w:val="16"/>
        </w:rPr>
        <w:t xml:space="preserve">시스템 또는 </w:t>
      </w:r>
      <w:r>
        <w:rPr>
          <w:rFonts w:asciiTheme="minorEastAsia" w:eastAsiaTheme="minorEastAsia" w:hAnsiTheme="minorEastAsia"/>
          <w:sz w:val="16"/>
          <w:szCs w:val="16"/>
        </w:rPr>
        <w:t xml:space="preserve">HUB </w:t>
      </w:r>
      <w:r>
        <w:rPr>
          <w:rFonts w:asciiTheme="minorEastAsia" w:eastAsiaTheme="minorEastAsia" w:hAnsiTheme="minorEastAsia" w:hint="eastAsia"/>
          <w:sz w:val="16"/>
          <w:szCs w:val="16"/>
        </w:rPr>
        <w:t>시스템에서 결재상신 건별 영수증별로 입력하여 영수증 처리내역과 함께 저장 보관합니다</w:t>
      </w:r>
    </w:p>
    <w:p w:rsidR="00140DE0" w:rsidRPr="00140DE0" w:rsidRDefault="00140DE0" w:rsidP="00140DE0">
      <w:pPr>
        <w:pStyle w:val="11"/>
        <w:rPr>
          <w:rFonts w:asciiTheme="minorEastAsia" w:eastAsiaTheme="minorEastAsia" w:hAnsiTheme="minorEastAsia"/>
          <w:color w:val="FF0000"/>
          <w:sz w:val="16"/>
          <w:szCs w:val="16"/>
        </w:rPr>
      </w:pPr>
      <w:r w:rsidRPr="00140DE0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      (</w:t>
      </w:r>
      <w:r w:rsidRPr="00140DE0">
        <w:rPr>
          <w:rFonts w:asciiTheme="minorEastAsia" w:eastAsiaTheme="minorEastAsia" w:hAnsiTheme="minorEastAsia"/>
          <w:color w:val="FF0000"/>
          <w:sz w:val="16"/>
          <w:szCs w:val="16"/>
        </w:rPr>
        <w:t>ERP</w:t>
      </w:r>
      <w:r w:rsidRPr="00140DE0">
        <w:rPr>
          <w:rFonts w:asciiTheme="minorEastAsia" w:eastAsiaTheme="minorEastAsia" w:hAnsiTheme="minorEastAsia" w:hint="eastAsia"/>
          <w:color w:val="FF0000"/>
          <w:sz w:val="16"/>
          <w:szCs w:val="16"/>
        </w:rPr>
        <w:t>전표번호 또는 연계내부KEY</w:t>
      </w:r>
      <w:r w:rsidRPr="00140DE0">
        <w:rPr>
          <w:rFonts w:asciiTheme="minorEastAsia" w:eastAsiaTheme="minorEastAsia" w:hAnsiTheme="minorEastAsia"/>
          <w:color w:val="FF0000"/>
          <w:sz w:val="16"/>
          <w:szCs w:val="16"/>
        </w:rPr>
        <w:t xml:space="preserve"> </w:t>
      </w:r>
      <w:r w:rsidRPr="00140DE0">
        <w:rPr>
          <w:rFonts w:asciiTheme="minorEastAsia" w:eastAsiaTheme="minorEastAsia" w:hAnsiTheme="minorEastAsia" w:hint="eastAsia"/>
          <w:color w:val="FF0000"/>
          <w:sz w:val="16"/>
          <w:szCs w:val="16"/>
        </w:rPr>
        <w:t>둘 중에 하나는 필수 입력)</w:t>
      </w:r>
    </w:p>
    <w:p w:rsidR="00AA18CB" w:rsidRDefault="00AA18CB" w:rsidP="007B0FE7">
      <w:pPr>
        <w:pStyle w:val="11"/>
        <w:rPr>
          <w:rFonts w:asciiTheme="minorEastAsia" w:eastAsiaTheme="minorEastAsia" w:hAnsiTheme="minorEastAsia"/>
          <w:sz w:val="16"/>
          <w:szCs w:val="16"/>
        </w:rPr>
      </w:pPr>
      <w:r w:rsidRPr="007B0FE7">
        <w:rPr>
          <w:rFonts w:asciiTheme="minorEastAsia" w:eastAsiaTheme="minorEastAsia" w:hAnsiTheme="minorEastAsia" w:hint="eastAsia"/>
          <w:sz w:val="16"/>
          <w:szCs w:val="16"/>
        </w:rPr>
        <w:t xml:space="preserve">주2) 연계내부KEY는 </w:t>
      </w:r>
      <w:r w:rsidRPr="007B0FE7">
        <w:rPr>
          <w:rFonts w:asciiTheme="minorEastAsia" w:eastAsiaTheme="minorEastAsia" w:hAnsiTheme="minorEastAsia"/>
          <w:sz w:val="16"/>
          <w:szCs w:val="16"/>
        </w:rPr>
        <w:t>ERP</w:t>
      </w:r>
      <w:r w:rsidRPr="007B0FE7">
        <w:rPr>
          <w:rFonts w:asciiTheme="minorEastAsia" w:eastAsiaTheme="minorEastAsia" w:hAnsiTheme="minorEastAsia" w:hint="eastAsia"/>
          <w:sz w:val="16"/>
          <w:szCs w:val="16"/>
        </w:rPr>
        <w:t xml:space="preserve">시스템 또는 </w:t>
      </w:r>
      <w:r w:rsidRPr="007B0FE7">
        <w:rPr>
          <w:rFonts w:asciiTheme="minorEastAsia" w:eastAsiaTheme="minorEastAsia" w:hAnsiTheme="minorEastAsia"/>
          <w:sz w:val="16"/>
          <w:szCs w:val="16"/>
        </w:rPr>
        <w:t xml:space="preserve">HUB </w:t>
      </w:r>
      <w:r w:rsidRPr="007B0FE7">
        <w:rPr>
          <w:rFonts w:asciiTheme="minorEastAsia" w:eastAsiaTheme="minorEastAsia" w:hAnsiTheme="minorEastAsia" w:hint="eastAsia"/>
          <w:sz w:val="16"/>
          <w:szCs w:val="16"/>
        </w:rPr>
        <w:t xml:space="preserve">시스템에서 </w:t>
      </w:r>
      <w:r w:rsidR="007B0FE7" w:rsidRPr="007B0FE7">
        <w:rPr>
          <w:rFonts w:asciiTheme="minorEastAsia" w:eastAsiaTheme="minorEastAsia" w:hAnsiTheme="minorEastAsia" w:hint="eastAsia"/>
          <w:sz w:val="16"/>
          <w:szCs w:val="16"/>
        </w:rPr>
        <w:t>ERP연계한 내부KEY를 영수증별로 입력 처리하여 처리내역과 함께 저장 보관합니다.</w:t>
      </w:r>
    </w:p>
    <w:p w:rsidR="007B0FE7" w:rsidRPr="007B0FE7" w:rsidRDefault="007B0FE7" w:rsidP="007B0FE7">
      <w:pPr>
        <w:rPr>
          <w:lang w:val="ko-KR"/>
        </w:rPr>
      </w:pPr>
    </w:p>
    <w:p w:rsidR="00811A02" w:rsidRPr="006E35CC" w:rsidRDefault="00811A02" w:rsidP="00811A02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447"/>
        <w:gridCol w:w="2280"/>
        <w:gridCol w:w="1984"/>
        <w:gridCol w:w="1258"/>
        <w:gridCol w:w="1088"/>
        <w:gridCol w:w="2232"/>
      </w:tblGrid>
      <w:tr w:rsidR="00811A02" w:rsidRPr="00F52E2D" w:rsidTr="0021784F">
        <w:trPr>
          <w:trHeight w:val="193"/>
        </w:trPr>
        <w:tc>
          <w:tcPr>
            <w:tcW w:w="1737" w:type="dxa"/>
            <w:gridSpan w:val="2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11A02" w:rsidRPr="00F52E2D" w:rsidTr="0021784F">
        <w:trPr>
          <w:trHeight w:val="203"/>
        </w:trPr>
        <w:tc>
          <w:tcPr>
            <w:tcW w:w="1737" w:type="dxa"/>
            <w:gridSpan w:val="2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11A02" w:rsidRPr="00F52E2D" w:rsidRDefault="00811A02" w:rsidP="0021784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737" w:type="dxa"/>
            <w:gridSpan w:val="2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11A02" w:rsidRPr="00F52E2D" w:rsidRDefault="00811A02" w:rsidP="0021784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737" w:type="dxa"/>
            <w:gridSpan w:val="2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811A02" w:rsidRPr="00F808A2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11A02" w:rsidRPr="00F808A2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811A02" w:rsidRPr="00F808A2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811A02" w:rsidRPr="00F808A2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811A02" w:rsidRPr="00F808A2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6E35CC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6E35CC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80" w:type="dxa"/>
            <w:vAlign w:val="center"/>
          </w:tcPr>
          <w:p w:rsidR="00811A02" w:rsidRPr="006E35CC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811A02" w:rsidRPr="006E35CC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811A02" w:rsidRPr="006E35CC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Pr="006E35CC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11A02" w:rsidRPr="006E35CC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6E35CC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6E35CC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80" w:type="dxa"/>
            <w:vAlign w:val="center"/>
          </w:tcPr>
          <w:p w:rsidR="00811A02" w:rsidRPr="006E35CC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811A02" w:rsidRPr="006E35CC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811A02" w:rsidRPr="006E35CC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Pr="006E35CC" w:rsidRDefault="00811A0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811A02" w:rsidRPr="006E35CC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80" w:type="dxa"/>
            <w:vAlign w:val="center"/>
          </w:tcPr>
          <w:p w:rsidR="00811A02" w:rsidRPr="00F808A2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811A02" w:rsidRPr="00F808A2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811A02" w:rsidRPr="00F808A2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Pr="00F808A2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11A02" w:rsidRPr="00F808A2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80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2280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80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11A02" w:rsidRPr="00F52E2D" w:rsidTr="0021784F">
        <w:trPr>
          <w:trHeight w:val="193"/>
        </w:trPr>
        <w:tc>
          <w:tcPr>
            <w:tcW w:w="1290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811A02" w:rsidRPr="00F52E2D" w:rsidRDefault="00811A02" w:rsidP="0021784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2280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7B0FE7" w:rsidRPr="00F52E2D" w:rsidTr="0021784F">
        <w:trPr>
          <w:trHeight w:val="193"/>
        </w:trPr>
        <w:tc>
          <w:tcPr>
            <w:tcW w:w="1290" w:type="dxa"/>
            <w:vAlign w:val="center"/>
          </w:tcPr>
          <w:p w:rsidR="007B0FE7" w:rsidRPr="00F52E2D" w:rsidRDefault="007B0FE7" w:rsidP="007B0FE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7B0FE7" w:rsidRPr="00F52E2D" w:rsidRDefault="007B0FE7" w:rsidP="007B0FE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80" w:type="dxa"/>
            <w:vAlign w:val="center"/>
          </w:tcPr>
          <w:p w:rsidR="007B0FE7" w:rsidRPr="00F52E2D" w:rsidRDefault="007B0FE7" w:rsidP="007B0FE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7B0FE7" w:rsidRPr="00F52E2D" w:rsidRDefault="007B0FE7" w:rsidP="007B0FE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7B0FE7" w:rsidRPr="007B0FE7" w:rsidRDefault="007B0FE7" w:rsidP="007B0FE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B0FE7" w:rsidRPr="00F52E2D" w:rsidRDefault="007B0FE7" w:rsidP="007B0FE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</w:tcPr>
          <w:p w:rsidR="007B0FE7" w:rsidRPr="0077564F" w:rsidRDefault="007B0FE7" w:rsidP="007B0FE7">
            <w:pPr>
              <w:rPr>
                <w:rFonts w:asciiTheme="minorHAnsi" w:eastAsiaTheme="minorHAnsi" w:hAnsiTheme="minorHAnsi" w:cs="Arial"/>
                <w:b/>
                <w:dstrike/>
                <w:color w:val="FF0000"/>
                <w:szCs w:val="18"/>
              </w:rPr>
            </w:pPr>
          </w:p>
        </w:tc>
      </w:tr>
      <w:tr w:rsidR="007B0FE7" w:rsidRPr="00F52E2D" w:rsidTr="0021784F">
        <w:trPr>
          <w:trHeight w:val="193"/>
        </w:trPr>
        <w:tc>
          <w:tcPr>
            <w:tcW w:w="1290" w:type="dxa"/>
            <w:vAlign w:val="center"/>
          </w:tcPr>
          <w:p w:rsidR="007B0FE7" w:rsidRPr="00F52E2D" w:rsidRDefault="007B0FE7" w:rsidP="007B0FE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7B0FE7" w:rsidRPr="00F52E2D" w:rsidRDefault="007B0FE7" w:rsidP="007B0FE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9</w:t>
            </w:r>
          </w:p>
        </w:tc>
        <w:tc>
          <w:tcPr>
            <w:tcW w:w="2280" w:type="dxa"/>
            <w:vAlign w:val="center"/>
          </w:tcPr>
          <w:p w:rsidR="007B0FE7" w:rsidRPr="00F52E2D" w:rsidRDefault="007B0FE7" w:rsidP="007B0FE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REF_KEY</w:t>
            </w:r>
          </w:p>
        </w:tc>
        <w:tc>
          <w:tcPr>
            <w:tcW w:w="1984" w:type="dxa"/>
            <w:vAlign w:val="center"/>
          </w:tcPr>
          <w:p w:rsidR="007B0FE7" w:rsidRPr="00F52E2D" w:rsidRDefault="007B0FE7" w:rsidP="007B0FE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연계내부KEY</w:t>
            </w:r>
          </w:p>
        </w:tc>
        <w:tc>
          <w:tcPr>
            <w:tcW w:w="1258" w:type="dxa"/>
            <w:vAlign w:val="center"/>
          </w:tcPr>
          <w:p w:rsidR="007B0FE7" w:rsidRPr="007B0FE7" w:rsidRDefault="007B0FE7" w:rsidP="007B0FE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B0FE7" w:rsidRPr="00F52E2D" w:rsidRDefault="007B0FE7" w:rsidP="007B0FE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232" w:type="dxa"/>
          </w:tcPr>
          <w:p w:rsidR="007B0FE7" w:rsidRPr="00F52E2D" w:rsidRDefault="007B0FE7" w:rsidP="007B0FE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811A02" w:rsidRDefault="00811A02" w:rsidP="00811A0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AA18CB" w:rsidRPr="00AA18CB" w:rsidRDefault="00AA18CB" w:rsidP="00AA18CB">
      <w:pPr>
        <w:pStyle w:val="3"/>
        <w:numPr>
          <w:ilvl w:val="1"/>
          <w:numId w:val="6"/>
        </w:numPr>
        <w:ind w:leftChars="0" w:right="180" w:firstLineChars="0"/>
        <w:rPr>
          <w:color w:val="auto"/>
        </w:rPr>
      </w:pPr>
      <w:bookmarkStart w:id="123" w:name="_Toc6223839"/>
      <w:r w:rsidRPr="00AA18CB">
        <w:rPr>
          <w:rFonts w:hint="eastAsia"/>
          <w:color w:val="auto"/>
        </w:rPr>
        <w:lastRenderedPageBreak/>
        <w:t>영수증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처리내역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Pr="00AA18CB">
        <w:rPr>
          <w:rFonts w:hint="eastAsia"/>
          <w:color w:val="auto"/>
        </w:rPr>
        <w:t>(</w:t>
      </w:r>
      <w:r w:rsidR="00140DE0">
        <w:rPr>
          <w:rFonts w:hint="eastAsia"/>
          <w:color w:val="auto"/>
        </w:rPr>
        <w:t>결의서</w:t>
      </w:r>
      <w:r w:rsidRPr="00AA18CB">
        <w:rPr>
          <w:rFonts w:hint="eastAsia"/>
          <w:color w:val="auto"/>
        </w:rPr>
        <w:t>별</w:t>
      </w:r>
      <w:r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</w:t>
      </w:r>
      <w:r w:rsidR="00140DE0">
        <w:rPr>
          <w:color w:val="auto"/>
        </w:rPr>
        <w:t>4</w:t>
      </w:r>
      <w:bookmarkEnd w:id="12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A18CB" w:rsidRPr="00F52E2D" w:rsidTr="00140DE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A18CB" w:rsidRPr="00F52E2D" w:rsidRDefault="00140DE0" w:rsidP="00AA18CB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별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전표번호, 연계내부KEY를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AA18CB" w:rsidRPr="00F52E2D" w:rsidRDefault="00AA18CB" w:rsidP="00AA18CB">
      <w:pPr>
        <w:pStyle w:val="11"/>
      </w:pPr>
    </w:p>
    <w:p w:rsidR="00AA18CB" w:rsidRPr="00811A02" w:rsidRDefault="00AA18CB" w:rsidP="00AA18CB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Default="00AA18CB" w:rsidP="00AA18CB">
      <w:pPr>
        <w:rPr>
          <w:rFonts w:asciiTheme="minorEastAsia" w:eastAsiaTheme="minorEastAsia" w:hAnsiTheme="minorEastAsia"/>
          <w:color w:val="auto"/>
          <w:sz w:val="2"/>
        </w:rPr>
      </w:pPr>
    </w:p>
    <w:p w:rsidR="00140DE0" w:rsidRPr="00971CC8" w:rsidRDefault="00140DE0" w:rsidP="00AA18CB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843"/>
        <w:gridCol w:w="1134"/>
        <w:gridCol w:w="850"/>
        <w:gridCol w:w="1127"/>
        <w:gridCol w:w="2228"/>
      </w:tblGrid>
      <w:tr w:rsidR="00AA18CB" w:rsidRPr="00F52E2D" w:rsidTr="00140DE0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2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140DE0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Default="00AA18CB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140DE0" w:rsidRPr="00F52E2D" w:rsidTr="00140DE0">
        <w:trPr>
          <w:trHeight w:val="661"/>
        </w:trPr>
        <w:tc>
          <w:tcPr>
            <w:tcW w:w="1480" w:type="dxa"/>
            <w:vMerge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843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결의서번호 </w:t>
            </w:r>
            <w:r w:rsidRPr="00140DE0">
              <w:rPr>
                <w:rFonts w:ascii="맑은 고딕" w:eastAsia="맑은 고딕" w:hAnsi="맑은 고딕" w:hint="eastAsia"/>
                <w:b/>
                <w:color w:val="FF0000"/>
              </w:rPr>
              <w:t>주1)</w:t>
            </w:r>
          </w:p>
        </w:tc>
        <w:tc>
          <w:tcPr>
            <w:tcW w:w="1134" w:type="dxa"/>
            <w:vAlign w:val="center"/>
          </w:tcPr>
          <w:p w:rsidR="00140DE0" w:rsidRDefault="00140DE0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140DE0" w:rsidRPr="00F52E2D" w:rsidRDefault="00140DE0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140DE0" w:rsidRDefault="00140DE0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140DE0" w:rsidRDefault="00140DE0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  <w:p w:rsidR="00140DE0" w:rsidRDefault="00140DE0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140DE0" w:rsidRDefault="00140DE0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</w:tc>
      </w:tr>
      <w:tr w:rsidR="00140DE0" w:rsidRPr="00F52E2D" w:rsidTr="00140DE0">
        <w:trPr>
          <w:trHeight w:val="555"/>
        </w:trPr>
        <w:tc>
          <w:tcPr>
            <w:tcW w:w="1480" w:type="dxa"/>
            <w:vMerge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843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134" w:type="dxa"/>
            <w:vAlign w:val="center"/>
          </w:tcPr>
          <w:p w:rsidR="00140DE0" w:rsidRDefault="00140DE0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1127" w:type="dxa"/>
            <w:vAlign w:val="center"/>
          </w:tcPr>
          <w:p w:rsidR="00140DE0" w:rsidRPr="00F52E2D" w:rsidRDefault="00140DE0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140DE0" w:rsidRDefault="00140DE0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140DE0" w:rsidRPr="00F52E2D" w:rsidTr="00140DE0">
        <w:trPr>
          <w:trHeight w:val="536"/>
        </w:trPr>
        <w:tc>
          <w:tcPr>
            <w:tcW w:w="1480" w:type="dxa"/>
            <w:vMerge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140DE0" w:rsidRPr="007B0FE7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27" w:type="dxa"/>
            <w:vAlign w:val="center"/>
          </w:tcPr>
          <w:p w:rsidR="00140DE0" w:rsidRPr="00F52E2D" w:rsidRDefault="00140DE0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 또는 연계내부KEY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둘중 하나는 필수 입력</w:t>
            </w:r>
          </w:p>
        </w:tc>
      </w:tr>
      <w:tr w:rsidR="00140DE0" w:rsidRPr="00F52E2D" w:rsidTr="00140DE0">
        <w:trPr>
          <w:trHeight w:val="573"/>
        </w:trPr>
        <w:tc>
          <w:tcPr>
            <w:tcW w:w="1480" w:type="dxa"/>
            <w:vMerge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REF_KEY</w:t>
            </w:r>
          </w:p>
        </w:tc>
        <w:tc>
          <w:tcPr>
            <w:tcW w:w="1843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연계내부KEY</w:t>
            </w:r>
          </w:p>
        </w:tc>
        <w:tc>
          <w:tcPr>
            <w:tcW w:w="1134" w:type="dxa"/>
            <w:vAlign w:val="center"/>
          </w:tcPr>
          <w:p w:rsidR="00140DE0" w:rsidRPr="007B0FE7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27" w:type="dxa"/>
            <w:vAlign w:val="center"/>
          </w:tcPr>
          <w:p w:rsidR="00140DE0" w:rsidRPr="00F52E2D" w:rsidRDefault="00140DE0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140DE0" w:rsidRDefault="00140DE0" w:rsidP="00AA18CB">
      <w:pPr>
        <w:pStyle w:val="11"/>
      </w:pPr>
      <w:r w:rsidRPr="006E35CC">
        <w:rPr>
          <w:rFonts w:asciiTheme="minorEastAsia" w:eastAsiaTheme="minorEastAsia" w:hAnsiTheme="minorEastAsia" w:hint="eastAsia"/>
          <w:sz w:val="16"/>
          <w:szCs w:val="16"/>
        </w:rPr>
        <w:t xml:space="preserve">주1) </w:t>
      </w:r>
      <w:r>
        <w:rPr>
          <w:rFonts w:asciiTheme="minorEastAsia" w:eastAsiaTheme="minorEastAsia" w:hAnsiTheme="minorEastAsia" w:hint="eastAsia"/>
          <w:sz w:val="16"/>
          <w:szCs w:val="16"/>
        </w:rPr>
        <w:t xml:space="preserve">전자결재의 채번된 일련번호 입니다. </w:t>
      </w:r>
      <w:r w:rsidR="00C75703">
        <w:rPr>
          <w:rFonts w:asciiTheme="minorEastAsia" w:eastAsiaTheme="minorEastAsia" w:hAnsiTheme="minorEastAsia" w:hint="eastAsia"/>
          <w:sz w:val="16"/>
          <w:szCs w:val="16"/>
        </w:rPr>
        <w:t>비즈플레이 문서번호를 알고 있는 경우 해당 문서번호로 갱신 처리 합니다.</w:t>
      </w:r>
    </w:p>
    <w:p w:rsidR="00AA18CB" w:rsidRPr="006E35CC" w:rsidRDefault="00AA18CB" w:rsidP="00AA18CB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447"/>
        <w:gridCol w:w="2280"/>
        <w:gridCol w:w="1984"/>
        <w:gridCol w:w="1258"/>
        <w:gridCol w:w="1088"/>
        <w:gridCol w:w="2232"/>
      </w:tblGrid>
      <w:tr w:rsidR="00AA18CB" w:rsidRPr="00F52E2D" w:rsidTr="00140DE0">
        <w:trPr>
          <w:trHeight w:val="193"/>
        </w:trPr>
        <w:tc>
          <w:tcPr>
            <w:tcW w:w="1737" w:type="dxa"/>
            <w:gridSpan w:val="2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A18CB" w:rsidRPr="00F52E2D" w:rsidTr="00140DE0">
        <w:trPr>
          <w:trHeight w:val="203"/>
        </w:trPr>
        <w:tc>
          <w:tcPr>
            <w:tcW w:w="1737" w:type="dxa"/>
            <w:gridSpan w:val="2"/>
            <w:vAlign w:val="center"/>
          </w:tcPr>
          <w:p w:rsidR="00AA18CB" w:rsidRPr="00F52E2D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AA18CB" w:rsidRPr="00F52E2D" w:rsidRDefault="00AA18CB" w:rsidP="00140DE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AA18CB" w:rsidRPr="00F52E2D" w:rsidRDefault="00AA18CB" w:rsidP="00140DE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A18CB" w:rsidRPr="00F52E2D" w:rsidTr="00140DE0">
        <w:trPr>
          <w:trHeight w:val="193"/>
        </w:trPr>
        <w:tc>
          <w:tcPr>
            <w:tcW w:w="1737" w:type="dxa"/>
            <w:gridSpan w:val="2"/>
            <w:vAlign w:val="center"/>
          </w:tcPr>
          <w:p w:rsidR="00AA18CB" w:rsidRPr="00F52E2D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AA18CB" w:rsidRPr="00F52E2D" w:rsidRDefault="00AA18CB" w:rsidP="00140DE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AA18CB" w:rsidRPr="00F52E2D" w:rsidRDefault="00AA18CB" w:rsidP="00140DE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A18CB" w:rsidRPr="00F52E2D" w:rsidTr="00140DE0">
        <w:trPr>
          <w:trHeight w:val="193"/>
        </w:trPr>
        <w:tc>
          <w:tcPr>
            <w:tcW w:w="1737" w:type="dxa"/>
            <w:gridSpan w:val="2"/>
            <w:vAlign w:val="center"/>
          </w:tcPr>
          <w:p w:rsidR="00AA18CB" w:rsidRPr="00F52E2D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AA18CB" w:rsidRPr="00F808A2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A18CB" w:rsidRPr="00F808A2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AA18CB" w:rsidRPr="00F808A2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AA18CB" w:rsidRPr="00F808A2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AA18CB" w:rsidRPr="00F808A2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A18CB" w:rsidRPr="00F52E2D" w:rsidTr="00140DE0">
        <w:trPr>
          <w:trHeight w:val="193"/>
        </w:trPr>
        <w:tc>
          <w:tcPr>
            <w:tcW w:w="1290" w:type="dxa"/>
            <w:vAlign w:val="center"/>
          </w:tcPr>
          <w:p w:rsidR="00AA18CB" w:rsidRPr="006E35CC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AA18CB" w:rsidRPr="006E35CC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80" w:type="dxa"/>
            <w:vAlign w:val="center"/>
          </w:tcPr>
          <w:p w:rsidR="00AA18CB" w:rsidRPr="006E35CC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AA18CB" w:rsidRPr="006E35CC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AA18CB" w:rsidRPr="006E35CC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AA18CB" w:rsidRPr="006E35CC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AA18CB" w:rsidRPr="006E35CC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A18CB" w:rsidRPr="00F52E2D" w:rsidTr="00140DE0">
        <w:trPr>
          <w:trHeight w:val="193"/>
        </w:trPr>
        <w:tc>
          <w:tcPr>
            <w:tcW w:w="1290" w:type="dxa"/>
            <w:vAlign w:val="center"/>
          </w:tcPr>
          <w:p w:rsidR="00AA18CB" w:rsidRPr="006E35CC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AA18CB" w:rsidRPr="006E35CC" w:rsidRDefault="00AA18CB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80" w:type="dxa"/>
            <w:vAlign w:val="center"/>
          </w:tcPr>
          <w:p w:rsidR="00AA18CB" w:rsidRPr="006E35CC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AA18CB" w:rsidRPr="006E35CC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AA18CB" w:rsidRPr="006E35CC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AA18CB" w:rsidRPr="006E35CC" w:rsidRDefault="00AA18CB" w:rsidP="00140DE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AA18CB" w:rsidRPr="006E35CC" w:rsidRDefault="00AA18CB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40DE0" w:rsidRPr="00F52E2D" w:rsidTr="00140DE0">
        <w:trPr>
          <w:trHeight w:val="193"/>
        </w:trPr>
        <w:tc>
          <w:tcPr>
            <w:tcW w:w="1290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80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결의서번호</w:t>
            </w:r>
          </w:p>
        </w:tc>
        <w:tc>
          <w:tcPr>
            <w:tcW w:w="1258" w:type="dxa"/>
            <w:vAlign w:val="center"/>
          </w:tcPr>
          <w:p w:rsidR="00140DE0" w:rsidRDefault="00140DE0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2232" w:type="dxa"/>
          </w:tcPr>
          <w:p w:rsidR="00140DE0" w:rsidRPr="00F808A2" w:rsidRDefault="00140DE0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40DE0" w:rsidRPr="00F52E2D" w:rsidTr="00140DE0">
        <w:trPr>
          <w:trHeight w:val="193"/>
        </w:trPr>
        <w:tc>
          <w:tcPr>
            <w:tcW w:w="1290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80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984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258" w:type="dxa"/>
            <w:vAlign w:val="center"/>
          </w:tcPr>
          <w:p w:rsidR="00140DE0" w:rsidRDefault="00140DE0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140DE0" w:rsidRDefault="00140DE0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2232" w:type="dxa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40DE0" w:rsidRPr="00F52E2D" w:rsidTr="00140DE0">
        <w:trPr>
          <w:trHeight w:val="193"/>
        </w:trPr>
        <w:tc>
          <w:tcPr>
            <w:tcW w:w="1290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2280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140DE0" w:rsidRPr="007B0FE7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40DE0" w:rsidRPr="00F52E2D" w:rsidTr="00140DE0">
        <w:trPr>
          <w:trHeight w:val="193"/>
        </w:trPr>
        <w:tc>
          <w:tcPr>
            <w:tcW w:w="1290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140DE0" w:rsidRPr="00F52E2D" w:rsidRDefault="00140DE0" w:rsidP="00140DE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80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REF_KEY</w:t>
            </w:r>
          </w:p>
        </w:tc>
        <w:tc>
          <w:tcPr>
            <w:tcW w:w="1984" w:type="dxa"/>
            <w:vAlign w:val="center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연계내부KEY</w:t>
            </w:r>
          </w:p>
        </w:tc>
        <w:tc>
          <w:tcPr>
            <w:tcW w:w="1258" w:type="dxa"/>
            <w:vAlign w:val="center"/>
          </w:tcPr>
          <w:p w:rsidR="00140DE0" w:rsidRPr="007B0FE7" w:rsidRDefault="00140DE0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140DE0" w:rsidRPr="00F52E2D" w:rsidRDefault="00140DE0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232" w:type="dxa"/>
          </w:tcPr>
          <w:p w:rsidR="00140DE0" w:rsidRPr="00F52E2D" w:rsidRDefault="00140DE0" w:rsidP="00140DE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F215D5" w:rsidRPr="00F52E2D" w:rsidRDefault="00F215D5" w:rsidP="00F215D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4" w:name="_Toc6223840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 (건별, 처리내역 생성)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9411</w:t>
      </w:r>
      <w:bookmarkEnd w:id="12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215D5" w:rsidRPr="00F52E2D" w:rsidTr="00F215D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215D5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215D5" w:rsidRPr="00F52E2D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미작성 건인 경우 처리 내역을 생성합니다.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용도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불일치 시 오류 처리합니다.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215D5" w:rsidRPr="00F52E2D" w:rsidRDefault="00F215D5" w:rsidP="00811A02">
      <w:pPr>
        <w:pStyle w:val="11"/>
      </w:pPr>
    </w:p>
    <w:p w:rsidR="00F215D5" w:rsidRPr="00F52E2D" w:rsidRDefault="00F215D5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215D5" w:rsidRDefault="00F215D5" w:rsidP="00F215D5">
      <w:pPr>
        <w:rPr>
          <w:color w:val="auto"/>
        </w:rPr>
      </w:pPr>
    </w:p>
    <w:p w:rsidR="00F215D5" w:rsidRPr="00F52E2D" w:rsidRDefault="00F215D5" w:rsidP="00F215D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917"/>
        <w:gridCol w:w="1410"/>
        <w:gridCol w:w="1320"/>
        <w:gridCol w:w="988"/>
        <w:gridCol w:w="1167"/>
        <w:gridCol w:w="2133"/>
      </w:tblGrid>
      <w:tr w:rsidR="00F215D5" w:rsidRPr="00F52E2D" w:rsidTr="005256E3">
        <w:trPr>
          <w:trHeight w:val="205"/>
        </w:trPr>
        <w:tc>
          <w:tcPr>
            <w:tcW w:w="14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5" w:type="dxa"/>
            <w:gridSpan w:val="3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F215D5" w:rsidRPr="00F52E2D" w:rsidRDefault="00F215D5" w:rsidP="00F215D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BD02EA" w:rsidP="00F215D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“9411”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 w:val="restart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75" w:type="dxa"/>
            <w:gridSpan w:val="2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5256E3" w:rsidRPr="00F52E2D" w:rsidRDefault="005256E3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프로젝트코드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사용자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ID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ID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_6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Pr="00F52E2D" w:rsidRDefault="00F215D5" w:rsidP="00F215D5">
      <w:pPr>
        <w:rPr>
          <w:b/>
          <w:color w:val="auto"/>
          <w:sz w:val="28"/>
        </w:rPr>
      </w:pPr>
    </w:p>
    <w:p w:rsidR="00F215D5" w:rsidRPr="00F52E2D" w:rsidRDefault="00F215D5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F215D5" w:rsidRPr="00F52E2D" w:rsidTr="00F215D5">
        <w:trPr>
          <w:trHeight w:val="193"/>
        </w:trPr>
        <w:tc>
          <w:tcPr>
            <w:tcW w:w="173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F215D5">
        <w:trPr>
          <w:trHeight w:val="20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808A2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0139B" w:rsidRDefault="00B0139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131E2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5" w:name="_Toc6223841"/>
      <w:r w:rsidRPr="00DA51BF">
        <w:rPr>
          <w:rFonts w:ascii="맑은 고딕" w:hAnsi="맑은 고딕" w:hint="eastAsia"/>
          <w:color w:val="auto"/>
          <w:sz w:val="24"/>
        </w:rPr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카드원장조회 </w:t>
      </w:r>
      <w:r w:rsidRPr="00DA51BF">
        <w:rPr>
          <w:rFonts w:ascii="맑은 고딕" w:hAnsi="맑은 고딕"/>
          <w:color w:val="auto"/>
          <w:sz w:val="24"/>
        </w:rPr>
        <w:t xml:space="preserve"> – 20100</w:t>
      </w:r>
      <w:bookmarkEnd w:id="12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131E2A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131E2A" w:rsidRPr="00F52E2D" w:rsidRDefault="00DA51BF" w:rsidP="008D60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원장 원본을 조회합니다.</w:t>
            </w:r>
            <w:r w:rsidR="00131E2A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31E2A" w:rsidRPr="00F52E2D" w:rsidRDefault="00131E2A" w:rsidP="00811A02">
      <w:pPr>
        <w:pStyle w:val="11"/>
      </w:pPr>
    </w:p>
    <w:p w:rsidR="00131E2A" w:rsidRPr="00F52E2D" w:rsidRDefault="00131E2A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131E2A" w:rsidRPr="00F52E2D" w:rsidRDefault="00131E2A" w:rsidP="00131E2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131E2A" w:rsidRPr="00F52E2D" w:rsidTr="00131E2A">
        <w:trPr>
          <w:trHeight w:val="201"/>
        </w:trPr>
        <w:tc>
          <w:tcPr>
            <w:tcW w:w="1467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131E2A" w:rsidRPr="00F52E2D" w:rsidRDefault="00131E2A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131E2A" w:rsidRPr="00F52E2D" w:rsidRDefault="00131E2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131E2A" w:rsidRPr="00FA3BAF" w:rsidRDefault="000E6A38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FA3BAF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646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131E2A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FA3BAF" w:rsidRPr="00FA3BAF" w:rsidRDefault="00FA3BAF" w:rsidP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67537C" w:rsidRDefault="00FA3BAF" w:rsidP="00FA3BAF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FA3BAF" w:rsidRPr="00FA3BAF" w:rsidRDefault="0067537C" w:rsidP="0067537C">
      <w:pPr>
        <w:ind w:firstLineChars="20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</w:p>
    <w:p w:rsidR="00131E2A" w:rsidRDefault="00131E2A">
      <w:r>
        <w:br w:type="page"/>
      </w:r>
    </w:p>
    <w:p w:rsidR="00131E2A" w:rsidRDefault="00131E2A"/>
    <w:p w:rsidR="00131E2A" w:rsidRDefault="00131E2A"/>
    <w:p w:rsidR="008D60ED" w:rsidRPr="00DA51BF" w:rsidRDefault="00131E2A" w:rsidP="008D60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6" w:name="_Toc6223842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카드한도조회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20200</w:t>
      </w:r>
      <w:bookmarkEnd w:id="126"/>
      <w:r w:rsidR="008D60ED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D60ED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D60ED" w:rsidRPr="00F52E2D" w:rsidRDefault="008D60ED" w:rsidP="004551C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카드사 제공 </w:t>
            </w:r>
            <w:r w:rsidR="004551C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한도 정보를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D60ED" w:rsidRPr="00F52E2D" w:rsidRDefault="008D60ED" w:rsidP="00811A02">
      <w:pPr>
        <w:pStyle w:val="11"/>
      </w:pPr>
    </w:p>
    <w:p w:rsidR="00131E2A" w:rsidRDefault="008D60ED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p w:rsidR="008D60ED" w:rsidRDefault="008D60ED" w:rsidP="008D60ED"/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8D60ED" w:rsidRPr="00F52E2D" w:rsidTr="002211BA">
        <w:trPr>
          <w:trHeight w:val="201"/>
        </w:trPr>
        <w:tc>
          <w:tcPr>
            <w:tcW w:w="1467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“20200”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D60ED" w:rsidRDefault="008D60ED" w:rsidP="008D60ED"/>
    <w:p w:rsidR="008D60ED" w:rsidRPr="00F52E2D" w:rsidRDefault="008D60ED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p w:rsidR="008D60ED" w:rsidRPr="008D60ED" w:rsidRDefault="008D60ED" w:rsidP="008D60ED"/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8D60ED" w:rsidRPr="00F52E2D" w:rsidRDefault="008D60ED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8D60ED" w:rsidRPr="000E6A38" w:rsidRDefault="000E6A38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0E6A38" w:rsidRDefault="008D60ED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8D60ED" w:rsidRPr="000E6A38" w:rsidRDefault="00147D73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주1</w:t>
            </w: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  <w:shd w:val="clear" w:color="auto" w:fill="auto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EstablishNo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총한도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8D60ED" w:rsidRPr="000E6A38" w:rsidRDefault="006E5ADE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-업체인 경우 총한도 금액 필요</w:t>
            </w:r>
          </w:p>
        </w:tc>
      </w:tr>
      <w:tr w:rsidR="000312E2" w:rsidRPr="00F52E2D" w:rsidTr="006725E0">
        <w:trPr>
          <w:trHeight w:val="308"/>
        </w:trPr>
        <w:tc>
          <w:tcPr>
            <w:tcW w:w="2109" w:type="dxa"/>
            <w:vAlign w:val="center"/>
          </w:tcPr>
          <w:p w:rsidR="000312E2" w:rsidRPr="00FA3BAF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잔여한도</w:t>
            </w:r>
          </w:p>
        </w:tc>
        <w:tc>
          <w:tcPr>
            <w:tcW w:w="1372" w:type="dxa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</w:tcPr>
          <w:p w:rsidR="000312E2" w:rsidRPr="000E6A38" w:rsidRDefault="000312E2" w:rsidP="000312E2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6725E0">
        <w:trPr>
          <w:trHeight w:val="308"/>
        </w:trPr>
        <w:tc>
          <w:tcPr>
            <w:tcW w:w="2109" w:type="dxa"/>
            <w:vAlign w:val="center"/>
          </w:tcPr>
          <w:p w:rsidR="000312E2" w:rsidRPr="00FA3BAF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총한도</w:t>
            </w:r>
          </w:p>
        </w:tc>
        <w:tc>
          <w:tcPr>
            <w:tcW w:w="1372" w:type="dxa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</w:tcPr>
          <w:p w:rsidR="000312E2" w:rsidRPr="000E6A38" w:rsidRDefault="000312E2" w:rsidP="000312E2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E6A38" w:rsidRDefault="006E5ADE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사업장(부서)총한도로 세팅</w:t>
            </w:r>
          </w:p>
        </w:tc>
      </w:tr>
      <w:tr w:rsidR="000312E2" w:rsidRPr="00F52E2D" w:rsidTr="006725E0">
        <w:trPr>
          <w:trHeight w:val="308"/>
        </w:trPr>
        <w:tc>
          <w:tcPr>
            <w:tcW w:w="2109" w:type="dxa"/>
            <w:vAlign w:val="center"/>
          </w:tcPr>
          <w:p w:rsidR="000312E2" w:rsidRPr="00FA3BAF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</w:t>
            </w:r>
            <w:r w:rsidRPr="000E6A38">
              <w:rPr>
                <w:rFonts w:ascii="맑은 고딕" w:eastAsia="맑은 고딕" w:hAnsi="맑은 고딕"/>
                <w:b/>
                <w:color w:val="auto"/>
                <w:szCs w:val="18"/>
              </w:rPr>
              <w:t>ardRestLmt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잔여한도</w:t>
            </w:r>
          </w:p>
        </w:tc>
        <w:tc>
          <w:tcPr>
            <w:tcW w:w="1372" w:type="dxa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</w:tcPr>
          <w:p w:rsidR="000312E2" w:rsidRPr="000E6A38" w:rsidRDefault="000312E2" w:rsidP="000312E2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E6A38" w:rsidRDefault="006E5ADE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 잔여한도로 세팅</w:t>
            </w: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총한도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CashRestLmt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잔여한도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총한도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원화</w:t>
            </w: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AbroadRestLmt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잔여한도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해외 </w:t>
            </w:r>
            <w:r>
              <w:rPr>
                <w:rFonts w:ascii="맑은 고딕" w:eastAsia="맑은 고딕" w:hAnsi="맑은 고딕"/>
                <w:b/>
                <w:color w:val="auto"/>
                <w:szCs w:val="18"/>
              </w:rPr>
              <w:t>ATM</w:t>
            </w: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총한도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AtmRestLmt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해외ATM잔여한도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누적  포인트/마일리지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PointMileDate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포인트/마일리지 산정기준일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YYYY/MM/DD</w:t>
            </w: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  <w:tr w:rsidR="006E5ADE" w:rsidRPr="00F52E2D" w:rsidTr="006E5ADE">
        <w:trPr>
          <w:trHeight w:val="308"/>
        </w:trPr>
        <w:tc>
          <w:tcPr>
            <w:tcW w:w="2109" w:type="dxa"/>
            <w:shd w:val="clear" w:color="auto" w:fill="FFFF00"/>
            <w:vAlign w:val="center"/>
          </w:tcPr>
          <w:p w:rsidR="006E5ADE" w:rsidRPr="00FA3BAF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MonthRestLmt</w:t>
            </w:r>
          </w:p>
        </w:tc>
        <w:tc>
          <w:tcPr>
            <w:tcW w:w="194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 잔여한도</w:t>
            </w:r>
          </w:p>
        </w:tc>
        <w:tc>
          <w:tcPr>
            <w:tcW w:w="1372" w:type="dxa"/>
            <w:shd w:val="clear" w:color="auto" w:fill="FFFF00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FFFF00"/>
          </w:tcPr>
          <w:p w:rsidR="006E5ADE" w:rsidRPr="000E6A38" w:rsidRDefault="006E5ADE" w:rsidP="006E5ADE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FFFF00"/>
            <w:vAlign w:val="center"/>
          </w:tcPr>
          <w:p w:rsidR="006E5ADE" w:rsidRPr="000E6A38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</w:tbl>
    <w:p w:rsidR="00147D73" w:rsidRDefault="00147D73"/>
    <w:p w:rsidR="008D60ED" w:rsidRDefault="00147D73" w:rsidP="00147D73">
      <w:pPr>
        <w:ind w:firstLineChars="100" w:firstLine="18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A: </w:t>
      </w:r>
      <w:r>
        <w:rPr>
          <w:rFonts w:hint="eastAsia"/>
        </w:rPr>
        <w:t>업체</w:t>
      </w:r>
      <w:r>
        <w:rPr>
          <w:rFonts w:hint="eastAsia"/>
        </w:rPr>
        <w:t>,</w:t>
      </w:r>
      <w:r>
        <w:t xml:space="preserve"> B: </w:t>
      </w:r>
      <w:r>
        <w:rPr>
          <w:rFonts w:hint="eastAsia"/>
        </w:rPr>
        <w:t>카드</w:t>
      </w:r>
      <w:r>
        <w:rPr>
          <w:rFonts w:hint="eastAsia"/>
        </w:rPr>
        <w:t>,</w:t>
      </w:r>
      <w:r>
        <w:t xml:space="preserve"> C: </w:t>
      </w:r>
      <w:r>
        <w:rPr>
          <w:rFonts w:hint="eastAsia"/>
        </w:rPr>
        <w:t>업체</w:t>
      </w:r>
      <w:r>
        <w:rPr>
          <w:rFonts w:hint="eastAsia"/>
        </w:rPr>
        <w:t>+</w:t>
      </w:r>
      <w:r>
        <w:rPr>
          <w:rFonts w:hint="eastAsia"/>
        </w:rPr>
        <w:t>카드</w:t>
      </w:r>
      <w:r>
        <w:rPr>
          <w:rFonts w:hint="eastAsia"/>
        </w:rPr>
        <w:t>(</w:t>
      </w:r>
      <w:r>
        <w:t>LG</w:t>
      </w:r>
      <w:r>
        <w:rPr>
          <w:rFonts w:hint="eastAsia"/>
        </w:rPr>
        <w:t>카드</w:t>
      </w:r>
      <w:r>
        <w:rPr>
          <w:rFonts w:hint="eastAsia"/>
        </w:rPr>
        <w:t>)</w:t>
      </w:r>
      <w:r>
        <w:t xml:space="preserve">,  D: </w:t>
      </w:r>
      <w:r>
        <w:rPr>
          <w:rFonts w:hint="eastAsia"/>
        </w:rPr>
        <w:t>사업장</w:t>
      </w:r>
      <w:r>
        <w:rPr>
          <w:rFonts w:hint="eastAsia"/>
        </w:rPr>
        <w:t>(</w:t>
      </w:r>
      <w:r>
        <w:rPr>
          <w:rFonts w:hint="eastAsia"/>
        </w:rPr>
        <w:t>부서</w:t>
      </w:r>
      <w:r>
        <w:rPr>
          <w:rFonts w:hint="eastAsia"/>
        </w:rPr>
        <w:t>)</w:t>
      </w:r>
      <w:r>
        <w:rPr>
          <w:rFonts w:hint="eastAsia"/>
        </w:rPr>
        <w:t>한도</w:t>
      </w:r>
    </w:p>
    <w:p w:rsidR="00131E2A" w:rsidRDefault="00131E2A">
      <w:r>
        <w:br w:type="page"/>
      </w:r>
    </w:p>
    <w:p w:rsidR="004551C4" w:rsidRPr="00DA51BF" w:rsidRDefault="00131E2A" w:rsidP="004551C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7" w:name="_Toc6223843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2030</w:t>
      </w:r>
      <w:r w:rsidR="004551C4">
        <w:rPr>
          <w:rFonts w:ascii="맑은 고딕" w:hAnsi="맑은 고딕"/>
          <w:color w:val="auto"/>
          <w:sz w:val="24"/>
        </w:rPr>
        <w:t>0</w:t>
      </w:r>
      <w:bookmarkEnd w:id="127"/>
      <w:r w:rsidR="004551C4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551C4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551C4" w:rsidRPr="00F52E2D" w:rsidRDefault="004551C4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4551C4" w:rsidRPr="00F52E2D" w:rsidRDefault="004551C4" w:rsidP="00811A02">
      <w:pPr>
        <w:pStyle w:val="11"/>
      </w:pPr>
    </w:p>
    <w:p w:rsidR="004551C4" w:rsidRDefault="004551C4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4551C4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4551C4" w:rsidRPr="00F52E2D" w:rsidRDefault="004551C4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4551C4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551C4" w:rsidRDefault="004551C4" w:rsidP="004551C4"/>
    <w:p w:rsidR="004551C4" w:rsidRPr="00F52E2D" w:rsidRDefault="004551C4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C83666" w:rsidRPr="00F52E2D" w:rsidRDefault="00C83666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C83666" w:rsidRPr="00F52E2D" w:rsidRDefault="00C8366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C83666" w:rsidRPr="004551C4" w:rsidRDefault="000E6A38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7E2675" w:rsidRDefault="007F3AE5">
      <w:pPr>
        <w:rPr>
          <w:rFonts w:ascii="맑은 고딕" w:eastAsia="맑은 고딕" w:hAnsi="맑은 고딕"/>
          <w:b/>
          <w:color w:val="auto"/>
          <w:sz w:val="24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 w:rsidR="007E2675">
        <w:rPr>
          <w:rFonts w:ascii="맑은 고딕" w:hAnsi="맑은 고딕"/>
          <w:color w:val="auto"/>
          <w:sz w:val="24"/>
        </w:rPr>
        <w:br w:type="page"/>
      </w:r>
    </w:p>
    <w:p w:rsidR="002211B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8" w:name="_Toc6223844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카드매입내역조회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2040</w:t>
      </w:r>
      <w:r w:rsidR="002211BA">
        <w:rPr>
          <w:rFonts w:ascii="맑은 고딕" w:hAnsi="맑은 고딕"/>
          <w:color w:val="auto"/>
          <w:sz w:val="24"/>
        </w:rPr>
        <w:t>0</w:t>
      </w:r>
      <w:bookmarkEnd w:id="128"/>
      <w:r w:rsidR="002211BA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11BA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11BA" w:rsidRPr="00F52E2D" w:rsidRDefault="002211BA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11BA" w:rsidRPr="00F52E2D" w:rsidRDefault="002211BA" w:rsidP="00811A02">
      <w:pPr>
        <w:pStyle w:val="11"/>
      </w:pPr>
    </w:p>
    <w:p w:rsidR="002211BA" w:rsidRDefault="002211BA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11BA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11BA" w:rsidRPr="00F52E2D" w:rsidRDefault="002211BA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“20400”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7F3AE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11BA" w:rsidRDefault="002211BA" w:rsidP="002211BA"/>
    <w:p w:rsidR="002211BA" w:rsidRPr="00F52E2D" w:rsidRDefault="002211BA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323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11BA" w:rsidRPr="00F52E2D" w:rsidRDefault="002211BA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11BA" w:rsidRPr="00F52E2D" w:rsidRDefault="002211B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B83EEC" w:rsidRPr="000312E2" w:rsidRDefault="000E6A38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승인번호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32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전표번호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(원)거래일자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달러환산 매입합계[달러환산]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매입합계[원화]= 매입원금(원화)+환가료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PartAcquCancYN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NoneApprYN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원매입추심번호[원매출전표일련번호]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49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0312E2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폐업일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C83666" w:rsidRDefault="007F3AE5" w:rsidP="007F3AE5"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>
        <w:t xml:space="preserve"> </w:t>
      </w:r>
      <w:r w:rsidR="00131E2A">
        <w:br w:type="page"/>
      </w:r>
    </w:p>
    <w:p w:rsidR="00B83EEC" w:rsidRPr="00F52E2D" w:rsidRDefault="00131E2A" w:rsidP="00B83EE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9" w:name="_Toc6223845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카드청구내역조회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</w:t>
      </w:r>
      <w:r w:rsidR="00B83EEC" w:rsidRPr="00F52E2D">
        <w:rPr>
          <w:rFonts w:ascii="맑은 고딕" w:hAnsi="맑은 고딕"/>
          <w:color w:val="auto"/>
          <w:sz w:val="24"/>
        </w:rPr>
        <w:t>520</w:t>
      </w:r>
      <w:bookmarkEnd w:id="12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3EEC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3EEC" w:rsidRPr="00F52E2D" w:rsidRDefault="00B83EEC" w:rsidP="00EA0CA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B83EEC" w:rsidRPr="00F52E2D" w:rsidRDefault="00B83EEC" w:rsidP="00811A02">
      <w:pPr>
        <w:pStyle w:val="11"/>
      </w:pPr>
    </w:p>
    <w:p w:rsidR="00B83EEC" w:rsidRPr="00F52E2D" w:rsidRDefault="00B83EEC" w:rsidP="00811A0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3EEC" w:rsidRPr="007F3AE5" w:rsidRDefault="007F3AE5" w:rsidP="00B83EEC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</w:t>
      </w:r>
      <w:r w:rsidRPr="007F3AE5">
        <w:rPr>
          <w:rFonts w:ascii="맑은 고딕" w:eastAsia="맑은 고딕" w:hAnsi="맑은 고딕" w:hint="eastAsia"/>
          <w:color w:val="auto"/>
          <w:sz w:val="20"/>
        </w:rPr>
        <w:t xml:space="preserve"> 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B83EEC" w:rsidRPr="00F52E2D" w:rsidTr="00EA0CA0">
        <w:trPr>
          <w:trHeight w:val="204"/>
        </w:trPr>
        <w:tc>
          <w:tcPr>
            <w:tcW w:w="152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B83EEC" w:rsidRPr="00F52E2D" w:rsidRDefault="00B83EEC" w:rsidP="00EA0CA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D02EA" w:rsidP="00EA0CA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“20520”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83EEC" w:rsidRPr="00F52E2D" w:rsidRDefault="00B83EEC" w:rsidP="00B83EEC">
      <w:pPr>
        <w:rPr>
          <w:b/>
          <w:color w:val="auto"/>
          <w:sz w:val="28"/>
        </w:rPr>
      </w:pPr>
    </w:p>
    <w:p w:rsidR="00B83EEC" w:rsidRPr="00F52E2D" w:rsidRDefault="00B83EEC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314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B83EEC" w:rsidRPr="00F52E2D" w:rsidRDefault="00B83EEC" w:rsidP="00EA0CA0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B83EEC" w:rsidRPr="00F52E2D" w:rsidRDefault="00B83EE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0E6A38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BilType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청구내역 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MembshipFee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 합계[달러]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 총금액[원화환산]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RestInstMonth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OrgnApprTot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(원)매출(승인)금액[원화]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OriginTransTime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8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MEMID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회원사회원번호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15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MembCode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3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B83EEC" w:rsidRDefault="00B83EEC"/>
    <w:p w:rsidR="00131E2A" w:rsidRDefault="00131E2A">
      <w:r>
        <w:br w:type="page"/>
      </w:r>
    </w:p>
    <w:p w:rsidR="00EA0CA0" w:rsidRPr="00EA0CA0" w:rsidRDefault="00131E2A" w:rsidP="00EA0CA0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0" w:name="_Toc6223846"/>
      <w:r>
        <w:rPr>
          <w:rFonts w:ascii="맑은 고딕" w:hAnsi="맑은 고딕" w:hint="eastAsia"/>
          <w:color w:val="auto"/>
          <w:sz w:val="24"/>
        </w:rPr>
        <w:lastRenderedPageBreak/>
        <w:t>[채널]</w:t>
      </w:r>
      <w:r>
        <w:rPr>
          <w:rFonts w:ascii="맑은 고딕" w:hAnsi="맑은 고딕"/>
          <w:color w:val="auto"/>
          <w:sz w:val="24"/>
        </w:rPr>
        <w:t xml:space="preserve"> </w:t>
      </w:r>
      <w:r w:rsidR="00EA0CA0">
        <w:rPr>
          <w:rFonts w:ascii="맑은 고딕" w:hAnsi="맑은 고딕" w:hint="eastAsia"/>
          <w:color w:val="auto"/>
          <w:sz w:val="24"/>
        </w:rPr>
        <w:t>모바일 메시지 발송</w:t>
      </w:r>
      <w:r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20500</w:t>
      </w:r>
      <w:r w:rsidR="00A74FA2">
        <w:rPr>
          <w:rFonts w:ascii="맑은 고딕" w:hAnsi="맑은 고딕"/>
          <w:color w:val="auto"/>
          <w:sz w:val="24"/>
        </w:rPr>
        <w:t xml:space="preserve"> (</w:t>
      </w:r>
      <w:r w:rsidR="00A74FA2">
        <w:rPr>
          <w:rFonts w:ascii="맑은 고딕" w:hAnsi="맑은 고딕" w:hint="eastAsia"/>
          <w:color w:val="auto"/>
          <w:sz w:val="24"/>
        </w:rPr>
        <w:t>개발 예정)</w:t>
      </w:r>
      <w:bookmarkEnd w:id="13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A0CA0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A0CA0" w:rsidRPr="00F52E2D" w:rsidRDefault="00EA0CA0" w:rsidP="00EA0CA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보내고,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회신을 요청합니다.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A0CA0" w:rsidRPr="00F52E2D" w:rsidRDefault="00EA0CA0" w:rsidP="00811A02">
      <w:pPr>
        <w:pStyle w:val="11"/>
      </w:pPr>
    </w:p>
    <w:p w:rsidR="00EA0CA0" w:rsidRPr="00A74FA2" w:rsidRDefault="00EA0CA0" w:rsidP="00811A02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A74FA2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A74FA2" w:rsidRPr="00F52E2D" w:rsidRDefault="00A74FA2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A74FA2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“20500”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TR_TIME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거래일시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ENCRYPT_GB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암호화구분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D80233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0:평문,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1: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암호화메시지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019" w:type="dxa"/>
            <w:gridSpan w:val="6"/>
            <w:shd w:val="clear" w:color="auto" w:fill="F2F2F2" w:themeFill="background1" w:themeFillShade="F2"/>
            <w:vAlign w:val="center"/>
          </w:tcPr>
          <w:p w:rsidR="00263E9B" w:rsidRPr="00F808A2" w:rsidRDefault="002825FF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REQ_DETAIL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HP_NO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휴대폰번호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메시지내용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DN_TEXT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첨부내용</w:t>
            </w:r>
          </w:p>
        </w:tc>
        <w:tc>
          <w:tcPr>
            <w:tcW w:w="1307" w:type="dxa"/>
            <w:shd w:val="clear" w:color="auto" w:fill="auto"/>
          </w:tcPr>
          <w:p w:rsidR="00263E9B" w:rsidRPr="003E4D0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PUSH_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MSG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요약메시지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푸시 메시지 제목</w:t>
            </w:r>
          </w:p>
        </w:tc>
      </w:tr>
    </w:tbl>
    <w:p w:rsidR="00310A27" w:rsidRPr="007F3AE5" w:rsidRDefault="00310A27" w:rsidP="00310A27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단</w:t>
      </w:r>
      <w:r w:rsidRPr="007F3AE5">
        <w:rPr>
          <w:rFonts w:ascii="맑은 고딕" w:eastAsia="맑은 고딕" w:hAnsi="맑은 고딕"/>
          <w:color w:val="auto"/>
          <w:sz w:val="20"/>
        </w:rPr>
        <w:t>순알림</w:t>
      </w:r>
      <w:r w:rsidRPr="007F3AE5">
        <w:rPr>
          <w:rFonts w:ascii="맑은 고딕" w:eastAsia="맑은 고딕" w:hAnsi="맑은 고딕" w:hint="eastAsia"/>
          <w:color w:val="auto"/>
          <w:sz w:val="20"/>
        </w:rPr>
        <w:t>, 2:응</w:t>
      </w:r>
      <w:r w:rsidRPr="007F3AE5">
        <w:rPr>
          <w:rFonts w:ascii="맑은 고딕" w:eastAsia="맑은 고딕" w:hAnsi="맑은 고딕"/>
          <w:color w:val="auto"/>
          <w:sz w:val="20"/>
        </w:rPr>
        <w:t>답요청</w:t>
      </w:r>
      <w:r w:rsidRPr="007F3AE5">
        <w:rPr>
          <w:rFonts w:ascii="맑은 고딕" w:eastAsia="맑은 고딕" w:hAnsi="맑은 고딕" w:hint="eastAsia"/>
          <w:color w:val="auto"/>
          <w:sz w:val="20"/>
        </w:rPr>
        <w:t>, 3:회</w:t>
      </w:r>
      <w:r w:rsidRPr="007F3AE5">
        <w:rPr>
          <w:rFonts w:ascii="맑은 고딕" w:eastAsia="맑은 고딕" w:hAnsi="맑은 고딕"/>
          <w:color w:val="auto"/>
          <w:sz w:val="20"/>
        </w:rPr>
        <w:t>신요청</w:t>
      </w:r>
    </w:p>
    <w:p w:rsidR="00A74FA2" w:rsidRPr="00310A27" w:rsidRDefault="00A74FA2" w:rsidP="00A74FA2"/>
    <w:p w:rsidR="00EA0CA0" w:rsidRPr="00F52E2D" w:rsidRDefault="00EA0CA0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EA0CA0" w:rsidRPr="00F52E2D" w:rsidTr="00EA0CA0">
        <w:trPr>
          <w:trHeight w:val="350"/>
        </w:trPr>
        <w:tc>
          <w:tcPr>
            <w:tcW w:w="1646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A0CA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D068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D0680" w:rsidRPr="00F52E2D" w:rsidRDefault="006D0680" w:rsidP="006D0680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TOT_CNT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수신자</w:t>
            </w:r>
          </w:p>
        </w:tc>
        <w:tc>
          <w:tcPr>
            <w:tcW w:w="1364" w:type="dxa"/>
            <w:shd w:val="clear" w:color="auto" w:fill="auto"/>
          </w:tcPr>
          <w:p w:rsidR="006D0680" w:rsidRPr="00F52E2D" w:rsidRDefault="006D0680" w:rsidP="006D0680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D0680" w:rsidRPr="00F52E2D" w:rsidRDefault="006D0680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80233" w:rsidRDefault="00D8023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D80233" w:rsidRPr="00EA0CA0" w:rsidRDefault="00D80233" w:rsidP="00D8023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1" w:name="_Toc6223847"/>
      <w:r>
        <w:rPr>
          <w:rFonts w:ascii="맑은 고딕" w:hAnsi="맑은 고딕" w:hint="eastAsia"/>
          <w:color w:val="auto"/>
          <w:sz w:val="24"/>
        </w:rPr>
        <w:lastRenderedPageBreak/>
        <w:t>[채널]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 xml:space="preserve">모바일 메시지 회신 조회 </w:t>
      </w:r>
      <w:r>
        <w:rPr>
          <w:rFonts w:ascii="맑은 고딕" w:hAnsi="맑은 고딕"/>
          <w:color w:val="auto"/>
          <w:sz w:val="24"/>
        </w:rPr>
        <w:t xml:space="preserve"> – 20510 (</w:t>
      </w:r>
      <w:r>
        <w:rPr>
          <w:rFonts w:ascii="맑은 고딕" w:hAnsi="맑은 고딕" w:hint="eastAsia"/>
          <w:color w:val="auto"/>
          <w:sz w:val="24"/>
        </w:rPr>
        <w:t>개발 예정)</w:t>
      </w:r>
      <w:bookmarkEnd w:id="13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80233" w:rsidRPr="00F52E2D" w:rsidTr="00D80233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80233" w:rsidRPr="00F52E2D" w:rsidRDefault="00D80233" w:rsidP="00D8023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보낸 회신을 조회합니다.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D80233" w:rsidRPr="00F52E2D" w:rsidRDefault="00D80233" w:rsidP="00811A02">
      <w:pPr>
        <w:pStyle w:val="11"/>
      </w:pPr>
    </w:p>
    <w:p w:rsidR="00D80233" w:rsidRPr="00A74FA2" w:rsidRDefault="00D80233" w:rsidP="00811A02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D80233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D80233" w:rsidRPr="00F52E2D" w:rsidRDefault="00D80233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D80233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“20510”</w:t>
            </w:r>
          </w:p>
        </w:tc>
      </w:tr>
      <w:tr w:rsidR="00427CE9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27CE9" w:rsidRPr="00F52E2D" w:rsidRDefault="00427CE9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</w:tcPr>
          <w:p w:rsidR="00427CE9" w:rsidRDefault="00427CE9" w:rsidP="00427CE9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</w:tbl>
    <w:p w:rsidR="00D80233" w:rsidRPr="007F3AE5" w:rsidRDefault="00D80233" w:rsidP="00D80233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) </w:t>
      </w:r>
      <w:r w:rsidRPr="007F3AE5">
        <w:rPr>
          <w:rFonts w:ascii="맑은 고딕" w:eastAsia="맑은 고딕" w:hAnsi="맑은 고딕" w:hint="eastAsia"/>
          <w:color w:val="auto"/>
          <w:sz w:val="20"/>
        </w:rPr>
        <w:t>0:일반,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링크,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YN:</w:t>
      </w:r>
      <w:r w:rsidRPr="007F3AE5">
        <w:rPr>
          <w:rFonts w:ascii="맑은 고딕" w:eastAsia="맑은 고딕" w:hAnsi="맑은 고딕" w:hint="eastAsia"/>
          <w:color w:val="auto"/>
          <w:sz w:val="20"/>
        </w:rPr>
        <w:t>예/아니오 응답,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</w:t>
      </w:r>
      <w:r w:rsidRPr="007F3AE5">
        <w:rPr>
          <w:rFonts w:ascii="맑은 고딕" w:eastAsia="맑은 고딕" w:hAnsi="맑은 고딕" w:hint="eastAsia"/>
          <w:color w:val="auto"/>
          <w:sz w:val="20"/>
        </w:rPr>
        <w:t>CC:확인/취소,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MM:</w:t>
      </w:r>
      <w:r w:rsidRPr="007F3AE5">
        <w:rPr>
          <w:rFonts w:ascii="맑은 고딕" w:eastAsia="맑은 고딕" w:hAnsi="맑은 고딕" w:hint="eastAsia"/>
          <w:color w:val="auto"/>
          <w:sz w:val="20"/>
        </w:rPr>
        <w:t>응답메시지</w:t>
      </w:r>
    </w:p>
    <w:p w:rsidR="00D80233" w:rsidRPr="00A74FA2" w:rsidRDefault="00D80233" w:rsidP="00D80233">
      <w:pPr>
        <w:rPr>
          <w:lang w:val="ko-KR"/>
        </w:rPr>
      </w:pPr>
    </w:p>
    <w:p w:rsidR="00D80233" w:rsidRPr="00F52E2D" w:rsidRDefault="00D80233" w:rsidP="00811A0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80233" w:rsidRPr="00F52E2D" w:rsidTr="00D80233">
        <w:trPr>
          <w:trHeight w:val="350"/>
        </w:trPr>
        <w:tc>
          <w:tcPr>
            <w:tcW w:w="1646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7F3AE5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응답일자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ES_TIME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응답시간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RES_MSG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응답메시지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312E2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0312E2" w:rsidRPr="00F52E2D" w:rsidRDefault="000312E2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응답참조KEY</w:t>
            </w:r>
          </w:p>
        </w:tc>
        <w:tc>
          <w:tcPr>
            <w:tcW w:w="1364" w:type="dxa"/>
            <w:shd w:val="clear" w:color="auto" w:fill="auto"/>
          </w:tcPr>
          <w:p w:rsidR="000312E2" w:rsidRPr="002B0291" w:rsidRDefault="000312E2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0312E2" w:rsidRDefault="000312E2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0312E2" w:rsidRPr="00F52E2D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내부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</w:t>
            </w:r>
          </w:p>
        </w:tc>
      </w:tr>
      <w:tr w:rsidR="009E1EE4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E1EE4" w:rsidRPr="00F52E2D" w:rsidRDefault="009E1EE4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ES_VALUE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 값</w:t>
            </w:r>
          </w:p>
        </w:tc>
        <w:tc>
          <w:tcPr>
            <w:tcW w:w="1364" w:type="dxa"/>
            <w:shd w:val="clear" w:color="auto" w:fill="auto"/>
          </w:tcPr>
          <w:p w:rsidR="009E1EE4" w:rsidRDefault="009E1EE4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E1EE4" w:rsidRDefault="009E1EE4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 응답 값</w:t>
            </w:r>
          </w:p>
        </w:tc>
      </w:tr>
    </w:tbl>
    <w:p w:rsidR="00D80233" w:rsidRPr="009E1EE4" w:rsidRDefault="007F3AE5" w:rsidP="007F3AE5">
      <w:pPr>
        <w:rPr>
          <w:rFonts w:ascii="맑은 고딕" w:eastAsia="맑은 고딕" w:hAnsi="맑은 고딕"/>
          <w:color w:val="auto"/>
          <w:sz w:val="20"/>
        </w:rPr>
      </w:pPr>
      <w:r>
        <w:rPr>
          <w:rFonts w:ascii="맑은 고딕" w:eastAsia="맑은 고딕" w:hAnsi="맑은 고딕" w:hint="eastAsia"/>
          <w:color w:val="auto"/>
          <w:sz w:val="20"/>
        </w:rPr>
        <w:t>주</w:t>
      </w:r>
      <w:r>
        <w:rPr>
          <w:rFonts w:ascii="맑은 고딕" w:eastAsia="맑은 고딕" w:hAnsi="맑은 고딕"/>
          <w:color w:val="auto"/>
          <w:sz w:val="20"/>
        </w:rPr>
        <w:t xml:space="preserve">2) 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0: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미확인 1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확인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 2: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승인 </w:t>
      </w:r>
      <w:r w:rsidR="009E1EE4" w:rsidRPr="009E1EE4">
        <w:rPr>
          <w:rFonts w:ascii="맑은 고딕" w:eastAsia="맑은 고딕" w:hAnsi="맑은 고딕"/>
          <w:color w:val="auto"/>
          <w:sz w:val="20"/>
        </w:rPr>
        <w:t>3: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거절 </w:t>
      </w:r>
      <w:r w:rsidR="009E1EE4" w:rsidRPr="009E1EE4">
        <w:rPr>
          <w:rFonts w:ascii="맑은 고딕" w:eastAsia="맑은 고딕" w:hAnsi="맑은 고딕"/>
          <w:color w:val="auto"/>
          <w:sz w:val="20"/>
        </w:rPr>
        <w:t>4: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제출 </w:t>
      </w:r>
    </w:p>
    <w:p w:rsidR="00A3077C" w:rsidRPr="00F52E2D" w:rsidRDefault="00131E2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6F2135" w:rsidRPr="00F52E2D" w:rsidRDefault="006F2135" w:rsidP="006F2135">
      <w:pPr>
        <w:pStyle w:val="20"/>
        <w:numPr>
          <w:ilvl w:val="0"/>
          <w:numId w:val="6"/>
        </w:numPr>
        <w:ind w:right="180"/>
        <w:rPr>
          <w:rFonts w:ascii="맑은 고딕" w:hAnsi="맑은 고딕"/>
          <w:color w:val="auto"/>
        </w:rPr>
      </w:pPr>
      <w:bookmarkStart w:id="132" w:name="_Toc430791570"/>
      <w:bookmarkStart w:id="133" w:name="_Toc6223848"/>
      <w:r w:rsidRPr="00F52E2D">
        <w:rPr>
          <w:rFonts w:ascii="맑은 고딕" w:hAnsi="맑은 고딕" w:hint="eastAsia"/>
          <w:color w:val="auto"/>
        </w:rPr>
        <w:lastRenderedPageBreak/>
        <w:t>개발 유의사항</w:t>
      </w:r>
      <w:bookmarkEnd w:id="132"/>
      <w:bookmarkEnd w:id="133"/>
    </w:p>
    <w:p w:rsidR="006F2135" w:rsidRPr="00F52E2D" w:rsidRDefault="006F2135" w:rsidP="006F2135">
      <w:pPr>
        <w:pStyle w:val="af7"/>
        <w:spacing w:after="180" w:line="288" w:lineRule="auto"/>
        <w:ind w:leftChars="0" w:left="0"/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- API를 호출하실 경우에는 자바스크립트, VB스크립트 등의 클라이언트 </w:t>
      </w:r>
      <w:r w:rsidR="00D87867" w:rsidRPr="00F52E2D">
        <w:rPr>
          <w:rFonts w:ascii="맑은 고딕" w:eastAsia="맑은 고딕" w:hAnsi="맑은 고딕" w:hint="eastAsia"/>
          <w:b/>
          <w:color w:val="auto"/>
        </w:rPr>
        <w:t>사이드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스크립트 언어가 아닌 서버 사이드 스크립트 언어(JSP, PHP, ASP 등)로 호출하여 주셔야 정상적인 거래가 가능합니다.</w:t>
      </w:r>
    </w:p>
    <w:p w:rsidR="006F2135" w:rsidRPr="00F52E2D" w:rsidRDefault="002B326E" w:rsidP="006F2135">
      <w:pPr>
        <w:pStyle w:val="20"/>
        <w:ind w:right="180"/>
        <w:rPr>
          <w:rFonts w:ascii="맑은 고딕" w:hAnsi="맑은 고딕"/>
          <w:color w:val="auto"/>
        </w:rPr>
      </w:pPr>
      <w:bookmarkStart w:id="134" w:name="_Toc6223849"/>
      <w:r w:rsidRPr="00F52E2D">
        <w:rPr>
          <w:rFonts w:ascii="맑은 고딕" w:hAnsi="맑은 고딕" w:hint="eastAsia"/>
          <w:color w:val="auto"/>
        </w:rPr>
        <w:t>기술지원</w:t>
      </w:r>
      <w:r w:rsidR="00E47ED1" w:rsidRPr="00F52E2D">
        <w:rPr>
          <w:rFonts w:ascii="맑은 고딕" w:hAnsi="맑은 고딕" w:hint="eastAsia"/>
          <w:color w:val="auto"/>
        </w:rPr>
        <w:t xml:space="preserve"> 문의</w:t>
      </w:r>
      <w:bookmarkEnd w:id="134"/>
    </w:p>
    <w:tbl>
      <w:tblPr>
        <w:tblW w:w="9640" w:type="dxa"/>
        <w:tblInd w:w="56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E47ED1" w:rsidRPr="00F52E2D" w:rsidTr="00FB36B8">
        <w:trPr>
          <w:trHeight w:val="384"/>
        </w:trPr>
        <w:tc>
          <w:tcPr>
            <w:tcW w:w="9640" w:type="dxa"/>
            <w:gridSpan w:val="2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7ED1" w:rsidRPr="00F52E2D" w:rsidRDefault="00E47ED1" w:rsidP="00035CE5">
            <w:pPr>
              <w:wordWrap w:val="0"/>
              <w:jc w:val="center"/>
              <w:rPr>
                <w:rFonts w:ascii="맑은 고딕" w:eastAsia="맑은 고딕" w:hAnsi="맑은 고딕" w:cs="Arial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2"/>
                <w:szCs w:val="22"/>
              </w:rPr>
              <w:t>담당자 연락처</w:t>
            </w:r>
          </w:p>
        </w:tc>
      </w:tr>
      <w:tr w:rsidR="00C177EB" w:rsidRPr="00F52E2D" w:rsidTr="00FB36B8">
        <w:trPr>
          <w:trHeight w:val="1880"/>
        </w:trPr>
        <w:tc>
          <w:tcPr>
            <w:tcW w:w="4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D87867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염길선 팀장</w:t>
            </w:r>
          </w:p>
          <w:p w:rsidR="00C177EB" w:rsidRPr="00F52E2D" w:rsidRDefault="00C177EB" w:rsidP="00C177EB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: 02-3779-</w:t>
            </w:r>
            <w:r w:rsid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7119</w:t>
            </w:r>
          </w:p>
          <w:p w:rsidR="00C177EB" w:rsidRPr="00240B1A" w:rsidRDefault="00C177EB" w:rsidP="00F917FC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 w:rsidRP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scarab99@naver.com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담당자명:</w:t>
            </w:r>
            <w:r w:rsidR="00BD2BDE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김인창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전화번호: 02-3779-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0606</w:t>
            </w:r>
          </w:p>
          <w:p w:rsidR="00C177EB" w:rsidRPr="00F52E2D" w:rsidRDefault="00C177EB" w:rsidP="00F917FC">
            <w:pPr>
              <w:ind w:leftChars="78" w:left="140"/>
              <w:rPr>
                <w:rFonts w:ascii="맑은 고딕" w:eastAsia="맑은 고딕" w:hAnsi="맑은 고딕" w:cs="Arial"/>
                <w:color w:val="auto"/>
                <w:sz w:val="24"/>
                <w:szCs w:val="24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주소:</w:t>
            </w:r>
            <w:r w:rsidR="003A2C25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ickim</w:t>
            </w:r>
            <w:r w:rsidR="00772D3D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@</w:t>
            </w:r>
            <w:r w:rsidR="00F917FC" w:rsidRPr="00F52E2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bizplay.co.kr</w:t>
            </w:r>
          </w:p>
        </w:tc>
      </w:tr>
    </w:tbl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6865B9" w:rsidRPr="00F52E2D" w:rsidRDefault="006865B9">
      <w:pPr>
        <w:rPr>
          <w:rFonts w:ascii="맑은 고딕" w:eastAsia="맑은 고딕" w:hAnsi="맑은 고딕"/>
          <w:b/>
          <w:bCs/>
          <w:color w:val="auto"/>
          <w:sz w:val="28"/>
        </w:rPr>
      </w:pPr>
      <w:bookmarkStart w:id="135" w:name="_Toc433899643"/>
      <w:bookmarkStart w:id="136" w:name="_Toc440440193"/>
      <w:r w:rsidRPr="00F52E2D">
        <w:rPr>
          <w:rFonts w:ascii="맑은 고딕" w:hAnsi="맑은 고딕"/>
          <w:color w:val="auto"/>
        </w:rPr>
        <w:br w:type="page"/>
      </w:r>
    </w:p>
    <w:p w:rsidR="0022204D" w:rsidRPr="00F52E2D" w:rsidRDefault="0022204D" w:rsidP="0022204D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37" w:name="_Toc6223850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</w:t>
      </w:r>
      <w:r w:rsidR="00F77682" w:rsidRPr="00F52E2D">
        <w:rPr>
          <w:rFonts w:ascii="맑은 고딕" w:hAnsi="맑은 고딕" w:hint="eastAsia"/>
          <w:color w:val="auto"/>
        </w:rPr>
        <w:t>1</w:t>
      </w:r>
      <w:r w:rsidRPr="00F52E2D">
        <w:rPr>
          <w:rFonts w:ascii="맑은 고딕" w:hAnsi="맑은 고딕" w:hint="eastAsia"/>
          <w:color w:val="auto"/>
        </w:rPr>
        <w:t>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오류코드</w:t>
      </w:r>
      <w:bookmarkEnd w:id="135"/>
      <w:bookmarkEnd w:id="136"/>
      <w:bookmarkEnd w:id="137"/>
    </w:p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tbl>
      <w:tblPr>
        <w:tblW w:w="1003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8208"/>
      </w:tblGrid>
      <w:tr w:rsidR="00541D33" w:rsidRPr="00F52E2D" w:rsidTr="00FB36B8">
        <w:trPr>
          <w:trHeight w:val="388"/>
        </w:trPr>
        <w:tc>
          <w:tcPr>
            <w:tcW w:w="1823" w:type="dxa"/>
            <w:shd w:val="clear" w:color="auto" w:fill="DEEAF6"/>
            <w:vAlign w:val="center"/>
          </w:tcPr>
          <w:p w:rsidR="00541D33" w:rsidRPr="00F52E2D" w:rsidRDefault="00F77682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207" w:type="dxa"/>
            <w:shd w:val="clear" w:color="auto" w:fill="DEEAF6"/>
            <w:vAlign w:val="center"/>
          </w:tcPr>
          <w:p w:rsidR="00541D33" w:rsidRPr="00F52E2D" w:rsidRDefault="00541D33" w:rsidP="0043470B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포맷오류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변환오류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가능한 이용기관이 아닙니다.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허용된 아이피가 아닙니다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설정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값이 잘못되었습니다.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WAUT0004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만료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WAUT0005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미사용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WAUT0006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사용정지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WAUT0007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WAUT0008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알수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없는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WAUT0009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IP 체크여부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WAUT0010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미입력</w:t>
            </w:r>
          </w:p>
        </w:tc>
      </w:tr>
      <w:tr w:rsidR="003B5151" w:rsidRPr="00F52E2D" w:rsidTr="00FB36B8">
        <w:trPr>
          <w:trHeight w:val="404"/>
        </w:trPr>
        <w:tc>
          <w:tcPr>
            <w:tcW w:w="1823" w:type="dxa"/>
            <w:vAlign w:val="center"/>
          </w:tcPr>
          <w:p w:rsidR="003B5151" w:rsidRPr="00F52E2D" w:rsidRDefault="003B5151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WAUT0011</w:t>
            </w:r>
          </w:p>
        </w:tc>
        <w:tc>
          <w:tcPr>
            <w:tcW w:w="8207" w:type="dxa"/>
            <w:vAlign w:val="center"/>
          </w:tcPr>
          <w:p w:rsidR="003B5151" w:rsidRPr="00F52E2D" w:rsidRDefault="003B5151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해당 사업자번호는 비즈플레이 경비관리 미사용 고객입니다.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API ID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입력값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필수 입력값 미입력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결과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오류가 발생하였습니다.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전문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응답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 오류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파일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WERR0003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기타</w:t>
            </w:r>
            <w:r w:rsidR="00541D33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오류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WERR0005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 xml:space="preserve">서버 </w:t>
            </w:r>
            <w:r w:rsidR="00541D33"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연결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0031" w:type="dxa"/>
            <w:gridSpan w:val="2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기술된 오류 코드 외에도 메시지가 추가될 수 있습니다.</w:t>
            </w:r>
          </w:p>
        </w:tc>
      </w:tr>
    </w:tbl>
    <w:p w:rsidR="00F77682" w:rsidRPr="00F52E2D" w:rsidRDefault="00F77682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F77682" w:rsidRPr="00F52E2D" w:rsidRDefault="00F77682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F77682" w:rsidRPr="00F52E2D" w:rsidRDefault="00F77682" w:rsidP="00C739C7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38" w:name="_Toc6223851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참조2]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카드사코드</w:t>
      </w:r>
      <w:bookmarkEnd w:id="138"/>
    </w:p>
    <w:tbl>
      <w:tblPr>
        <w:tblW w:w="10315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441"/>
      </w:tblGrid>
      <w:tr w:rsidR="00F77682" w:rsidRPr="00F52E2D" w:rsidTr="00FB36B8">
        <w:trPr>
          <w:trHeight w:val="270"/>
        </w:trPr>
        <w:tc>
          <w:tcPr>
            <w:tcW w:w="1874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441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F77682" w:rsidRPr="00F52E2D" w:rsidTr="00FB36B8">
        <w:trPr>
          <w:trHeight w:val="280"/>
        </w:trPr>
        <w:tc>
          <w:tcPr>
            <w:tcW w:w="1874" w:type="dxa"/>
            <w:vAlign w:val="center"/>
          </w:tcPr>
          <w:p w:rsidR="00F77682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30000001</w:t>
            </w:r>
          </w:p>
        </w:tc>
        <w:tc>
          <w:tcPr>
            <w:tcW w:w="8441" w:type="dxa"/>
            <w:vAlign w:val="center"/>
          </w:tcPr>
          <w:p w:rsidR="00F77682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현대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30000010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광주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수협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30000015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씨티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30000017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아멕스(롯데)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30000019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롯데(개인카드)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30000020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30000021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495D5D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NH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비씨(기업)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비씨(SC)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30000062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비씨(부산)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30000063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비씨(대구)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30000064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비씨(경남)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30000065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비씨(우리)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30000066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비씨(하나)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30000067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비씨(농협)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30000068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비씨(국민)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30000069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비씨(신한)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30000070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비씨(씨티)</w:t>
            </w:r>
          </w:p>
        </w:tc>
      </w:tr>
      <w:tr w:rsidR="002D01F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2D01F7" w:rsidRPr="00F52E2D" w:rsidRDefault="002D01F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8</w:t>
            </w:r>
            <w:r w:rsidRPr="00F52E2D"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2D01F7" w:rsidRPr="00F52E2D" w:rsidRDefault="002D01F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기타(간이)영수증</w:t>
            </w:r>
          </w:p>
        </w:tc>
      </w:tr>
    </w:tbl>
    <w:p w:rsidR="00915323" w:rsidRPr="00F52E2D" w:rsidRDefault="00915323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915323" w:rsidRPr="00F52E2D" w:rsidRDefault="00915323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915323" w:rsidRPr="00F52E2D" w:rsidRDefault="00915323" w:rsidP="0091532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39" w:name="_Toc6223852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참조3]</w:t>
      </w:r>
      <w:r w:rsidRPr="00F52E2D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간편표준거래종류코드</w:t>
      </w:r>
      <w:bookmarkEnd w:id="139"/>
    </w:p>
    <w:tbl>
      <w:tblPr>
        <w:tblW w:w="1063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1"/>
        <w:gridCol w:w="1562"/>
        <w:gridCol w:w="7638"/>
      </w:tblGrid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거래종류코드</w:t>
            </w:r>
          </w:p>
        </w:tc>
        <w:tc>
          <w:tcPr>
            <w:tcW w:w="1562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거래종류명</w:t>
            </w:r>
          </w:p>
        </w:tc>
        <w:tc>
          <w:tcPr>
            <w:tcW w:w="7638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설   명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교통비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관련된 교통비용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A1007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대외활동비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거래처나 이해관계자의 교제를 위해 지출한 비용(접대비)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A1011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도서인쇄비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도서, 신문, 잡지, 기타 도서구입, 명함제작, 리플렛제작, 제안서인쇄, 기타등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A1002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회식비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직원들에게 복리차원에서 지급되는 회식비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식대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 식대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소모품비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한번 사용하면 없어지거나 못쓰게 되는 사무용품, 청소용품 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수선활동을 위하여 소비되는 재료나 노무비 및 경비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A1016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주유비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차량 운행에 사용되는 주유비용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차량유지비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 수리비, 주차비, 통행료, 기타 비용, 자동차에 넣는 기름이나 가스충전비용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출장에 관련된 업무 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통신비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전화료, 우편료등 통신에 드는 비용</w:t>
            </w:r>
          </w:p>
        </w:tc>
      </w:tr>
    </w:tbl>
    <w:p w:rsidR="00915323" w:rsidRPr="00F52E2D" w:rsidRDefault="00915323" w:rsidP="00915323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5F4D13" w:rsidRDefault="00C919CA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5F4D13" w:rsidRPr="00F52E2D" w:rsidRDefault="005F4D13" w:rsidP="005F4D1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40" w:name="_Toc6223853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</w:t>
      </w:r>
      <w:r>
        <w:rPr>
          <w:rFonts w:ascii="맑은 고딕" w:hAnsi="맑은 고딕" w:hint="eastAsia"/>
          <w:color w:val="auto"/>
        </w:rPr>
        <w:t>4</w:t>
      </w:r>
      <w:r w:rsidRPr="00F52E2D">
        <w:rPr>
          <w:rFonts w:ascii="맑은 고딕" w:hAnsi="맑은 고딕" w:hint="eastAsia"/>
          <w:color w:val="auto"/>
        </w:rPr>
        <w:t>]</w:t>
      </w:r>
      <w:r w:rsidRPr="00F52E2D">
        <w:rPr>
          <w:rFonts w:ascii="맑은 고딕" w:hAnsi="맑은 고딕"/>
          <w:color w:val="auto"/>
        </w:rPr>
        <w:t xml:space="preserve"> </w:t>
      </w:r>
      <w:r w:rsidRPr="005F4D13">
        <w:rPr>
          <w:rFonts w:ascii="맑은 고딕" w:hAnsi="맑은 고딕" w:hint="eastAsia"/>
          <w:color w:val="auto"/>
        </w:rPr>
        <w:t>전표용 데이터 생성 규칙</w:t>
      </w:r>
      <w:bookmarkEnd w:id="140"/>
    </w:p>
    <w:p w:rsidR="00C919CA" w:rsidRDefault="007C55E4">
      <w:pPr>
        <w:rPr>
          <w:noProof/>
        </w:rPr>
      </w:pPr>
      <w:r>
        <w:rPr>
          <w:noProof/>
        </w:rPr>
        <w:t xml:space="preserve">0416 </w:t>
      </w:r>
      <w:r>
        <w:rPr>
          <w:rFonts w:hint="eastAsia"/>
          <w:noProof/>
        </w:rPr>
        <w:t>전표데이터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7C55E4" w:rsidRDefault="007C55E4">
      <w:pPr>
        <w:rPr>
          <w:noProof/>
        </w:rPr>
      </w:pPr>
      <w:r>
        <w:rPr>
          <w:rFonts w:hint="eastAsia"/>
          <w:noProof/>
        </w:rPr>
        <w:t>0416A</w:t>
      </w:r>
      <w:r>
        <w:rPr>
          <w:noProof/>
        </w:rPr>
        <w:t xml:space="preserve"> </w:t>
      </w:r>
      <w:r>
        <w:rPr>
          <w:rFonts w:hint="eastAsia"/>
          <w:noProof/>
        </w:rPr>
        <w:t>전표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D60141" w:rsidRDefault="00D60141">
      <w:pPr>
        <w:rPr>
          <w:noProof/>
        </w:rPr>
      </w:pPr>
    </w:p>
    <w:p w:rsidR="00D60141" w:rsidRDefault="00D60141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object w:dxaOrig="1539" w:dyaOrig="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3pt;height:57.45pt" o:ole="">
            <v:imagedata r:id="rId18" o:title=""/>
          </v:shape>
          <o:OLEObject Type="Embed" ProgID="Excel.Sheet.12" ShapeID="_x0000_i1025" DrawAspect="Icon" ObjectID="_1617622293" r:id="rId19"/>
        </w:object>
      </w:r>
      <w:r>
        <w:rPr>
          <w:rFonts w:ascii="맑은 고딕" w:hAnsi="맑은 고딕"/>
          <w:color w:val="auto"/>
        </w:rPr>
        <w:object w:dxaOrig="1539" w:dyaOrig="1056">
          <v:shape id="_x0000_i1026" type="#_x0000_t75" style="width:79.3pt;height:57.45pt" o:ole="">
            <v:imagedata r:id="rId20" o:title=""/>
          </v:shape>
          <o:OLEObject Type="Embed" ProgID="Excel.Sheet.12" ShapeID="_x0000_i1026" DrawAspect="Icon" ObjectID="_1617622294" r:id="rId21"/>
        </w:object>
      </w: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32F3A" w:rsidRDefault="00232F3A" w:rsidP="00232F3A">
      <w:pPr>
        <w:pStyle w:val="20"/>
        <w:numPr>
          <w:ilvl w:val="0"/>
          <w:numId w:val="0"/>
        </w:numPr>
        <w:ind w:left="16" w:right="180"/>
      </w:pPr>
      <w:bookmarkStart w:id="141" w:name="_Toc6223854"/>
      <w:r>
        <w:rPr>
          <w:rFonts w:hint="eastAsia"/>
        </w:rPr>
        <w:lastRenderedPageBreak/>
        <w:t>[</w:t>
      </w:r>
      <w:r>
        <w:rPr>
          <w:rFonts w:hint="eastAsia"/>
        </w:rPr>
        <w:t>참조</w:t>
      </w:r>
      <w:r>
        <w:rPr>
          <w:rFonts w:hint="eastAsia"/>
        </w:rPr>
        <w:t>5]</w:t>
      </w:r>
      <w:r>
        <w:t xml:space="preserve"> </w:t>
      </w:r>
      <w:r>
        <w:rPr>
          <w:rFonts w:hint="eastAsia"/>
        </w:rPr>
        <w:t>은행코드</w:t>
      </w:r>
      <w:bookmarkEnd w:id="141"/>
      <w:r>
        <w:rPr>
          <w:rFonts w:hint="eastAsia"/>
        </w:rPr>
        <w:t xml:space="preserve"> </w:t>
      </w:r>
    </w:p>
    <w:p w:rsidR="00232F3A" w:rsidRDefault="00232F3A" w:rsidP="00232F3A">
      <w:pPr>
        <w:jc w:val="right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금융결제원 제공(2019.</w:t>
      </w:r>
      <w:r>
        <w:rPr>
          <w:rFonts w:ascii="맑은 고딕" w:eastAsia="맑은 고딕" w:hAnsi="맑은 고딕"/>
          <w:color w:val="auto"/>
        </w:rPr>
        <w:t>0</w:t>
      </w:r>
      <w:r>
        <w:rPr>
          <w:rFonts w:ascii="맑은 고딕" w:eastAsia="맑은 고딕" w:hAnsi="맑은 고딕" w:hint="eastAsia"/>
          <w:color w:val="auto"/>
        </w:rPr>
        <w:t>1.21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현재)</w:t>
      </w:r>
    </w:p>
    <w:p w:rsidR="00232F3A" w:rsidRDefault="00232F3A" w:rsidP="00232F3A">
      <w:pPr>
        <w:jc w:val="right"/>
        <w:rPr>
          <w:rFonts w:ascii="맑은 고딕" w:eastAsia="맑은 고딕" w:hAnsi="맑은 고딕"/>
          <w:color w:val="auto"/>
        </w:rPr>
      </w:pPr>
      <w:r w:rsidRPr="00232F3A">
        <w:rPr>
          <w:rFonts w:ascii="맑은 고딕" w:eastAsia="맑은 고딕" w:hAnsi="맑은 고딕"/>
          <w:color w:val="auto"/>
        </w:rPr>
        <w:t>http://www.kftc.or.kr/kftc/data/EgovBankListMove.do#none</w:t>
      </w:r>
    </w:p>
    <w:tbl>
      <w:tblPr>
        <w:tblW w:w="1066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984"/>
        <w:gridCol w:w="851"/>
        <w:gridCol w:w="3260"/>
        <w:gridCol w:w="850"/>
        <w:gridCol w:w="2835"/>
      </w:tblGrid>
      <w:tr w:rsidR="00232F3A" w:rsidRPr="00F52E2D" w:rsidTr="00A21B9E">
        <w:trPr>
          <w:trHeight w:val="270"/>
        </w:trPr>
        <w:tc>
          <w:tcPr>
            <w:tcW w:w="880" w:type="dxa"/>
            <w:shd w:val="clear" w:color="auto" w:fill="DEEAF6"/>
            <w:vAlign w:val="center"/>
          </w:tcPr>
          <w:p w:rsidR="00232F3A" w:rsidRPr="00F52E2D" w:rsidRDefault="00232F3A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232F3A" w:rsidRPr="00F52E2D" w:rsidRDefault="00232F3A" w:rsidP="00232F3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기관명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32F3A" w:rsidRPr="00F52E2D" w:rsidRDefault="00232F3A" w:rsidP="00A21B9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32F3A" w:rsidRPr="00F52E2D" w:rsidRDefault="00232F3A" w:rsidP="00232F3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기관명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32F3A" w:rsidRPr="00F52E2D" w:rsidRDefault="00232F3A" w:rsidP="00A21B9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32F3A" w:rsidRPr="00F52E2D" w:rsidRDefault="00232F3A" w:rsidP="00232F3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기관명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035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제주은행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069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산업은행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036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한국씨티은행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070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037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전북은행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071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004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038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072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005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KEB하나은행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039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경남은행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073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006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국민은행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040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074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007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수협은행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041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우리카드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075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008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수출입은행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042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076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신용보증기금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수협은행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043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077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기술보증기금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044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외환카드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078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국민은행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045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새마을금고중앙회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079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국민은행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지역 농축협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046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새마을금고중앙회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080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KEB하나은행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047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081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KEB하나은행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014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048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082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KEB하나은행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015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지역 농축협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049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083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016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농협은행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050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저축은행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084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017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051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 외국계은행(중국 농업은행 등)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085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새마을금고중앙회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018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052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모간스탠리은행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086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새마을금고중앙회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053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한국씨티은행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087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새마을금고중앙회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020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054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HSBC은행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088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021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055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도이치은행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089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케이뱅크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056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090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카카오뱅크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SC제일은행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057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제이피모간체이스은행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102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대신저축은행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024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058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미즈호은행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103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에스비아이저축은행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025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KEB하나은행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059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엠유에프지은행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104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에이치케이저축은행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026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060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BOA은행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105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웰컴저축은행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027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한국씨티은행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1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비엔피파리바은행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106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신한저축은행</w:t>
            </w: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028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062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중국공상은행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063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중국은행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</w:tcPr>
          <w:p w:rsidR="00A21B9E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64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산림조합중앙회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대구은행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65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대화은행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부산은행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066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교통은행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KEB하나은행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067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중국건설은행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A21B9E" w:rsidRPr="00F52E2D" w:rsidTr="00A21B9E">
        <w:trPr>
          <w:trHeight w:val="280"/>
        </w:trPr>
        <w:tc>
          <w:tcPr>
            <w:tcW w:w="880" w:type="dxa"/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034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광주은행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1B9E" w:rsidRPr="00F52E2D" w:rsidRDefault="00A21B9E" w:rsidP="00A21B9E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068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Pr="00F52E2D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1B9E" w:rsidRDefault="00A21B9E" w:rsidP="00A21B9E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</w:tbl>
    <w:p w:rsidR="00232F3A" w:rsidRPr="005F4D13" w:rsidRDefault="00232F3A">
      <w:pPr>
        <w:rPr>
          <w:rFonts w:ascii="맑은 고딕" w:eastAsia="맑은 고딕" w:hAnsi="맑은 고딕"/>
          <w:color w:val="auto"/>
        </w:rPr>
      </w:pPr>
    </w:p>
    <w:p w:rsidR="005F4D13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B68E5" w:rsidRDefault="002B68E5">
      <w:pPr>
        <w:rPr>
          <w:rFonts w:ascii="맑은 고딕" w:hAnsi="맑은 고딕"/>
          <w:color w:val="auto"/>
        </w:rPr>
      </w:pPr>
    </w:p>
    <w:p w:rsidR="002B68E5" w:rsidRDefault="002B68E5">
      <w:pPr>
        <w:rPr>
          <w:rFonts w:ascii="맑은 고딕" w:eastAsia="맑은 고딕" w:hAnsi="맑은 고딕"/>
          <w:b/>
          <w:bCs/>
          <w:color w:val="auto"/>
          <w:sz w:val="28"/>
        </w:rPr>
      </w:pPr>
      <w:r>
        <w:rPr>
          <w:rFonts w:ascii="맑은 고딕" w:eastAsia="맑은 고딕" w:hAnsi="맑은 고딕"/>
          <w:b/>
          <w:bCs/>
          <w:color w:val="auto"/>
          <w:sz w:val="28"/>
        </w:rPr>
        <w:br w:type="page"/>
      </w:r>
    </w:p>
    <w:tbl>
      <w:tblPr>
        <w:tblW w:w="1066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559"/>
        <w:gridCol w:w="992"/>
        <w:gridCol w:w="1701"/>
        <w:gridCol w:w="1014"/>
        <w:gridCol w:w="4514"/>
      </w:tblGrid>
      <w:tr w:rsidR="002B68E5" w:rsidRPr="00F52E2D" w:rsidTr="00F40644">
        <w:trPr>
          <w:trHeight w:val="270"/>
        </w:trPr>
        <w:tc>
          <w:tcPr>
            <w:tcW w:w="880" w:type="dxa"/>
            <w:shd w:val="clear" w:color="auto" w:fill="DEEAF6"/>
            <w:vAlign w:val="center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lastRenderedPageBreak/>
              <w:t>코드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2B68E5" w:rsidRPr="00F52E2D" w:rsidRDefault="002B68E5" w:rsidP="00F4064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기관명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B68E5" w:rsidRPr="00F52E2D" w:rsidRDefault="002B68E5" w:rsidP="00F4064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B68E5" w:rsidRPr="00F52E2D" w:rsidRDefault="002B68E5" w:rsidP="00F4064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기관명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B68E5" w:rsidRPr="00F52E2D" w:rsidRDefault="002B68E5" w:rsidP="00F4064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:rsidR="002B68E5" w:rsidRPr="00F52E2D" w:rsidRDefault="002B68E5" w:rsidP="00F4064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기관명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vAlign w:val="center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대구은행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071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산업은행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부산은행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072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KEB하나은행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073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광주은행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074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KEB하나은행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제주은행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075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국민은행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한국씨티은행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076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신용보증기금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수협은행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전북은행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077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기술보증기금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수출입은행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078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국민은행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009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수협은행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039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경남은행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079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국민은행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080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KEB하나은행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우리카드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081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KEB하나은행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지역 농축협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082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KEB하나은행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083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외환카드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084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지역 농축협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045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새마을금고중앙회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085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새마을금고중앙회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농협은행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새마을금고중앙회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086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새마을금고중앙회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087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새마을금고중앙회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지역 농축협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088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049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089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케이뱅크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020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저축은행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090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카카오뱅크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021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 외국계은행(중국 농업은행 등)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102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대신저축은행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모간스탠리은행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103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에스비아이저축은행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SC제일은행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한국씨티은행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104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에이치케이저축은행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HSBC은행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105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웰컴저축은행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KEB하나은행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도이치은행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106</w:t>
            </w: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신한저축은행</w:t>
            </w: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한국씨티은행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제이피모간체이스은행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미즈호은행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Pr="00F52E2D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029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국민은행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059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엠유에프지은행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  <w:tr w:rsidR="002B68E5" w:rsidRPr="00F52E2D" w:rsidTr="00F40644">
        <w:trPr>
          <w:trHeight w:val="280"/>
        </w:trPr>
        <w:tc>
          <w:tcPr>
            <w:tcW w:w="880" w:type="dxa"/>
            <w:shd w:val="clear" w:color="auto" w:fill="auto"/>
          </w:tcPr>
          <w:p w:rsidR="002B68E5" w:rsidRDefault="002B68E5" w:rsidP="00F40644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030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B68E5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060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BOA은행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  <w:tc>
          <w:tcPr>
            <w:tcW w:w="45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B68E5" w:rsidRPr="00F52E2D" w:rsidRDefault="002B68E5" w:rsidP="00F40644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</w:p>
        </w:tc>
      </w:tr>
    </w:tbl>
    <w:p w:rsidR="002B68E5" w:rsidRDefault="002B68E5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C919CA" w:rsidRPr="00F52E2D" w:rsidRDefault="00C919CA" w:rsidP="00C919CA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42" w:name="_Toc6223855"/>
      <w:r w:rsidRPr="00F52E2D">
        <w:rPr>
          <w:rFonts w:ascii="맑은 고딕" w:hAnsi="맑은 고딕"/>
          <w:color w:val="auto"/>
        </w:rPr>
        <w:t>[</w:t>
      </w:r>
      <w:r w:rsidR="005E1042">
        <w:rPr>
          <w:rFonts w:ascii="맑은 고딕" w:hAnsi="맑은 고딕" w:hint="eastAsia"/>
          <w:color w:val="auto"/>
        </w:rPr>
        <w:t>V</w:t>
      </w:r>
      <w:r w:rsidR="005E1042">
        <w:rPr>
          <w:rFonts w:ascii="맑은 고딕" w:hAnsi="맑은 고딕"/>
          <w:color w:val="auto"/>
        </w:rPr>
        <w:t>ersion</w:t>
      </w:r>
      <w:r w:rsidR="005E1042">
        <w:rPr>
          <w:rFonts w:ascii="맑은 고딕" w:hAnsi="맑은 고딕" w:hint="eastAsia"/>
          <w:color w:val="auto"/>
        </w:rPr>
        <w:t xml:space="preserve"> 3.</w:t>
      </w:r>
      <w:r w:rsidR="005E1042">
        <w:rPr>
          <w:rFonts w:ascii="맑은 고딕" w:hAnsi="맑은 고딕"/>
          <w:color w:val="auto"/>
        </w:rPr>
        <w:t xml:space="preserve">0 </w:t>
      </w:r>
      <w:r w:rsidR="005E1042">
        <w:rPr>
          <w:rFonts w:ascii="맑은 고딕" w:hAnsi="맑은 고딕" w:hint="eastAsia"/>
          <w:color w:val="auto"/>
        </w:rPr>
        <w:t>업데이트 이력</w:t>
      </w:r>
      <w:r w:rsidRPr="00F52E2D">
        <w:rPr>
          <w:rFonts w:ascii="맑은 고딕" w:hAnsi="맑은 고딕" w:hint="eastAsia"/>
          <w:color w:val="auto"/>
        </w:rPr>
        <w:t>]</w:t>
      </w:r>
      <w:bookmarkEnd w:id="142"/>
    </w:p>
    <w:p w:rsidR="005E1042" w:rsidRDefault="005E1042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V3.0 </w:t>
      </w:r>
      <w:r>
        <w:rPr>
          <w:rFonts w:ascii="맑은 고딕" w:eastAsia="맑은 고딕" w:hAnsi="맑은 고딕"/>
          <w:color w:val="auto"/>
        </w:rPr>
        <w:t>–</w:t>
      </w:r>
      <w:r w:rsidR="004D734F">
        <w:rPr>
          <w:rFonts w:ascii="맑은 고딕" w:eastAsia="맑은 고딕" w:hAnsi="맑은 고딕" w:hint="eastAsia"/>
          <w:color w:val="auto"/>
        </w:rPr>
        <w:t xml:space="preserve"> 20180514_r1 </w:t>
      </w:r>
      <w:r w:rsidR="004D734F">
        <w:rPr>
          <w:rFonts w:ascii="맑은 고딕" w:eastAsia="맑은 고딕" w:hAnsi="맑은 고딕"/>
          <w:color w:val="auto"/>
        </w:rPr>
        <w:t>–</w:t>
      </w:r>
      <w:r w:rsidR="004D734F">
        <w:rPr>
          <w:rFonts w:ascii="맑은 고딕" w:eastAsia="맑은 고딕" w:hAnsi="맑은 고딕" w:hint="eastAsia"/>
          <w:color w:val="auto"/>
        </w:rPr>
        <w:t xml:space="preserve"> 2018.</w:t>
      </w:r>
      <w:r w:rsidR="004D734F">
        <w:rPr>
          <w:rFonts w:ascii="맑은 고딕" w:eastAsia="맑은 고딕" w:hAnsi="맑은 고딕"/>
          <w:color w:val="auto"/>
        </w:rPr>
        <w:t xml:space="preserve">05.14 – </w:t>
      </w:r>
      <w:r w:rsidR="004D734F">
        <w:rPr>
          <w:rFonts w:ascii="맑은 고딕" w:eastAsia="맑은 고딕" w:hAnsi="맑은 고딕" w:hint="eastAsia"/>
          <w:color w:val="auto"/>
        </w:rPr>
        <w:t>정태성</w:t>
      </w:r>
    </w:p>
    <w:p w:rsidR="00A0636E" w:rsidRDefault="005E1042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>0</w:t>
      </w:r>
      <w:r>
        <w:rPr>
          <w:rFonts w:ascii="맑은 고딕" w:eastAsia="맑은 고딕" w:hAnsi="맑은 고딕" w:hint="eastAsia"/>
          <w:color w:val="auto"/>
        </w:rPr>
        <w:t>415 API</w:t>
      </w:r>
      <w:r>
        <w:rPr>
          <w:rFonts w:ascii="맑은 고딕" w:eastAsia="맑은 고딕" w:hAnsi="맑은 고딕"/>
          <w:color w:val="auto"/>
        </w:rPr>
        <w:t xml:space="preserve"> – </w:t>
      </w:r>
      <w:r>
        <w:rPr>
          <w:rFonts w:ascii="맑은 고딕" w:eastAsia="맑은 고딕" w:hAnsi="맑은 고딕" w:hint="eastAsia"/>
          <w:color w:val="auto"/>
        </w:rPr>
        <w:t>카드사 원본 공급가액,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부가세 필드 추가 </w:t>
      </w:r>
      <w:r>
        <w:rPr>
          <w:rFonts w:ascii="맑은 고딕" w:eastAsia="맑은 고딕" w:hAnsi="맑은 고딕"/>
          <w:color w:val="auto"/>
        </w:rPr>
        <w:t>(ORG_SPLY_AMT, ORG_VAT_</w:t>
      </w:r>
      <w:r>
        <w:rPr>
          <w:rFonts w:ascii="맑은 고딕" w:eastAsia="맑은 고딕" w:hAnsi="맑은 고딕" w:hint="eastAsia"/>
          <w:color w:val="auto"/>
        </w:rPr>
        <w:t>AMT</w:t>
      </w:r>
      <w:r>
        <w:rPr>
          <w:rFonts w:ascii="맑은 고딕" w:eastAsia="맑은 고딕" w:hAnsi="맑은 고딕"/>
          <w:color w:val="auto"/>
        </w:rPr>
        <w:t xml:space="preserve">) </w:t>
      </w:r>
    </w:p>
    <w:p w:rsidR="00F215D5" w:rsidRDefault="00F215D5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lastRenderedPageBreak/>
        <w:t xml:space="preserve">V3.0 – 20180528_r1 – 2018.05.28 – </w:t>
      </w:r>
      <w:r>
        <w:rPr>
          <w:rFonts w:ascii="맑은 고딕" w:eastAsia="맑은 고딕" w:hAnsi="맑은 고딕" w:hint="eastAsia"/>
          <w:color w:val="auto"/>
        </w:rPr>
        <w:t>정태성</w:t>
      </w:r>
    </w:p>
    <w:p w:rsidR="00F215D5" w:rsidRDefault="00F215D5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0</w:t>
      </w:r>
      <w:r>
        <w:rPr>
          <w:rFonts w:ascii="맑은 고딕" w:eastAsia="맑은 고딕" w:hAnsi="맑은 고딕"/>
          <w:color w:val="auto"/>
        </w:rPr>
        <w:t xml:space="preserve">411 – </w:t>
      </w:r>
      <w:r>
        <w:rPr>
          <w:rFonts w:ascii="맑은 고딕" w:eastAsia="맑은 고딕" w:hAnsi="맑은 고딕" w:hint="eastAsia"/>
          <w:color w:val="auto"/>
        </w:rPr>
        <w:t xml:space="preserve">영수증 최종 수정자 정보 항목 추가 </w:t>
      </w:r>
      <w:r>
        <w:rPr>
          <w:rFonts w:ascii="맑은 고딕" w:eastAsia="맑은 고딕" w:hAnsi="맑은 고딕"/>
          <w:color w:val="auto"/>
        </w:rPr>
        <w:t xml:space="preserve">(LST_MOD_USER_EMP_CD </w:t>
      </w:r>
      <w:r>
        <w:rPr>
          <w:rFonts w:ascii="맑은 고딕" w:eastAsia="맑은 고딕" w:hAnsi="맑은 고딕" w:hint="eastAsia"/>
          <w:color w:val="auto"/>
        </w:rPr>
        <w:t xml:space="preserve">외 </w:t>
      </w:r>
      <w:r>
        <w:rPr>
          <w:rFonts w:ascii="맑은 고딕" w:eastAsia="맑은 고딕" w:hAnsi="맑은 고딕"/>
          <w:color w:val="auto"/>
        </w:rPr>
        <w:t>3</w:t>
      </w:r>
      <w:r>
        <w:rPr>
          <w:rFonts w:ascii="맑은 고딕" w:eastAsia="맑은 고딕" w:hAnsi="맑은 고딕" w:hint="eastAsia"/>
          <w:color w:val="auto"/>
        </w:rPr>
        <w:t>개)</w:t>
      </w:r>
    </w:p>
    <w:p w:rsidR="00F215D5" w:rsidRDefault="00F215D5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 xml:space="preserve">9411 – </w:t>
      </w:r>
      <w:r>
        <w:rPr>
          <w:rFonts w:ascii="맑은 고딕" w:eastAsia="맑은 고딕" w:hAnsi="맑은 고딕" w:hint="eastAsia"/>
          <w:color w:val="auto"/>
        </w:rPr>
        <w:t xml:space="preserve">영수증 상태 변경 </w:t>
      </w:r>
      <w:r>
        <w:rPr>
          <w:rFonts w:ascii="맑은 고딕" w:eastAsia="맑은 고딕" w:hAnsi="맑은 고딕"/>
          <w:color w:val="auto"/>
        </w:rPr>
        <w:t xml:space="preserve">API </w:t>
      </w:r>
      <w:r>
        <w:rPr>
          <w:rFonts w:ascii="맑은 고딕" w:eastAsia="맑은 고딕" w:hAnsi="맑은 고딕" w:hint="eastAsia"/>
          <w:color w:val="auto"/>
        </w:rPr>
        <w:t xml:space="preserve">추가 </w:t>
      </w:r>
      <w:r>
        <w:rPr>
          <w:rFonts w:ascii="맑은 고딕" w:eastAsia="맑은 고딕" w:hAnsi="맑은 고딕"/>
          <w:color w:val="auto"/>
        </w:rPr>
        <w:t>(</w:t>
      </w:r>
      <w:r>
        <w:rPr>
          <w:rFonts w:ascii="맑은 고딕" w:eastAsia="맑은 고딕" w:hAnsi="맑은 고딕" w:hint="eastAsia"/>
          <w:color w:val="auto"/>
        </w:rPr>
        <w:t>영수증 미작성 거래인 경우 영수증 작성 내역 생성 기능 포함)</w:t>
      </w:r>
    </w:p>
    <w:p w:rsidR="00571D3B" w:rsidRDefault="00571D3B" w:rsidP="00571D3B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 xml:space="preserve">V3.0 – 20180528_r2 – 2018.05.28 – </w:t>
      </w:r>
      <w:r>
        <w:rPr>
          <w:rFonts w:ascii="맑은 고딕" w:eastAsia="맑은 고딕" w:hAnsi="맑은 고딕" w:hint="eastAsia"/>
          <w:color w:val="auto"/>
        </w:rPr>
        <w:t>정태성</w:t>
      </w:r>
    </w:p>
    <w:p w:rsidR="00571D3B" w:rsidRDefault="00571D3B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 xml:space="preserve">0411 – </w:t>
      </w:r>
      <w:r>
        <w:rPr>
          <w:rFonts w:ascii="맑은 고딕" w:eastAsia="맑은 고딕" w:hAnsi="맑은 고딕" w:hint="eastAsia"/>
          <w:color w:val="auto"/>
        </w:rPr>
        <w:t xml:space="preserve">조회 기준 일자 필드 추가 </w:t>
      </w:r>
      <w:r>
        <w:rPr>
          <w:rFonts w:ascii="맑은 고딕" w:eastAsia="맑은 고딕" w:hAnsi="맑은 고딕"/>
          <w:color w:val="auto"/>
        </w:rPr>
        <w:t>(REQ_DATE_TYPE) (</w:t>
      </w:r>
      <w:r>
        <w:rPr>
          <w:rFonts w:ascii="맑은 고딕" w:eastAsia="맑은 고딕" w:hAnsi="맑은 고딕" w:hint="eastAsia"/>
          <w:color w:val="auto"/>
        </w:rPr>
        <w:t>A: 승인,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B: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수집,</w:t>
      </w:r>
      <w:r>
        <w:rPr>
          <w:rFonts w:ascii="맑은 고딕" w:eastAsia="맑은 고딕" w:hAnsi="맑은 고딕"/>
          <w:color w:val="auto"/>
        </w:rPr>
        <w:t xml:space="preserve"> C:</w:t>
      </w:r>
      <w:r>
        <w:rPr>
          <w:rFonts w:ascii="맑은 고딕" w:eastAsia="맑은 고딕" w:hAnsi="맑은 고딕" w:hint="eastAsia"/>
          <w:color w:val="auto"/>
        </w:rPr>
        <w:t>처리)</w:t>
      </w:r>
    </w:p>
    <w:p w:rsidR="00231B71" w:rsidRDefault="00231B71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V</w:t>
      </w:r>
      <w:r>
        <w:rPr>
          <w:rFonts w:ascii="맑은 고딕" w:eastAsia="맑은 고딕" w:hAnsi="맑은 고딕"/>
          <w:color w:val="auto"/>
        </w:rPr>
        <w:t xml:space="preserve">3.01 – 20180731_r1 – 2018.07.31 – </w:t>
      </w:r>
      <w:r>
        <w:rPr>
          <w:rFonts w:ascii="맑은 고딕" w:eastAsia="맑은 고딕" w:hAnsi="맑은 고딕" w:hint="eastAsia"/>
          <w:color w:val="auto"/>
        </w:rPr>
        <w:t>정태성</w:t>
      </w:r>
    </w:p>
    <w:p w:rsidR="00231B71" w:rsidRDefault="00231B71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응답부 </w:t>
      </w:r>
      <w:r>
        <w:rPr>
          <w:rFonts w:ascii="맑은 고딕" w:eastAsia="맑은 고딕" w:hAnsi="맑은 고딕"/>
          <w:color w:val="auto"/>
        </w:rPr>
        <w:t xml:space="preserve">RES_COUNT </w:t>
      </w:r>
      <w:r>
        <w:rPr>
          <w:rFonts w:ascii="맑은 고딕" w:eastAsia="맑은 고딕" w:hAnsi="맑은 고딕" w:hint="eastAsia"/>
          <w:color w:val="auto"/>
        </w:rPr>
        <w:t>필드삭제</w:t>
      </w:r>
    </w:p>
    <w:p w:rsidR="00231B71" w:rsidRDefault="00231B71" w:rsidP="00A0636E">
      <w:pPr>
        <w:contextualSpacing/>
        <w:rPr>
          <w:rFonts w:ascii="맑은 고딕" w:eastAsia="맑은 고딕" w:hAnsi="맑은 고딕"/>
          <w:color w:val="auto"/>
        </w:rPr>
      </w:pPr>
      <w:r w:rsidRPr="00231B71">
        <w:rPr>
          <w:rFonts w:ascii="맑은 고딕" w:eastAsia="맑은 고딕" w:hAnsi="맑은 고딕"/>
          <w:color w:val="auto"/>
        </w:rPr>
        <w:t>0210,0310,0410,0411,0411A,0413,0415,0416,0710,0711,0712,0430,0451,0520,0521,0530,0610,0910,1010,1110,1210,1310,1410,1510,3010,8010,20100,20200,20300,20400,20520</w:t>
      </w:r>
    </w:p>
    <w:p w:rsidR="007C404C" w:rsidRDefault="007C404C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 xml:space="preserve">V3.01 – 20180802_r1 – </w:t>
      </w:r>
      <w:r>
        <w:rPr>
          <w:rFonts w:ascii="맑은 고딕" w:eastAsia="맑은 고딕" w:hAnsi="맑은 고딕" w:hint="eastAsia"/>
          <w:color w:val="auto"/>
        </w:rPr>
        <w:t>정태성</w:t>
      </w:r>
      <w:r>
        <w:rPr>
          <w:rFonts w:ascii="맑은 고딕" w:eastAsia="맑은 고딕" w:hAnsi="맑은 고딕"/>
          <w:color w:val="auto"/>
        </w:rPr>
        <w:br/>
      </w:r>
      <w:r>
        <w:rPr>
          <w:rFonts w:ascii="맑은 고딕" w:eastAsia="맑은 고딕" w:hAnsi="맑은 고딕" w:hint="eastAsia"/>
          <w:color w:val="auto"/>
        </w:rPr>
        <w:t>0</w:t>
      </w:r>
      <w:r>
        <w:rPr>
          <w:rFonts w:ascii="맑은 고딕" w:eastAsia="맑은 고딕" w:hAnsi="맑은 고딕"/>
          <w:color w:val="auto"/>
        </w:rPr>
        <w:t xml:space="preserve">411, 0411A PROC_CUST_HIST </w:t>
      </w:r>
      <w:r>
        <w:rPr>
          <w:rFonts w:ascii="맑은 고딕" w:eastAsia="맑은 고딕" w:hAnsi="맑은 고딕" w:hint="eastAsia"/>
          <w:color w:val="auto"/>
        </w:rPr>
        <w:t xml:space="preserve">배열에 </w:t>
      </w:r>
      <w:r>
        <w:rPr>
          <w:rFonts w:ascii="맑은 고딕" w:eastAsia="맑은 고딕" w:hAnsi="맑은 고딕"/>
          <w:color w:val="auto"/>
        </w:rPr>
        <w:t>BP_MAGR_NO (</w:t>
      </w:r>
      <w:r>
        <w:rPr>
          <w:rFonts w:ascii="맑은 고딕" w:eastAsia="맑은 고딕" w:hAnsi="맑은 고딕" w:hint="eastAsia"/>
          <w:color w:val="auto"/>
        </w:rPr>
        <w:t>거래처 담당자 일련번호)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필드 추가</w:t>
      </w:r>
    </w:p>
    <w:p w:rsidR="00F5292B" w:rsidRDefault="00F5292B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 xml:space="preserve">V3.01 – 20180802_r2 – </w:t>
      </w:r>
      <w:r>
        <w:rPr>
          <w:rFonts w:ascii="맑은 고딕" w:eastAsia="맑은 고딕" w:hAnsi="맑은 고딕" w:hint="eastAsia"/>
          <w:color w:val="auto"/>
        </w:rPr>
        <w:t>정태성,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김인창</w:t>
      </w:r>
    </w:p>
    <w:p w:rsidR="00F5292B" w:rsidRPr="002C6BB3" w:rsidRDefault="00F5292B" w:rsidP="00A0636E">
      <w:pPr>
        <w:contextualSpacing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0</w:t>
      </w:r>
      <w:r>
        <w:rPr>
          <w:rFonts w:ascii="맑은 고딕" w:eastAsia="맑은 고딕" w:hAnsi="맑은 고딕"/>
          <w:color w:val="auto"/>
        </w:rPr>
        <w:t xml:space="preserve">710 </w:t>
      </w:r>
      <w:r>
        <w:rPr>
          <w:rFonts w:ascii="맑은 고딕" w:eastAsia="맑은 고딕" w:hAnsi="맑은 고딕" w:hint="eastAsia"/>
          <w:color w:val="auto"/>
        </w:rPr>
        <w:t>결재자 정보 및 기타 필드 현행화</w:t>
      </w:r>
    </w:p>
    <w:sectPr w:rsidR="00F5292B" w:rsidRPr="002C6BB3" w:rsidSect="00CE0951">
      <w:headerReference w:type="default" r:id="rId22"/>
      <w:footerReference w:type="default" r:id="rId23"/>
      <w:pgSz w:w="12240" w:h="15840" w:code="1"/>
      <w:pgMar w:top="720" w:right="720" w:bottom="720" w:left="72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4D" w:rsidRDefault="00836F4D">
      <w:r>
        <w:separator/>
      </w:r>
    </w:p>
  </w:endnote>
  <w:endnote w:type="continuationSeparator" w:id="0">
    <w:p w:rsidR="00836F4D" w:rsidRDefault="0083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E0" w:rsidRPr="00B573A2" w:rsidRDefault="00140DE0">
    <w:pPr>
      <w:pStyle w:val="ad"/>
      <w:rPr>
        <w:color w:val="A6A6A6"/>
      </w:rPr>
    </w:pPr>
    <w:r>
      <w:rPr>
        <w:color w:val="FFFFFF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3AFF00C3" wp14:editId="63CD178C">
              <wp:simplePos x="0" y="0"/>
              <wp:positionH relativeFrom="column">
                <wp:posOffset>-219075</wp:posOffset>
              </wp:positionH>
              <wp:positionV relativeFrom="paragraph">
                <wp:posOffset>62229</wp:posOffset>
              </wp:positionV>
              <wp:extent cx="6381750" cy="0"/>
              <wp:effectExtent l="0" t="0" r="19050" b="19050"/>
              <wp:wrapNone/>
              <wp:docPr id="2" name="직선 연결선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045DD" id="직선 연결선 21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5pt,4.9pt" to="48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kn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eISRIi1YdPj66fD5Czo8PH7/9hhmoyy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" strokecolor="#d8d8d8" strokeweight=".5pt">
              <v:stroke joinstyle="miter"/>
              <o:lock v:ext="edit" shapetype="f"/>
            </v:line>
          </w:pict>
        </mc:Fallback>
      </mc:AlternateContent>
    </w:r>
    <w:r w:rsidRPr="00B573A2">
      <w:rPr>
        <w:color w:val="A6A6A6"/>
        <w:lang w:val="ko-KR"/>
      </w:rPr>
      <w:t>페이지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PAGE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97217E">
      <w:rPr>
        <w:b/>
        <w:bCs/>
        <w:color w:val="A6A6A6"/>
      </w:rPr>
      <w:t>34</w:t>
    </w:r>
    <w:r w:rsidRPr="00B573A2">
      <w:rPr>
        <w:b/>
        <w:bCs/>
        <w:color w:val="A6A6A6"/>
        <w:sz w:val="24"/>
        <w:szCs w:val="24"/>
      </w:rPr>
      <w:fldChar w:fldCharType="end"/>
    </w:r>
    <w:r w:rsidRPr="00B573A2">
      <w:rPr>
        <w:color w:val="A6A6A6"/>
        <w:lang w:val="ko-KR"/>
      </w:rPr>
      <w:t xml:space="preserve"> / 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NUMPAGES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97217E">
      <w:rPr>
        <w:b/>
        <w:bCs/>
        <w:color w:val="A6A6A6"/>
      </w:rPr>
      <w:t>153</w:t>
    </w:r>
    <w:r w:rsidRPr="00B573A2">
      <w:rPr>
        <w:b/>
        <w:bCs/>
        <w:color w:val="A6A6A6"/>
        <w:sz w:val="24"/>
        <w:szCs w:val="24"/>
      </w:rPr>
      <w:fldChar w:fldCharType="end"/>
    </w:r>
  </w:p>
  <w:p w:rsidR="00140DE0" w:rsidRDefault="00140D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4D" w:rsidRDefault="00836F4D">
      <w:r>
        <w:separator/>
      </w:r>
    </w:p>
  </w:footnote>
  <w:footnote w:type="continuationSeparator" w:id="0">
    <w:p w:rsidR="00836F4D" w:rsidRDefault="00836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DE0" w:rsidRPr="00B573A2" w:rsidRDefault="00140DE0" w:rsidP="00B573A2">
    <w:pPr>
      <w:pStyle w:val="ac"/>
      <w:jc w:val="right"/>
      <w:rPr>
        <w:rFonts w:ascii="맑은 고딕" w:eastAsia="맑은 고딕" w:hAnsi="맑은 고딕"/>
        <w:b/>
      </w:rPr>
    </w:pPr>
    <w:r>
      <w:rPr>
        <w:noProof/>
        <w:color w:val="FFFFFF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587A1F7" wp14:editId="0F5D42AC">
              <wp:simplePos x="0" y="0"/>
              <wp:positionH relativeFrom="column">
                <wp:posOffset>-257175</wp:posOffset>
              </wp:positionH>
              <wp:positionV relativeFrom="paragraph">
                <wp:posOffset>200024</wp:posOffset>
              </wp:positionV>
              <wp:extent cx="6381750" cy="0"/>
              <wp:effectExtent l="0" t="0" r="19050" b="19050"/>
              <wp:wrapNone/>
              <wp:docPr id="4" name="직선 연결선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98459" id="직선 연결선 22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15.75pt" to="482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cV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OMdIkRYsOnz9dPj8BR0eHr9/ewyz0Si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" strokecolor="#d8d8d8" strokeweight=".5pt">
              <v:stroke joinstyle="miter"/>
              <o:lock v:ext="edit" shapetype="f"/>
            </v:line>
          </w:pict>
        </mc:Fallback>
      </mc:AlternateContent>
    </w:r>
    <w:r>
      <w:rPr>
        <w:rFonts w:ascii="맑은 고딕" w:eastAsia="맑은 고딕" w:hAnsi="맑은 고딕" w:hint="eastAsia"/>
        <w:b/>
        <w:color w:val="A6A6A6"/>
      </w:rPr>
      <w:t>비즈플레이 경비관리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35E4E4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71C05C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3883730"/>
    <w:multiLevelType w:val="hybridMultilevel"/>
    <w:tmpl w:val="821CD654"/>
    <w:lvl w:ilvl="0" w:tplc="B35443DA">
      <w:start w:val="1"/>
      <w:numFmt w:val="bullet"/>
      <w:lvlText w:val=""/>
      <w:lvlJc w:val="left"/>
      <w:pPr>
        <w:ind w:left="4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052E678E"/>
    <w:multiLevelType w:val="hybridMultilevel"/>
    <w:tmpl w:val="9B989222"/>
    <w:lvl w:ilvl="0" w:tplc="073289D0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457342"/>
    <w:multiLevelType w:val="hybridMultilevel"/>
    <w:tmpl w:val="5016BA24"/>
    <w:lvl w:ilvl="0" w:tplc="2E2EDFD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26EEB"/>
    <w:multiLevelType w:val="hybridMultilevel"/>
    <w:tmpl w:val="229ADD1E"/>
    <w:lvl w:ilvl="0" w:tplc="68702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CA540F8"/>
    <w:multiLevelType w:val="hybridMultilevel"/>
    <w:tmpl w:val="9AF8BD76"/>
    <w:lvl w:ilvl="0" w:tplc="20FCD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22BD6"/>
    <w:multiLevelType w:val="hybridMultilevel"/>
    <w:tmpl w:val="99329D72"/>
    <w:lvl w:ilvl="0" w:tplc="B540D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F235C5"/>
    <w:multiLevelType w:val="hybridMultilevel"/>
    <w:tmpl w:val="D6505564"/>
    <w:lvl w:ilvl="0" w:tplc="26644EAE">
      <w:numFmt w:val="bullet"/>
      <w:lvlText w:val="※"/>
      <w:lvlJc w:val="left"/>
      <w:pPr>
        <w:ind w:left="900" w:hanging="360"/>
      </w:pPr>
      <w:rPr>
        <w:rFonts w:ascii="HY중고딕" w:eastAsia="HY중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9" w15:restartNumberingAfterBreak="0">
    <w:nsid w:val="122C6092"/>
    <w:multiLevelType w:val="hybridMultilevel"/>
    <w:tmpl w:val="1BEA3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A54ADD"/>
    <w:multiLevelType w:val="multilevel"/>
    <w:tmpl w:val="9B42CB16"/>
    <w:lvl w:ilvl="0">
      <w:start w:val="1"/>
      <w:numFmt w:val="upperRoman"/>
      <w:pStyle w:val="20"/>
      <w:lvlText w:val="%1."/>
      <w:lvlJc w:val="left"/>
      <w:pPr>
        <w:tabs>
          <w:tab w:val="num" w:pos="16"/>
        </w:tabs>
        <w:ind w:left="16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376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6" w:hanging="2160"/>
      </w:pPr>
      <w:rPr>
        <w:rFonts w:hint="default"/>
      </w:rPr>
    </w:lvl>
  </w:abstractNum>
  <w:abstractNum w:abstractNumId="11" w15:restartNumberingAfterBreak="0">
    <w:nsid w:val="163C279D"/>
    <w:multiLevelType w:val="hybridMultilevel"/>
    <w:tmpl w:val="E6669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8F6959"/>
    <w:multiLevelType w:val="hybridMultilevel"/>
    <w:tmpl w:val="4C62BC42"/>
    <w:lvl w:ilvl="0" w:tplc="FB42A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AD0077"/>
    <w:multiLevelType w:val="hybridMultilevel"/>
    <w:tmpl w:val="3008FC30"/>
    <w:lvl w:ilvl="0" w:tplc="955EE5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EC3B89"/>
    <w:multiLevelType w:val="hybridMultilevel"/>
    <w:tmpl w:val="C0308B56"/>
    <w:lvl w:ilvl="0" w:tplc="F6EC5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17F56"/>
    <w:multiLevelType w:val="hybridMultilevel"/>
    <w:tmpl w:val="C7F0F5E8"/>
    <w:lvl w:ilvl="0" w:tplc="ADBEE1C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C304878"/>
    <w:multiLevelType w:val="hybridMultilevel"/>
    <w:tmpl w:val="0D48BF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6E10F6"/>
    <w:multiLevelType w:val="hybridMultilevel"/>
    <w:tmpl w:val="1E445890"/>
    <w:lvl w:ilvl="0" w:tplc="07443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71299"/>
    <w:multiLevelType w:val="hybridMultilevel"/>
    <w:tmpl w:val="49CEB9A8"/>
    <w:lvl w:ilvl="0" w:tplc="79FE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E029E1"/>
    <w:multiLevelType w:val="multilevel"/>
    <w:tmpl w:val="BD8AC85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57E5D71"/>
    <w:multiLevelType w:val="hybridMultilevel"/>
    <w:tmpl w:val="AA52BC5E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1E1B"/>
    <w:multiLevelType w:val="hybridMultilevel"/>
    <w:tmpl w:val="FB4A07F6"/>
    <w:lvl w:ilvl="0" w:tplc="44C23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B90473"/>
    <w:multiLevelType w:val="hybridMultilevel"/>
    <w:tmpl w:val="760E5426"/>
    <w:lvl w:ilvl="0" w:tplc="EFDEA22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3" w15:restartNumberingAfterBreak="0">
    <w:nsid w:val="7220768C"/>
    <w:multiLevelType w:val="hybridMultilevel"/>
    <w:tmpl w:val="26862646"/>
    <w:lvl w:ilvl="0" w:tplc="F28207B6">
      <w:numFmt w:val="bullet"/>
      <w:lvlText w:val="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19"/>
  </w:num>
  <w:num w:numId="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8"/>
  </w:num>
  <w:num w:numId="14">
    <w:abstractNumId w:val="17"/>
  </w:num>
  <w:num w:numId="15">
    <w:abstractNumId w:val="7"/>
  </w:num>
  <w:num w:numId="16">
    <w:abstractNumId w:val="12"/>
  </w:num>
  <w:num w:numId="1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6"/>
  </w:num>
  <w:num w:numId="26">
    <w:abstractNumId w:val="6"/>
  </w:num>
  <w:num w:numId="27">
    <w:abstractNumId w:val="15"/>
  </w:num>
  <w:num w:numId="28">
    <w:abstractNumId w:val="3"/>
  </w:num>
  <w:num w:numId="29">
    <w:abstractNumId w:val="4"/>
  </w:num>
  <w:num w:numId="30">
    <w:abstractNumId w:val="9"/>
  </w:num>
  <w:num w:numId="31">
    <w:abstractNumId w:val="23"/>
  </w:num>
  <w:num w:numId="32">
    <w:abstractNumId w:val="22"/>
  </w:num>
  <w:num w:numId="33">
    <w:abstractNumId w:val="2"/>
  </w:num>
  <w:num w:numId="34">
    <w:abstractNumId w:val="11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15"/>
    <w:rsid w:val="000016CB"/>
    <w:rsid w:val="000023D9"/>
    <w:rsid w:val="00004262"/>
    <w:rsid w:val="000049B3"/>
    <w:rsid w:val="000058AC"/>
    <w:rsid w:val="000072C9"/>
    <w:rsid w:val="00007476"/>
    <w:rsid w:val="00007D04"/>
    <w:rsid w:val="000113C3"/>
    <w:rsid w:val="0001356C"/>
    <w:rsid w:val="000174FF"/>
    <w:rsid w:val="0002005E"/>
    <w:rsid w:val="00020398"/>
    <w:rsid w:val="0002128E"/>
    <w:rsid w:val="00022F83"/>
    <w:rsid w:val="000233B6"/>
    <w:rsid w:val="00023620"/>
    <w:rsid w:val="00023717"/>
    <w:rsid w:val="0002430A"/>
    <w:rsid w:val="000252E8"/>
    <w:rsid w:val="00025B3E"/>
    <w:rsid w:val="00025B56"/>
    <w:rsid w:val="0002637F"/>
    <w:rsid w:val="0002723D"/>
    <w:rsid w:val="000275F9"/>
    <w:rsid w:val="00027AD8"/>
    <w:rsid w:val="0003044A"/>
    <w:rsid w:val="000309ED"/>
    <w:rsid w:val="000312E2"/>
    <w:rsid w:val="00031432"/>
    <w:rsid w:val="000339AD"/>
    <w:rsid w:val="00034232"/>
    <w:rsid w:val="00035CE5"/>
    <w:rsid w:val="000409BB"/>
    <w:rsid w:val="00040D6F"/>
    <w:rsid w:val="00040FE3"/>
    <w:rsid w:val="000420FE"/>
    <w:rsid w:val="00043784"/>
    <w:rsid w:val="00043911"/>
    <w:rsid w:val="00044543"/>
    <w:rsid w:val="00050103"/>
    <w:rsid w:val="00051167"/>
    <w:rsid w:val="00051B66"/>
    <w:rsid w:val="000523FA"/>
    <w:rsid w:val="00055BCE"/>
    <w:rsid w:val="000573AC"/>
    <w:rsid w:val="00057629"/>
    <w:rsid w:val="000601A3"/>
    <w:rsid w:val="00061B39"/>
    <w:rsid w:val="00062532"/>
    <w:rsid w:val="0006435E"/>
    <w:rsid w:val="00064AF6"/>
    <w:rsid w:val="00066F81"/>
    <w:rsid w:val="000717EB"/>
    <w:rsid w:val="00072531"/>
    <w:rsid w:val="00073319"/>
    <w:rsid w:val="00075598"/>
    <w:rsid w:val="00075F5C"/>
    <w:rsid w:val="00076367"/>
    <w:rsid w:val="00076616"/>
    <w:rsid w:val="00080ACE"/>
    <w:rsid w:val="00081CCA"/>
    <w:rsid w:val="00084A40"/>
    <w:rsid w:val="00084AA1"/>
    <w:rsid w:val="00084D96"/>
    <w:rsid w:val="00085329"/>
    <w:rsid w:val="00085E5B"/>
    <w:rsid w:val="00086D3B"/>
    <w:rsid w:val="00087DBF"/>
    <w:rsid w:val="00091C8F"/>
    <w:rsid w:val="00092CC1"/>
    <w:rsid w:val="0009378E"/>
    <w:rsid w:val="00093839"/>
    <w:rsid w:val="000A031D"/>
    <w:rsid w:val="000A057F"/>
    <w:rsid w:val="000A14BB"/>
    <w:rsid w:val="000A2506"/>
    <w:rsid w:val="000A293B"/>
    <w:rsid w:val="000A3514"/>
    <w:rsid w:val="000A3D2F"/>
    <w:rsid w:val="000A6FCD"/>
    <w:rsid w:val="000A703A"/>
    <w:rsid w:val="000B0899"/>
    <w:rsid w:val="000B09A9"/>
    <w:rsid w:val="000B0A89"/>
    <w:rsid w:val="000B20E5"/>
    <w:rsid w:val="000B3DF0"/>
    <w:rsid w:val="000B4EA0"/>
    <w:rsid w:val="000B5E67"/>
    <w:rsid w:val="000B6318"/>
    <w:rsid w:val="000C0636"/>
    <w:rsid w:val="000C0C4E"/>
    <w:rsid w:val="000C0FF8"/>
    <w:rsid w:val="000C2012"/>
    <w:rsid w:val="000C29B1"/>
    <w:rsid w:val="000C302D"/>
    <w:rsid w:val="000C3C8A"/>
    <w:rsid w:val="000C538C"/>
    <w:rsid w:val="000C55AC"/>
    <w:rsid w:val="000C5CE3"/>
    <w:rsid w:val="000C6299"/>
    <w:rsid w:val="000C6642"/>
    <w:rsid w:val="000C6962"/>
    <w:rsid w:val="000C6D74"/>
    <w:rsid w:val="000D1507"/>
    <w:rsid w:val="000D321B"/>
    <w:rsid w:val="000D35CD"/>
    <w:rsid w:val="000D36BB"/>
    <w:rsid w:val="000D3EA7"/>
    <w:rsid w:val="000D4439"/>
    <w:rsid w:val="000D4AFB"/>
    <w:rsid w:val="000D55F2"/>
    <w:rsid w:val="000D58A9"/>
    <w:rsid w:val="000D7B2F"/>
    <w:rsid w:val="000E036E"/>
    <w:rsid w:val="000E077C"/>
    <w:rsid w:val="000E1925"/>
    <w:rsid w:val="000E4AC0"/>
    <w:rsid w:val="000E591E"/>
    <w:rsid w:val="000E622D"/>
    <w:rsid w:val="000E6A38"/>
    <w:rsid w:val="000E6C7B"/>
    <w:rsid w:val="000F09F5"/>
    <w:rsid w:val="000F1018"/>
    <w:rsid w:val="000F2AD2"/>
    <w:rsid w:val="000F36FC"/>
    <w:rsid w:val="000F388A"/>
    <w:rsid w:val="000F60DA"/>
    <w:rsid w:val="000F62D2"/>
    <w:rsid w:val="000F7308"/>
    <w:rsid w:val="001002F2"/>
    <w:rsid w:val="00100375"/>
    <w:rsid w:val="001011AD"/>
    <w:rsid w:val="00103409"/>
    <w:rsid w:val="00103640"/>
    <w:rsid w:val="00104C1D"/>
    <w:rsid w:val="00105492"/>
    <w:rsid w:val="001070E9"/>
    <w:rsid w:val="00107124"/>
    <w:rsid w:val="00116075"/>
    <w:rsid w:val="0011613A"/>
    <w:rsid w:val="00120304"/>
    <w:rsid w:val="00120484"/>
    <w:rsid w:val="001221C0"/>
    <w:rsid w:val="00122C21"/>
    <w:rsid w:val="0012440A"/>
    <w:rsid w:val="001254D9"/>
    <w:rsid w:val="00126369"/>
    <w:rsid w:val="001269A9"/>
    <w:rsid w:val="001272A9"/>
    <w:rsid w:val="001273C5"/>
    <w:rsid w:val="00131E2A"/>
    <w:rsid w:val="001352A7"/>
    <w:rsid w:val="00140DE0"/>
    <w:rsid w:val="00140EAE"/>
    <w:rsid w:val="0014205F"/>
    <w:rsid w:val="00142C6E"/>
    <w:rsid w:val="00142E99"/>
    <w:rsid w:val="0014352D"/>
    <w:rsid w:val="0014392E"/>
    <w:rsid w:val="00143BF7"/>
    <w:rsid w:val="00144FD7"/>
    <w:rsid w:val="001475AF"/>
    <w:rsid w:val="00147AB0"/>
    <w:rsid w:val="00147D73"/>
    <w:rsid w:val="0015139F"/>
    <w:rsid w:val="00152B31"/>
    <w:rsid w:val="0015667C"/>
    <w:rsid w:val="00160519"/>
    <w:rsid w:val="00160A70"/>
    <w:rsid w:val="00161037"/>
    <w:rsid w:val="00161632"/>
    <w:rsid w:val="00162660"/>
    <w:rsid w:val="00163942"/>
    <w:rsid w:val="00163D18"/>
    <w:rsid w:val="0016439F"/>
    <w:rsid w:val="00164A2D"/>
    <w:rsid w:val="00171534"/>
    <w:rsid w:val="00171B9C"/>
    <w:rsid w:val="00171EF2"/>
    <w:rsid w:val="0017361A"/>
    <w:rsid w:val="001758FE"/>
    <w:rsid w:val="00175CF3"/>
    <w:rsid w:val="00177DAC"/>
    <w:rsid w:val="00177E22"/>
    <w:rsid w:val="00180BEB"/>
    <w:rsid w:val="001818FE"/>
    <w:rsid w:val="00181DD7"/>
    <w:rsid w:val="00181FFD"/>
    <w:rsid w:val="00182C7E"/>
    <w:rsid w:val="001841A3"/>
    <w:rsid w:val="0018640D"/>
    <w:rsid w:val="0018677A"/>
    <w:rsid w:val="00186960"/>
    <w:rsid w:val="001951BD"/>
    <w:rsid w:val="00195D4E"/>
    <w:rsid w:val="00196ED5"/>
    <w:rsid w:val="001A0733"/>
    <w:rsid w:val="001A2453"/>
    <w:rsid w:val="001A3F9F"/>
    <w:rsid w:val="001A413D"/>
    <w:rsid w:val="001A453D"/>
    <w:rsid w:val="001A66A5"/>
    <w:rsid w:val="001A7041"/>
    <w:rsid w:val="001A7776"/>
    <w:rsid w:val="001A7B1E"/>
    <w:rsid w:val="001A7D7F"/>
    <w:rsid w:val="001B0636"/>
    <w:rsid w:val="001B224B"/>
    <w:rsid w:val="001B413C"/>
    <w:rsid w:val="001B44F1"/>
    <w:rsid w:val="001B4C09"/>
    <w:rsid w:val="001B5700"/>
    <w:rsid w:val="001B68A8"/>
    <w:rsid w:val="001B6E84"/>
    <w:rsid w:val="001B7B06"/>
    <w:rsid w:val="001C0DD1"/>
    <w:rsid w:val="001C1D9C"/>
    <w:rsid w:val="001C44E3"/>
    <w:rsid w:val="001C4BAE"/>
    <w:rsid w:val="001D1596"/>
    <w:rsid w:val="001D1B6D"/>
    <w:rsid w:val="001D3429"/>
    <w:rsid w:val="001D35D0"/>
    <w:rsid w:val="001D42C2"/>
    <w:rsid w:val="001D5C30"/>
    <w:rsid w:val="001D5C7E"/>
    <w:rsid w:val="001D6D84"/>
    <w:rsid w:val="001D6EB1"/>
    <w:rsid w:val="001D7874"/>
    <w:rsid w:val="001E125F"/>
    <w:rsid w:val="001E1CF1"/>
    <w:rsid w:val="001E4832"/>
    <w:rsid w:val="001E4A8F"/>
    <w:rsid w:val="001E5230"/>
    <w:rsid w:val="001E5347"/>
    <w:rsid w:val="001E74B5"/>
    <w:rsid w:val="001F167A"/>
    <w:rsid w:val="001F1F37"/>
    <w:rsid w:val="001F353A"/>
    <w:rsid w:val="001F472B"/>
    <w:rsid w:val="001F597A"/>
    <w:rsid w:val="001F5C5A"/>
    <w:rsid w:val="001F7688"/>
    <w:rsid w:val="001F7B16"/>
    <w:rsid w:val="00200E80"/>
    <w:rsid w:val="002021FD"/>
    <w:rsid w:val="0020463C"/>
    <w:rsid w:val="00204992"/>
    <w:rsid w:val="00204B9F"/>
    <w:rsid w:val="00204F37"/>
    <w:rsid w:val="00205CD6"/>
    <w:rsid w:val="0020614D"/>
    <w:rsid w:val="00206150"/>
    <w:rsid w:val="00207F04"/>
    <w:rsid w:val="00212E41"/>
    <w:rsid w:val="00213F5D"/>
    <w:rsid w:val="00213F85"/>
    <w:rsid w:val="00214D30"/>
    <w:rsid w:val="0021633B"/>
    <w:rsid w:val="0021760C"/>
    <w:rsid w:val="0021784F"/>
    <w:rsid w:val="00220B7E"/>
    <w:rsid w:val="00220F1C"/>
    <w:rsid w:val="002211BA"/>
    <w:rsid w:val="0022153A"/>
    <w:rsid w:val="00221BA6"/>
    <w:rsid w:val="00221EAB"/>
    <w:rsid w:val="0022204D"/>
    <w:rsid w:val="00224195"/>
    <w:rsid w:val="00230898"/>
    <w:rsid w:val="00231B71"/>
    <w:rsid w:val="002328ED"/>
    <w:rsid w:val="00232C45"/>
    <w:rsid w:val="00232F3A"/>
    <w:rsid w:val="00234157"/>
    <w:rsid w:val="00237957"/>
    <w:rsid w:val="00240107"/>
    <w:rsid w:val="00240B1A"/>
    <w:rsid w:val="00240FE5"/>
    <w:rsid w:val="00241FE7"/>
    <w:rsid w:val="0024293F"/>
    <w:rsid w:val="00243B7F"/>
    <w:rsid w:val="00245A3A"/>
    <w:rsid w:val="0024641D"/>
    <w:rsid w:val="00247FC8"/>
    <w:rsid w:val="00250FF5"/>
    <w:rsid w:val="00251A46"/>
    <w:rsid w:val="00254398"/>
    <w:rsid w:val="00255A17"/>
    <w:rsid w:val="00255B81"/>
    <w:rsid w:val="00255E1E"/>
    <w:rsid w:val="002576F1"/>
    <w:rsid w:val="002615FA"/>
    <w:rsid w:val="00261A72"/>
    <w:rsid w:val="002626AF"/>
    <w:rsid w:val="00263214"/>
    <w:rsid w:val="00263E13"/>
    <w:rsid w:val="00263E9B"/>
    <w:rsid w:val="002645F3"/>
    <w:rsid w:val="00265777"/>
    <w:rsid w:val="00265C9F"/>
    <w:rsid w:val="0026681C"/>
    <w:rsid w:val="00266A8B"/>
    <w:rsid w:val="002702DD"/>
    <w:rsid w:val="0027112A"/>
    <w:rsid w:val="00271811"/>
    <w:rsid w:val="00272C4F"/>
    <w:rsid w:val="00273424"/>
    <w:rsid w:val="00274422"/>
    <w:rsid w:val="00275C18"/>
    <w:rsid w:val="00277628"/>
    <w:rsid w:val="00277AE6"/>
    <w:rsid w:val="0028208F"/>
    <w:rsid w:val="002825FF"/>
    <w:rsid w:val="00284E2A"/>
    <w:rsid w:val="00285168"/>
    <w:rsid w:val="002862F0"/>
    <w:rsid w:val="00286B99"/>
    <w:rsid w:val="00286E78"/>
    <w:rsid w:val="002876D6"/>
    <w:rsid w:val="00290823"/>
    <w:rsid w:val="00293550"/>
    <w:rsid w:val="00293C9F"/>
    <w:rsid w:val="00294413"/>
    <w:rsid w:val="0029454A"/>
    <w:rsid w:val="00295058"/>
    <w:rsid w:val="0029762B"/>
    <w:rsid w:val="002A4CB7"/>
    <w:rsid w:val="002A4F27"/>
    <w:rsid w:val="002A7D49"/>
    <w:rsid w:val="002B005F"/>
    <w:rsid w:val="002B05E0"/>
    <w:rsid w:val="002B23AB"/>
    <w:rsid w:val="002B326E"/>
    <w:rsid w:val="002B3380"/>
    <w:rsid w:val="002B3B44"/>
    <w:rsid w:val="002B543F"/>
    <w:rsid w:val="002B68E5"/>
    <w:rsid w:val="002B6D0C"/>
    <w:rsid w:val="002B75FC"/>
    <w:rsid w:val="002C02B3"/>
    <w:rsid w:val="002C2CC6"/>
    <w:rsid w:val="002C33DF"/>
    <w:rsid w:val="002C3838"/>
    <w:rsid w:val="002C6BB3"/>
    <w:rsid w:val="002D01F7"/>
    <w:rsid w:val="002D20A9"/>
    <w:rsid w:val="002D23A6"/>
    <w:rsid w:val="002D284A"/>
    <w:rsid w:val="002D30AA"/>
    <w:rsid w:val="002D3F2D"/>
    <w:rsid w:val="002D7701"/>
    <w:rsid w:val="002E10D2"/>
    <w:rsid w:val="002E11DA"/>
    <w:rsid w:val="002E207E"/>
    <w:rsid w:val="002E3014"/>
    <w:rsid w:val="002E351B"/>
    <w:rsid w:val="002E3E92"/>
    <w:rsid w:val="002F069F"/>
    <w:rsid w:val="002F0E94"/>
    <w:rsid w:val="002F17AC"/>
    <w:rsid w:val="002F1A30"/>
    <w:rsid w:val="002F1C46"/>
    <w:rsid w:val="002F28F1"/>
    <w:rsid w:val="002F4853"/>
    <w:rsid w:val="002F5AE6"/>
    <w:rsid w:val="002F7004"/>
    <w:rsid w:val="002F786C"/>
    <w:rsid w:val="002F7A64"/>
    <w:rsid w:val="00303181"/>
    <w:rsid w:val="00304F0F"/>
    <w:rsid w:val="00307709"/>
    <w:rsid w:val="00310A27"/>
    <w:rsid w:val="00311602"/>
    <w:rsid w:val="00311DA7"/>
    <w:rsid w:val="00313DA4"/>
    <w:rsid w:val="0031498F"/>
    <w:rsid w:val="003169DE"/>
    <w:rsid w:val="00317111"/>
    <w:rsid w:val="0031716C"/>
    <w:rsid w:val="00317BD7"/>
    <w:rsid w:val="0032156C"/>
    <w:rsid w:val="00323272"/>
    <w:rsid w:val="00326CF4"/>
    <w:rsid w:val="00327669"/>
    <w:rsid w:val="0032768C"/>
    <w:rsid w:val="00327D9A"/>
    <w:rsid w:val="003316AB"/>
    <w:rsid w:val="003322F4"/>
    <w:rsid w:val="00334413"/>
    <w:rsid w:val="00334D32"/>
    <w:rsid w:val="00336318"/>
    <w:rsid w:val="0033665A"/>
    <w:rsid w:val="00337984"/>
    <w:rsid w:val="0034062A"/>
    <w:rsid w:val="003406A9"/>
    <w:rsid w:val="00345007"/>
    <w:rsid w:val="00350B14"/>
    <w:rsid w:val="00350DF0"/>
    <w:rsid w:val="00352877"/>
    <w:rsid w:val="00352898"/>
    <w:rsid w:val="003529DD"/>
    <w:rsid w:val="00353A6B"/>
    <w:rsid w:val="003549AE"/>
    <w:rsid w:val="00355BDA"/>
    <w:rsid w:val="0035725C"/>
    <w:rsid w:val="00357950"/>
    <w:rsid w:val="00360E47"/>
    <w:rsid w:val="003617A7"/>
    <w:rsid w:val="0036183F"/>
    <w:rsid w:val="00362E24"/>
    <w:rsid w:val="003639AD"/>
    <w:rsid w:val="00363E97"/>
    <w:rsid w:val="00364D41"/>
    <w:rsid w:val="00365F1A"/>
    <w:rsid w:val="0036734A"/>
    <w:rsid w:val="00367409"/>
    <w:rsid w:val="0036781D"/>
    <w:rsid w:val="00367EB2"/>
    <w:rsid w:val="003708BB"/>
    <w:rsid w:val="0037166B"/>
    <w:rsid w:val="00373BED"/>
    <w:rsid w:val="00381558"/>
    <w:rsid w:val="00382273"/>
    <w:rsid w:val="00383227"/>
    <w:rsid w:val="0038370E"/>
    <w:rsid w:val="00383F0A"/>
    <w:rsid w:val="00385A42"/>
    <w:rsid w:val="00385EFE"/>
    <w:rsid w:val="00387612"/>
    <w:rsid w:val="00387742"/>
    <w:rsid w:val="00387B2A"/>
    <w:rsid w:val="00387C33"/>
    <w:rsid w:val="003900C7"/>
    <w:rsid w:val="00394829"/>
    <w:rsid w:val="003958FA"/>
    <w:rsid w:val="00396423"/>
    <w:rsid w:val="00396D03"/>
    <w:rsid w:val="003A1E18"/>
    <w:rsid w:val="003A2444"/>
    <w:rsid w:val="003A2C25"/>
    <w:rsid w:val="003A3114"/>
    <w:rsid w:val="003A4A0A"/>
    <w:rsid w:val="003A7122"/>
    <w:rsid w:val="003B0CF4"/>
    <w:rsid w:val="003B5151"/>
    <w:rsid w:val="003B6F87"/>
    <w:rsid w:val="003B7354"/>
    <w:rsid w:val="003C20B3"/>
    <w:rsid w:val="003C265C"/>
    <w:rsid w:val="003C463A"/>
    <w:rsid w:val="003C6A51"/>
    <w:rsid w:val="003C7727"/>
    <w:rsid w:val="003C7730"/>
    <w:rsid w:val="003D20DB"/>
    <w:rsid w:val="003D5DAB"/>
    <w:rsid w:val="003D7C4C"/>
    <w:rsid w:val="003E03FC"/>
    <w:rsid w:val="003E057A"/>
    <w:rsid w:val="003E0B2C"/>
    <w:rsid w:val="003E1EB3"/>
    <w:rsid w:val="003E3146"/>
    <w:rsid w:val="003E341C"/>
    <w:rsid w:val="003E41C8"/>
    <w:rsid w:val="003E7724"/>
    <w:rsid w:val="003F0DC4"/>
    <w:rsid w:val="003F1179"/>
    <w:rsid w:val="003F1DCF"/>
    <w:rsid w:val="003F4294"/>
    <w:rsid w:val="003F4617"/>
    <w:rsid w:val="003F4CA0"/>
    <w:rsid w:val="003F591F"/>
    <w:rsid w:val="003F5DF3"/>
    <w:rsid w:val="003F6861"/>
    <w:rsid w:val="003F7DEF"/>
    <w:rsid w:val="004011B6"/>
    <w:rsid w:val="004017F3"/>
    <w:rsid w:val="0040224E"/>
    <w:rsid w:val="00403E11"/>
    <w:rsid w:val="004057B2"/>
    <w:rsid w:val="00407823"/>
    <w:rsid w:val="00410D16"/>
    <w:rsid w:val="00411C2C"/>
    <w:rsid w:val="0041360B"/>
    <w:rsid w:val="004140AE"/>
    <w:rsid w:val="00414AAF"/>
    <w:rsid w:val="00415205"/>
    <w:rsid w:val="00416165"/>
    <w:rsid w:val="00417447"/>
    <w:rsid w:val="004176AA"/>
    <w:rsid w:val="0042220C"/>
    <w:rsid w:val="004231F4"/>
    <w:rsid w:val="0042424D"/>
    <w:rsid w:val="00424688"/>
    <w:rsid w:val="00424ED6"/>
    <w:rsid w:val="004250C9"/>
    <w:rsid w:val="00427CE9"/>
    <w:rsid w:val="00431073"/>
    <w:rsid w:val="004319D1"/>
    <w:rsid w:val="004334C7"/>
    <w:rsid w:val="0043470B"/>
    <w:rsid w:val="004347B0"/>
    <w:rsid w:val="00434EAD"/>
    <w:rsid w:val="00435C8F"/>
    <w:rsid w:val="00436862"/>
    <w:rsid w:val="00440483"/>
    <w:rsid w:val="004445A1"/>
    <w:rsid w:val="00444945"/>
    <w:rsid w:val="00444D42"/>
    <w:rsid w:val="00444D43"/>
    <w:rsid w:val="00445CA6"/>
    <w:rsid w:val="00446422"/>
    <w:rsid w:val="00450437"/>
    <w:rsid w:val="004509B2"/>
    <w:rsid w:val="00451223"/>
    <w:rsid w:val="004525AD"/>
    <w:rsid w:val="0045378E"/>
    <w:rsid w:val="004551C4"/>
    <w:rsid w:val="004555A6"/>
    <w:rsid w:val="004555F9"/>
    <w:rsid w:val="00457443"/>
    <w:rsid w:val="0046012E"/>
    <w:rsid w:val="004614A8"/>
    <w:rsid w:val="004615AF"/>
    <w:rsid w:val="004618CF"/>
    <w:rsid w:val="00462A58"/>
    <w:rsid w:val="004636B3"/>
    <w:rsid w:val="0046389E"/>
    <w:rsid w:val="00464B51"/>
    <w:rsid w:val="00465BC7"/>
    <w:rsid w:val="0046671C"/>
    <w:rsid w:val="00467B22"/>
    <w:rsid w:val="00467FD5"/>
    <w:rsid w:val="00470518"/>
    <w:rsid w:val="0047098A"/>
    <w:rsid w:val="00470AF7"/>
    <w:rsid w:val="00470FE4"/>
    <w:rsid w:val="004716CC"/>
    <w:rsid w:val="00472DBF"/>
    <w:rsid w:val="00473735"/>
    <w:rsid w:val="00475C4D"/>
    <w:rsid w:val="00476600"/>
    <w:rsid w:val="0047716D"/>
    <w:rsid w:val="00480ED2"/>
    <w:rsid w:val="00482D2E"/>
    <w:rsid w:val="00483161"/>
    <w:rsid w:val="004869FB"/>
    <w:rsid w:val="00486B88"/>
    <w:rsid w:val="004875F7"/>
    <w:rsid w:val="004876E6"/>
    <w:rsid w:val="00494281"/>
    <w:rsid w:val="00494E5F"/>
    <w:rsid w:val="004955E7"/>
    <w:rsid w:val="00495D5D"/>
    <w:rsid w:val="004960F8"/>
    <w:rsid w:val="004961B4"/>
    <w:rsid w:val="004A060D"/>
    <w:rsid w:val="004A2C85"/>
    <w:rsid w:val="004A321A"/>
    <w:rsid w:val="004A371E"/>
    <w:rsid w:val="004A5BCC"/>
    <w:rsid w:val="004A6175"/>
    <w:rsid w:val="004B0A06"/>
    <w:rsid w:val="004B3EDC"/>
    <w:rsid w:val="004B77BC"/>
    <w:rsid w:val="004C03D6"/>
    <w:rsid w:val="004C0D87"/>
    <w:rsid w:val="004C420B"/>
    <w:rsid w:val="004C5E7D"/>
    <w:rsid w:val="004C6623"/>
    <w:rsid w:val="004D0A82"/>
    <w:rsid w:val="004D1AC9"/>
    <w:rsid w:val="004D1C40"/>
    <w:rsid w:val="004D31C7"/>
    <w:rsid w:val="004D32BA"/>
    <w:rsid w:val="004D405E"/>
    <w:rsid w:val="004D4868"/>
    <w:rsid w:val="004D491F"/>
    <w:rsid w:val="004D734F"/>
    <w:rsid w:val="004E054B"/>
    <w:rsid w:val="004E0F4A"/>
    <w:rsid w:val="004E26EF"/>
    <w:rsid w:val="004E3BFA"/>
    <w:rsid w:val="004E4FC3"/>
    <w:rsid w:val="004E5A11"/>
    <w:rsid w:val="004F0B01"/>
    <w:rsid w:val="004F35DF"/>
    <w:rsid w:val="004F4E68"/>
    <w:rsid w:val="004F5836"/>
    <w:rsid w:val="004F5AC2"/>
    <w:rsid w:val="004F64D1"/>
    <w:rsid w:val="00500041"/>
    <w:rsid w:val="00501232"/>
    <w:rsid w:val="00501277"/>
    <w:rsid w:val="0050259D"/>
    <w:rsid w:val="00502CE4"/>
    <w:rsid w:val="0050335E"/>
    <w:rsid w:val="005059E7"/>
    <w:rsid w:val="00505C2D"/>
    <w:rsid w:val="0050687D"/>
    <w:rsid w:val="00507E2F"/>
    <w:rsid w:val="005105C3"/>
    <w:rsid w:val="00512E92"/>
    <w:rsid w:val="00515AB0"/>
    <w:rsid w:val="00520D4A"/>
    <w:rsid w:val="0052107A"/>
    <w:rsid w:val="00524DE0"/>
    <w:rsid w:val="0052516F"/>
    <w:rsid w:val="0052529E"/>
    <w:rsid w:val="005256E3"/>
    <w:rsid w:val="00526DB1"/>
    <w:rsid w:val="0052712D"/>
    <w:rsid w:val="005313E1"/>
    <w:rsid w:val="00533369"/>
    <w:rsid w:val="0053376A"/>
    <w:rsid w:val="0053476C"/>
    <w:rsid w:val="005368EA"/>
    <w:rsid w:val="0053741C"/>
    <w:rsid w:val="00540983"/>
    <w:rsid w:val="0054147A"/>
    <w:rsid w:val="00541D33"/>
    <w:rsid w:val="00542290"/>
    <w:rsid w:val="00542468"/>
    <w:rsid w:val="005428A9"/>
    <w:rsid w:val="0054362B"/>
    <w:rsid w:val="00543A66"/>
    <w:rsid w:val="00544333"/>
    <w:rsid w:val="00545777"/>
    <w:rsid w:val="005468E1"/>
    <w:rsid w:val="0054709C"/>
    <w:rsid w:val="00547800"/>
    <w:rsid w:val="005509CB"/>
    <w:rsid w:val="0055176A"/>
    <w:rsid w:val="005521DE"/>
    <w:rsid w:val="0055292D"/>
    <w:rsid w:val="005539A2"/>
    <w:rsid w:val="005543F3"/>
    <w:rsid w:val="00554CEB"/>
    <w:rsid w:val="00555EEE"/>
    <w:rsid w:val="00561560"/>
    <w:rsid w:val="00561BE4"/>
    <w:rsid w:val="0056285D"/>
    <w:rsid w:val="005637AD"/>
    <w:rsid w:val="0056495F"/>
    <w:rsid w:val="00564A1A"/>
    <w:rsid w:val="005651C8"/>
    <w:rsid w:val="00570052"/>
    <w:rsid w:val="005715E3"/>
    <w:rsid w:val="00571D3B"/>
    <w:rsid w:val="005738A3"/>
    <w:rsid w:val="0057470E"/>
    <w:rsid w:val="00574779"/>
    <w:rsid w:val="00575AB7"/>
    <w:rsid w:val="00577070"/>
    <w:rsid w:val="00581615"/>
    <w:rsid w:val="00582472"/>
    <w:rsid w:val="00583C0C"/>
    <w:rsid w:val="00587257"/>
    <w:rsid w:val="00590A1D"/>
    <w:rsid w:val="00591A0E"/>
    <w:rsid w:val="00591B2B"/>
    <w:rsid w:val="00592AC8"/>
    <w:rsid w:val="00595AC6"/>
    <w:rsid w:val="0059645E"/>
    <w:rsid w:val="00596B8C"/>
    <w:rsid w:val="00597F7F"/>
    <w:rsid w:val="005A2238"/>
    <w:rsid w:val="005A259A"/>
    <w:rsid w:val="005A2D80"/>
    <w:rsid w:val="005A365A"/>
    <w:rsid w:val="005A3788"/>
    <w:rsid w:val="005A3902"/>
    <w:rsid w:val="005A4C90"/>
    <w:rsid w:val="005A4E79"/>
    <w:rsid w:val="005A7435"/>
    <w:rsid w:val="005A7436"/>
    <w:rsid w:val="005B1B58"/>
    <w:rsid w:val="005B2519"/>
    <w:rsid w:val="005B2FED"/>
    <w:rsid w:val="005B4954"/>
    <w:rsid w:val="005B51BD"/>
    <w:rsid w:val="005B60ED"/>
    <w:rsid w:val="005B72F1"/>
    <w:rsid w:val="005C0351"/>
    <w:rsid w:val="005C415A"/>
    <w:rsid w:val="005C4526"/>
    <w:rsid w:val="005C4616"/>
    <w:rsid w:val="005C614F"/>
    <w:rsid w:val="005C6563"/>
    <w:rsid w:val="005D00FC"/>
    <w:rsid w:val="005D191C"/>
    <w:rsid w:val="005D4E29"/>
    <w:rsid w:val="005D5431"/>
    <w:rsid w:val="005D5C56"/>
    <w:rsid w:val="005D7121"/>
    <w:rsid w:val="005E01E3"/>
    <w:rsid w:val="005E0AF3"/>
    <w:rsid w:val="005E1042"/>
    <w:rsid w:val="005E224B"/>
    <w:rsid w:val="005E26E9"/>
    <w:rsid w:val="005E3F4E"/>
    <w:rsid w:val="005E7977"/>
    <w:rsid w:val="005F1344"/>
    <w:rsid w:val="005F1DB9"/>
    <w:rsid w:val="005F3B54"/>
    <w:rsid w:val="005F4D13"/>
    <w:rsid w:val="005F5170"/>
    <w:rsid w:val="005F72E4"/>
    <w:rsid w:val="00600B1D"/>
    <w:rsid w:val="00600F49"/>
    <w:rsid w:val="006012B9"/>
    <w:rsid w:val="00604DAE"/>
    <w:rsid w:val="00605400"/>
    <w:rsid w:val="0060680A"/>
    <w:rsid w:val="00607475"/>
    <w:rsid w:val="00610191"/>
    <w:rsid w:val="006126A7"/>
    <w:rsid w:val="006137B2"/>
    <w:rsid w:val="0061390E"/>
    <w:rsid w:val="0061436C"/>
    <w:rsid w:val="006157BF"/>
    <w:rsid w:val="00616B2E"/>
    <w:rsid w:val="0061708B"/>
    <w:rsid w:val="00617D46"/>
    <w:rsid w:val="006204EA"/>
    <w:rsid w:val="006206D2"/>
    <w:rsid w:val="00620EAC"/>
    <w:rsid w:val="00621E42"/>
    <w:rsid w:val="00624378"/>
    <w:rsid w:val="00626A06"/>
    <w:rsid w:val="00633043"/>
    <w:rsid w:val="00634313"/>
    <w:rsid w:val="00635A80"/>
    <w:rsid w:val="00636E39"/>
    <w:rsid w:val="00642738"/>
    <w:rsid w:val="00643C18"/>
    <w:rsid w:val="006444EF"/>
    <w:rsid w:val="00647B3C"/>
    <w:rsid w:val="006505E5"/>
    <w:rsid w:val="00651FB2"/>
    <w:rsid w:val="006523FE"/>
    <w:rsid w:val="006525E3"/>
    <w:rsid w:val="006535F5"/>
    <w:rsid w:val="0065501D"/>
    <w:rsid w:val="00655B50"/>
    <w:rsid w:val="00655DC6"/>
    <w:rsid w:val="00657196"/>
    <w:rsid w:val="00657A13"/>
    <w:rsid w:val="006608BA"/>
    <w:rsid w:val="0066493D"/>
    <w:rsid w:val="00665ED2"/>
    <w:rsid w:val="006660BE"/>
    <w:rsid w:val="006702BE"/>
    <w:rsid w:val="00671319"/>
    <w:rsid w:val="006725E0"/>
    <w:rsid w:val="00673829"/>
    <w:rsid w:val="00673B75"/>
    <w:rsid w:val="0067423D"/>
    <w:rsid w:val="00674DC5"/>
    <w:rsid w:val="0067537C"/>
    <w:rsid w:val="006754DA"/>
    <w:rsid w:val="0067675E"/>
    <w:rsid w:val="006767D7"/>
    <w:rsid w:val="00681740"/>
    <w:rsid w:val="00684C4E"/>
    <w:rsid w:val="006865B9"/>
    <w:rsid w:val="00690EF9"/>
    <w:rsid w:val="0069141B"/>
    <w:rsid w:val="00691DF1"/>
    <w:rsid w:val="00691ED4"/>
    <w:rsid w:val="00692182"/>
    <w:rsid w:val="006924C2"/>
    <w:rsid w:val="00692A90"/>
    <w:rsid w:val="006938A2"/>
    <w:rsid w:val="00693CF8"/>
    <w:rsid w:val="006940DC"/>
    <w:rsid w:val="00694D07"/>
    <w:rsid w:val="006971A5"/>
    <w:rsid w:val="006A096D"/>
    <w:rsid w:val="006A11E2"/>
    <w:rsid w:val="006A1431"/>
    <w:rsid w:val="006A1C87"/>
    <w:rsid w:val="006A22E9"/>
    <w:rsid w:val="006A2C11"/>
    <w:rsid w:val="006A45BC"/>
    <w:rsid w:val="006A4A9A"/>
    <w:rsid w:val="006A52D0"/>
    <w:rsid w:val="006A652C"/>
    <w:rsid w:val="006B0556"/>
    <w:rsid w:val="006B1FED"/>
    <w:rsid w:val="006B4CC8"/>
    <w:rsid w:val="006B57EA"/>
    <w:rsid w:val="006B6D6B"/>
    <w:rsid w:val="006B6DA7"/>
    <w:rsid w:val="006B7E69"/>
    <w:rsid w:val="006C1346"/>
    <w:rsid w:val="006C313E"/>
    <w:rsid w:val="006C5A39"/>
    <w:rsid w:val="006C616B"/>
    <w:rsid w:val="006C7EE1"/>
    <w:rsid w:val="006D0680"/>
    <w:rsid w:val="006D0C10"/>
    <w:rsid w:val="006D42FF"/>
    <w:rsid w:val="006D5A0B"/>
    <w:rsid w:val="006D6488"/>
    <w:rsid w:val="006D6DB9"/>
    <w:rsid w:val="006E1D43"/>
    <w:rsid w:val="006E210F"/>
    <w:rsid w:val="006E2EAB"/>
    <w:rsid w:val="006E3BDC"/>
    <w:rsid w:val="006E3FCA"/>
    <w:rsid w:val="006E41C3"/>
    <w:rsid w:val="006E4E72"/>
    <w:rsid w:val="006E5ADE"/>
    <w:rsid w:val="006E5C3D"/>
    <w:rsid w:val="006E6043"/>
    <w:rsid w:val="006E74AC"/>
    <w:rsid w:val="006F0C4E"/>
    <w:rsid w:val="006F0D94"/>
    <w:rsid w:val="006F1282"/>
    <w:rsid w:val="006F2135"/>
    <w:rsid w:val="006F31AB"/>
    <w:rsid w:val="006F4088"/>
    <w:rsid w:val="006F497A"/>
    <w:rsid w:val="006F4A49"/>
    <w:rsid w:val="006F63CE"/>
    <w:rsid w:val="006F6756"/>
    <w:rsid w:val="006F7951"/>
    <w:rsid w:val="006F7A01"/>
    <w:rsid w:val="00701207"/>
    <w:rsid w:val="00701C1F"/>
    <w:rsid w:val="00703B93"/>
    <w:rsid w:val="007048F9"/>
    <w:rsid w:val="007056C1"/>
    <w:rsid w:val="00710579"/>
    <w:rsid w:val="00711C15"/>
    <w:rsid w:val="0071254F"/>
    <w:rsid w:val="00713DAB"/>
    <w:rsid w:val="007145B1"/>
    <w:rsid w:val="00714811"/>
    <w:rsid w:val="007154C2"/>
    <w:rsid w:val="0071697C"/>
    <w:rsid w:val="0072168F"/>
    <w:rsid w:val="00721C6B"/>
    <w:rsid w:val="007231F4"/>
    <w:rsid w:val="007237F5"/>
    <w:rsid w:val="0072509A"/>
    <w:rsid w:val="007313F6"/>
    <w:rsid w:val="00731867"/>
    <w:rsid w:val="0073370D"/>
    <w:rsid w:val="007356CF"/>
    <w:rsid w:val="00735BDA"/>
    <w:rsid w:val="00736201"/>
    <w:rsid w:val="007363FD"/>
    <w:rsid w:val="00736C50"/>
    <w:rsid w:val="0073770B"/>
    <w:rsid w:val="007421F6"/>
    <w:rsid w:val="0074308F"/>
    <w:rsid w:val="0075007E"/>
    <w:rsid w:val="007507C5"/>
    <w:rsid w:val="007528C1"/>
    <w:rsid w:val="00752D41"/>
    <w:rsid w:val="00753CEC"/>
    <w:rsid w:val="00754385"/>
    <w:rsid w:val="00756156"/>
    <w:rsid w:val="00757F8A"/>
    <w:rsid w:val="00760511"/>
    <w:rsid w:val="007613FA"/>
    <w:rsid w:val="00762406"/>
    <w:rsid w:val="00762428"/>
    <w:rsid w:val="00762573"/>
    <w:rsid w:val="007631A9"/>
    <w:rsid w:val="0076463B"/>
    <w:rsid w:val="00765BC1"/>
    <w:rsid w:val="007661E6"/>
    <w:rsid w:val="00767156"/>
    <w:rsid w:val="00770F83"/>
    <w:rsid w:val="00771B1C"/>
    <w:rsid w:val="007724E3"/>
    <w:rsid w:val="00772D3D"/>
    <w:rsid w:val="00772FB2"/>
    <w:rsid w:val="00775001"/>
    <w:rsid w:val="0077564F"/>
    <w:rsid w:val="00777023"/>
    <w:rsid w:val="00781C77"/>
    <w:rsid w:val="00781F90"/>
    <w:rsid w:val="00781FCD"/>
    <w:rsid w:val="0078200D"/>
    <w:rsid w:val="007834D7"/>
    <w:rsid w:val="0078449F"/>
    <w:rsid w:val="00784F04"/>
    <w:rsid w:val="00785E23"/>
    <w:rsid w:val="00787424"/>
    <w:rsid w:val="00787510"/>
    <w:rsid w:val="00787751"/>
    <w:rsid w:val="00790F18"/>
    <w:rsid w:val="007910EC"/>
    <w:rsid w:val="00792424"/>
    <w:rsid w:val="00792F9B"/>
    <w:rsid w:val="007933D5"/>
    <w:rsid w:val="007938F2"/>
    <w:rsid w:val="00794810"/>
    <w:rsid w:val="00795671"/>
    <w:rsid w:val="00795753"/>
    <w:rsid w:val="007958FE"/>
    <w:rsid w:val="0079610B"/>
    <w:rsid w:val="00796B46"/>
    <w:rsid w:val="007A09E6"/>
    <w:rsid w:val="007A0AD3"/>
    <w:rsid w:val="007A7D1B"/>
    <w:rsid w:val="007B0D21"/>
    <w:rsid w:val="007B0FE7"/>
    <w:rsid w:val="007B1DE7"/>
    <w:rsid w:val="007B2B02"/>
    <w:rsid w:val="007B3711"/>
    <w:rsid w:val="007B3903"/>
    <w:rsid w:val="007B3F72"/>
    <w:rsid w:val="007B4D4C"/>
    <w:rsid w:val="007B7DE9"/>
    <w:rsid w:val="007C08BE"/>
    <w:rsid w:val="007C136F"/>
    <w:rsid w:val="007C1DDF"/>
    <w:rsid w:val="007C404C"/>
    <w:rsid w:val="007C42D0"/>
    <w:rsid w:val="007C54AC"/>
    <w:rsid w:val="007C55E4"/>
    <w:rsid w:val="007C5A43"/>
    <w:rsid w:val="007C5B24"/>
    <w:rsid w:val="007C6718"/>
    <w:rsid w:val="007C7B45"/>
    <w:rsid w:val="007D0995"/>
    <w:rsid w:val="007D43F2"/>
    <w:rsid w:val="007D4770"/>
    <w:rsid w:val="007E0A29"/>
    <w:rsid w:val="007E136E"/>
    <w:rsid w:val="007E1C24"/>
    <w:rsid w:val="007E2675"/>
    <w:rsid w:val="007E37AE"/>
    <w:rsid w:val="007E44B9"/>
    <w:rsid w:val="007E6999"/>
    <w:rsid w:val="007E7DD6"/>
    <w:rsid w:val="007F1D4A"/>
    <w:rsid w:val="007F3AE5"/>
    <w:rsid w:val="007F3B78"/>
    <w:rsid w:val="007F4C30"/>
    <w:rsid w:val="007F63B2"/>
    <w:rsid w:val="007F6605"/>
    <w:rsid w:val="007F71C3"/>
    <w:rsid w:val="00802B19"/>
    <w:rsid w:val="00803622"/>
    <w:rsid w:val="008038FA"/>
    <w:rsid w:val="00806AA8"/>
    <w:rsid w:val="008108FE"/>
    <w:rsid w:val="00811A02"/>
    <w:rsid w:val="00812909"/>
    <w:rsid w:val="00812ABF"/>
    <w:rsid w:val="00813F60"/>
    <w:rsid w:val="008144D8"/>
    <w:rsid w:val="00815000"/>
    <w:rsid w:val="00815BE5"/>
    <w:rsid w:val="00817B33"/>
    <w:rsid w:val="008200D5"/>
    <w:rsid w:val="00820117"/>
    <w:rsid w:val="008257BB"/>
    <w:rsid w:val="00827387"/>
    <w:rsid w:val="00827408"/>
    <w:rsid w:val="00830367"/>
    <w:rsid w:val="00831ACC"/>
    <w:rsid w:val="00831F9F"/>
    <w:rsid w:val="008326E8"/>
    <w:rsid w:val="00833B38"/>
    <w:rsid w:val="00836037"/>
    <w:rsid w:val="0083636C"/>
    <w:rsid w:val="008365FF"/>
    <w:rsid w:val="00836F4D"/>
    <w:rsid w:val="00836F53"/>
    <w:rsid w:val="00836FBB"/>
    <w:rsid w:val="00837010"/>
    <w:rsid w:val="008447A9"/>
    <w:rsid w:val="00844A76"/>
    <w:rsid w:val="00844F48"/>
    <w:rsid w:val="0084586A"/>
    <w:rsid w:val="008458C1"/>
    <w:rsid w:val="008478EC"/>
    <w:rsid w:val="00851D15"/>
    <w:rsid w:val="00852452"/>
    <w:rsid w:val="008547E1"/>
    <w:rsid w:val="00855D58"/>
    <w:rsid w:val="00855F80"/>
    <w:rsid w:val="00857884"/>
    <w:rsid w:val="008617B2"/>
    <w:rsid w:val="00861D5F"/>
    <w:rsid w:val="00861EF9"/>
    <w:rsid w:val="0086385B"/>
    <w:rsid w:val="00865974"/>
    <w:rsid w:val="00866782"/>
    <w:rsid w:val="00866CBB"/>
    <w:rsid w:val="0086795A"/>
    <w:rsid w:val="00867D75"/>
    <w:rsid w:val="00871002"/>
    <w:rsid w:val="0087107C"/>
    <w:rsid w:val="008716F7"/>
    <w:rsid w:val="0087354E"/>
    <w:rsid w:val="00875FCF"/>
    <w:rsid w:val="00876A4E"/>
    <w:rsid w:val="00876EDC"/>
    <w:rsid w:val="00877EB9"/>
    <w:rsid w:val="00880018"/>
    <w:rsid w:val="00881459"/>
    <w:rsid w:val="00882A30"/>
    <w:rsid w:val="00882AA7"/>
    <w:rsid w:val="008830A4"/>
    <w:rsid w:val="008834FE"/>
    <w:rsid w:val="0088433C"/>
    <w:rsid w:val="00884A7A"/>
    <w:rsid w:val="0088563B"/>
    <w:rsid w:val="00886850"/>
    <w:rsid w:val="0088759D"/>
    <w:rsid w:val="00891749"/>
    <w:rsid w:val="00891B90"/>
    <w:rsid w:val="00893698"/>
    <w:rsid w:val="00893E71"/>
    <w:rsid w:val="008A16A6"/>
    <w:rsid w:val="008A17F9"/>
    <w:rsid w:val="008A1BE4"/>
    <w:rsid w:val="008A3216"/>
    <w:rsid w:val="008A4596"/>
    <w:rsid w:val="008A5465"/>
    <w:rsid w:val="008A6756"/>
    <w:rsid w:val="008A6DD6"/>
    <w:rsid w:val="008A74A8"/>
    <w:rsid w:val="008A7F61"/>
    <w:rsid w:val="008B006C"/>
    <w:rsid w:val="008B03B2"/>
    <w:rsid w:val="008B1D65"/>
    <w:rsid w:val="008B1FBF"/>
    <w:rsid w:val="008B3006"/>
    <w:rsid w:val="008B6241"/>
    <w:rsid w:val="008B75CB"/>
    <w:rsid w:val="008B7E99"/>
    <w:rsid w:val="008C0886"/>
    <w:rsid w:val="008C3621"/>
    <w:rsid w:val="008D0DF0"/>
    <w:rsid w:val="008D1C75"/>
    <w:rsid w:val="008D1EC4"/>
    <w:rsid w:val="008D1FB0"/>
    <w:rsid w:val="008D2066"/>
    <w:rsid w:val="008D28A8"/>
    <w:rsid w:val="008D29AA"/>
    <w:rsid w:val="008D3832"/>
    <w:rsid w:val="008D421C"/>
    <w:rsid w:val="008D5108"/>
    <w:rsid w:val="008D5A00"/>
    <w:rsid w:val="008D5C32"/>
    <w:rsid w:val="008D5D1A"/>
    <w:rsid w:val="008D5E60"/>
    <w:rsid w:val="008D60ED"/>
    <w:rsid w:val="008E0232"/>
    <w:rsid w:val="008E03CE"/>
    <w:rsid w:val="008E055A"/>
    <w:rsid w:val="008E2429"/>
    <w:rsid w:val="008E306B"/>
    <w:rsid w:val="008E3428"/>
    <w:rsid w:val="008E42BB"/>
    <w:rsid w:val="008E4309"/>
    <w:rsid w:val="008E4BE6"/>
    <w:rsid w:val="008E53D5"/>
    <w:rsid w:val="008E6413"/>
    <w:rsid w:val="008E6D15"/>
    <w:rsid w:val="008F0331"/>
    <w:rsid w:val="008F0C41"/>
    <w:rsid w:val="008F1D0B"/>
    <w:rsid w:val="008F3539"/>
    <w:rsid w:val="008F3B64"/>
    <w:rsid w:val="008F4A2B"/>
    <w:rsid w:val="008F5040"/>
    <w:rsid w:val="00901362"/>
    <w:rsid w:val="009019BF"/>
    <w:rsid w:val="00902681"/>
    <w:rsid w:val="009035CF"/>
    <w:rsid w:val="00904403"/>
    <w:rsid w:val="0090514E"/>
    <w:rsid w:val="00905D02"/>
    <w:rsid w:val="00905EB6"/>
    <w:rsid w:val="00910816"/>
    <w:rsid w:val="00911FE6"/>
    <w:rsid w:val="00913AD1"/>
    <w:rsid w:val="00914435"/>
    <w:rsid w:val="00914AE4"/>
    <w:rsid w:val="00915323"/>
    <w:rsid w:val="00915A8F"/>
    <w:rsid w:val="00915AF9"/>
    <w:rsid w:val="00916E4E"/>
    <w:rsid w:val="00917A1E"/>
    <w:rsid w:val="00920972"/>
    <w:rsid w:val="00920A23"/>
    <w:rsid w:val="00921B2F"/>
    <w:rsid w:val="00922E60"/>
    <w:rsid w:val="00925AB0"/>
    <w:rsid w:val="00927973"/>
    <w:rsid w:val="0093294D"/>
    <w:rsid w:val="0093493F"/>
    <w:rsid w:val="009349B7"/>
    <w:rsid w:val="00934AF0"/>
    <w:rsid w:val="009354A3"/>
    <w:rsid w:val="00935BB6"/>
    <w:rsid w:val="00935E7D"/>
    <w:rsid w:val="00937D9C"/>
    <w:rsid w:val="00941309"/>
    <w:rsid w:val="0094172C"/>
    <w:rsid w:val="0094369D"/>
    <w:rsid w:val="0094424B"/>
    <w:rsid w:val="00945120"/>
    <w:rsid w:val="0094704C"/>
    <w:rsid w:val="00950998"/>
    <w:rsid w:val="00951B5F"/>
    <w:rsid w:val="009547B5"/>
    <w:rsid w:val="009606C6"/>
    <w:rsid w:val="0096124D"/>
    <w:rsid w:val="009618E2"/>
    <w:rsid w:val="00961D32"/>
    <w:rsid w:val="009641CC"/>
    <w:rsid w:val="00964311"/>
    <w:rsid w:val="009644E2"/>
    <w:rsid w:val="00964CE9"/>
    <w:rsid w:val="0096536F"/>
    <w:rsid w:val="00965D7D"/>
    <w:rsid w:val="009665D6"/>
    <w:rsid w:val="00967942"/>
    <w:rsid w:val="00967B5D"/>
    <w:rsid w:val="00971CC8"/>
    <w:rsid w:val="00971FF8"/>
    <w:rsid w:val="0097217E"/>
    <w:rsid w:val="009736C9"/>
    <w:rsid w:val="0097410E"/>
    <w:rsid w:val="009747C3"/>
    <w:rsid w:val="009754C6"/>
    <w:rsid w:val="00975593"/>
    <w:rsid w:val="00975B14"/>
    <w:rsid w:val="00980143"/>
    <w:rsid w:val="009815C1"/>
    <w:rsid w:val="00981B37"/>
    <w:rsid w:val="009841EF"/>
    <w:rsid w:val="00984C7C"/>
    <w:rsid w:val="00985C80"/>
    <w:rsid w:val="00985DC6"/>
    <w:rsid w:val="00986AE7"/>
    <w:rsid w:val="00987C0C"/>
    <w:rsid w:val="00991602"/>
    <w:rsid w:val="009925AC"/>
    <w:rsid w:val="00993035"/>
    <w:rsid w:val="00993226"/>
    <w:rsid w:val="00993C42"/>
    <w:rsid w:val="00993CB5"/>
    <w:rsid w:val="0099521E"/>
    <w:rsid w:val="00997383"/>
    <w:rsid w:val="009974A2"/>
    <w:rsid w:val="00997D6E"/>
    <w:rsid w:val="00997FD6"/>
    <w:rsid w:val="009A01EB"/>
    <w:rsid w:val="009A1450"/>
    <w:rsid w:val="009A36FD"/>
    <w:rsid w:val="009A3A57"/>
    <w:rsid w:val="009A468C"/>
    <w:rsid w:val="009A4DF0"/>
    <w:rsid w:val="009A7E3B"/>
    <w:rsid w:val="009B00A4"/>
    <w:rsid w:val="009B13DE"/>
    <w:rsid w:val="009B3996"/>
    <w:rsid w:val="009B6061"/>
    <w:rsid w:val="009B663E"/>
    <w:rsid w:val="009B6F02"/>
    <w:rsid w:val="009C190A"/>
    <w:rsid w:val="009C308E"/>
    <w:rsid w:val="009C57B2"/>
    <w:rsid w:val="009C5A2D"/>
    <w:rsid w:val="009C611A"/>
    <w:rsid w:val="009C7B2A"/>
    <w:rsid w:val="009C7D7E"/>
    <w:rsid w:val="009D3A10"/>
    <w:rsid w:val="009D3B66"/>
    <w:rsid w:val="009D50A3"/>
    <w:rsid w:val="009D785A"/>
    <w:rsid w:val="009E052B"/>
    <w:rsid w:val="009E0B4D"/>
    <w:rsid w:val="009E1EE4"/>
    <w:rsid w:val="009E297F"/>
    <w:rsid w:val="009E2B76"/>
    <w:rsid w:val="009E33EB"/>
    <w:rsid w:val="009E3675"/>
    <w:rsid w:val="009E41D4"/>
    <w:rsid w:val="009E4691"/>
    <w:rsid w:val="009E4882"/>
    <w:rsid w:val="009E5E26"/>
    <w:rsid w:val="009E6581"/>
    <w:rsid w:val="009E79EB"/>
    <w:rsid w:val="009F05D6"/>
    <w:rsid w:val="009F1996"/>
    <w:rsid w:val="009F2E88"/>
    <w:rsid w:val="009F4427"/>
    <w:rsid w:val="009F5BAB"/>
    <w:rsid w:val="009F7D74"/>
    <w:rsid w:val="00A0051C"/>
    <w:rsid w:val="00A03B3E"/>
    <w:rsid w:val="00A04BEB"/>
    <w:rsid w:val="00A0636E"/>
    <w:rsid w:val="00A066CC"/>
    <w:rsid w:val="00A07246"/>
    <w:rsid w:val="00A075D2"/>
    <w:rsid w:val="00A10E19"/>
    <w:rsid w:val="00A12B3C"/>
    <w:rsid w:val="00A12CAC"/>
    <w:rsid w:val="00A13140"/>
    <w:rsid w:val="00A13AB4"/>
    <w:rsid w:val="00A13C0A"/>
    <w:rsid w:val="00A13E99"/>
    <w:rsid w:val="00A14386"/>
    <w:rsid w:val="00A15634"/>
    <w:rsid w:val="00A21B9E"/>
    <w:rsid w:val="00A22AEB"/>
    <w:rsid w:val="00A2575B"/>
    <w:rsid w:val="00A2594E"/>
    <w:rsid w:val="00A2775E"/>
    <w:rsid w:val="00A3077C"/>
    <w:rsid w:val="00A31162"/>
    <w:rsid w:val="00A32D9B"/>
    <w:rsid w:val="00A33B49"/>
    <w:rsid w:val="00A34828"/>
    <w:rsid w:val="00A351B1"/>
    <w:rsid w:val="00A36411"/>
    <w:rsid w:val="00A36956"/>
    <w:rsid w:val="00A37458"/>
    <w:rsid w:val="00A4034D"/>
    <w:rsid w:val="00A41939"/>
    <w:rsid w:val="00A41BAE"/>
    <w:rsid w:val="00A41E06"/>
    <w:rsid w:val="00A42FF7"/>
    <w:rsid w:val="00A4596E"/>
    <w:rsid w:val="00A469AC"/>
    <w:rsid w:val="00A47064"/>
    <w:rsid w:val="00A4718C"/>
    <w:rsid w:val="00A473A6"/>
    <w:rsid w:val="00A47E83"/>
    <w:rsid w:val="00A54AF3"/>
    <w:rsid w:val="00A5568F"/>
    <w:rsid w:val="00A56B68"/>
    <w:rsid w:val="00A57DA6"/>
    <w:rsid w:val="00A606EB"/>
    <w:rsid w:val="00A607BD"/>
    <w:rsid w:val="00A63B0B"/>
    <w:rsid w:val="00A64202"/>
    <w:rsid w:val="00A64AA5"/>
    <w:rsid w:val="00A64B74"/>
    <w:rsid w:val="00A64DA6"/>
    <w:rsid w:val="00A64ECD"/>
    <w:rsid w:val="00A6525F"/>
    <w:rsid w:val="00A6579F"/>
    <w:rsid w:val="00A65DBB"/>
    <w:rsid w:val="00A665A6"/>
    <w:rsid w:val="00A66F82"/>
    <w:rsid w:val="00A66FE6"/>
    <w:rsid w:val="00A67311"/>
    <w:rsid w:val="00A67B88"/>
    <w:rsid w:val="00A70440"/>
    <w:rsid w:val="00A72235"/>
    <w:rsid w:val="00A74FA2"/>
    <w:rsid w:val="00A819FE"/>
    <w:rsid w:val="00A81C32"/>
    <w:rsid w:val="00A81F86"/>
    <w:rsid w:val="00A8211B"/>
    <w:rsid w:val="00A8236B"/>
    <w:rsid w:val="00A83856"/>
    <w:rsid w:val="00A87391"/>
    <w:rsid w:val="00A900D7"/>
    <w:rsid w:val="00A913BB"/>
    <w:rsid w:val="00A9140A"/>
    <w:rsid w:val="00A91AF8"/>
    <w:rsid w:val="00A9429F"/>
    <w:rsid w:val="00A945A2"/>
    <w:rsid w:val="00A94D12"/>
    <w:rsid w:val="00A95653"/>
    <w:rsid w:val="00A95766"/>
    <w:rsid w:val="00AA18CB"/>
    <w:rsid w:val="00AA25B9"/>
    <w:rsid w:val="00AA29DE"/>
    <w:rsid w:val="00AA5C2E"/>
    <w:rsid w:val="00AA761F"/>
    <w:rsid w:val="00AB26B4"/>
    <w:rsid w:val="00AB41FB"/>
    <w:rsid w:val="00AB45DB"/>
    <w:rsid w:val="00AB4FB4"/>
    <w:rsid w:val="00AC013F"/>
    <w:rsid w:val="00AC09DD"/>
    <w:rsid w:val="00AC3678"/>
    <w:rsid w:val="00AD0841"/>
    <w:rsid w:val="00AD09A0"/>
    <w:rsid w:val="00AD0E33"/>
    <w:rsid w:val="00AD2D93"/>
    <w:rsid w:val="00AD4653"/>
    <w:rsid w:val="00AD6491"/>
    <w:rsid w:val="00AE0DFD"/>
    <w:rsid w:val="00AE2E63"/>
    <w:rsid w:val="00AE3CA5"/>
    <w:rsid w:val="00AE6E0B"/>
    <w:rsid w:val="00AF2DDB"/>
    <w:rsid w:val="00AF300F"/>
    <w:rsid w:val="00AF35A8"/>
    <w:rsid w:val="00AF3C8C"/>
    <w:rsid w:val="00AF3FD6"/>
    <w:rsid w:val="00AF462B"/>
    <w:rsid w:val="00B0014E"/>
    <w:rsid w:val="00B001F8"/>
    <w:rsid w:val="00B003B6"/>
    <w:rsid w:val="00B010D1"/>
    <w:rsid w:val="00B0139B"/>
    <w:rsid w:val="00B016E1"/>
    <w:rsid w:val="00B0170E"/>
    <w:rsid w:val="00B018ED"/>
    <w:rsid w:val="00B03F15"/>
    <w:rsid w:val="00B0555D"/>
    <w:rsid w:val="00B05697"/>
    <w:rsid w:val="00B05ACA"/>
    <w:rsid w:val="00B05D96"/>
    <w:rsid w:val="00B06610"/>
    <w:rsid w:val="00B071C5"/>
    <w:rsid w:val="00B102BA"/>
    <w:rsid w:val="00B103AF"/>
    <w:rsid w:val="00B111DA"/>
    <w:rsid w:val="00B11EEF"/>
    <w:rsid w:val="00B13900"/>
    <w:rsid w:val="00B14276"/>
    <w:rsid w:val="00B148CB"/>
    <w:rsid w:val="00B14D8B"/>
    <w:rsid w:val="00B152FA"/>
    <w:rsid w:val="00B15F80"/>
    <w:rsid w:val="00B2158F"/>
    <w:rsid w:val="00B218AE"/>
    <w:rsid w:val="00B22326"/>
    <w:rsid w:val="00B2300E"/>
    <w:rsid w:val="00B23471"/>
    <w:rsid w:val="00B24708"/>
    <w:rsid w:val="00B272B4"/>
    <w:rsid w:val="00B279C5"/>
    <w:rsid w:val="00B305D3"/>
    <w:rsid w:val="00B30758"/>
    <w:rsid w:val="00B30BE0"/>
    <w:rsid w:val="00B31971"/>
    <w:rsid w:val="00B31C61"/>
    <w:rsid w:val="00B337C1"/>
    <w:rsid w:val="00B343EA"/>
    <w:rsid w:val="00B350EE"/>
    <w:rsid w:val="00B3532C"/>
    <w:rsid w:val="00B35EEB"/>
    <w:rsid w:val="00B360E2"/>
    <w:rsid w:val="00B369DC"/>
    <w:rsid w:val="00B377E5"/>
    <w:rsid w:val="00B37FB4"/>
    <w:rsid w:val="00B4169D"/>
    <w:rsid w:val="00B446E7"/>
    <w:rsid w:val="00B44BF0"/>
    <w:rsid w:val="00B46769"/>
    <w:rsid w:val="00B46F81"/>
    <w:rsid w:val="00B46FAE"/>
    <w:rsid w:val="00B526B7"/>
    <w:rsid w:val="00B529DC"/>
    <w:rsid w:val="00B53992"/>
    <w:rsid w:val="00B53A7A"/>
    <w:rsid w:val="00B53BBB"/>
    <w:rsid w:val="00B53E3D"/>
    <w:rsid w:val="00B55F16"/>
    <w:rsid w:val="00B5687F"/>
    <w:rsid w:val="00B56D7C"/>
    <w:rsid w:val="00B573A2"/>
    <w:rsid w:val="00B57F16"/>
    <w:rsid w:val="00B60C45"/>
    <w:rsid w:val="00B64406"/>
    <w:rsid w:val="00B65315"/>
    <w:rsid w:val="00B66A4F"/>
    <w:rsid w:val="00B66CE0"/>
    <w:rsid w:val="00B70CBA"/>
    <w:rsid w:val="00B70CF4"/>
    <w:rsid w:val="00B73FAB"/>
    <w:rsid w:val="00B752D7"/>
    <w:rsid w:val="00B761F8"/>
    <w:rsid w:val="00B76BC5"/>
    <w:rsid w:val="00B80BA8"/>
    <w:rsid w:val="00B80D1A"/>
    <w:rsid w:val="00B81062"/>
    <w:rsid w:val="00B8184B"/>
    <w:rsid w:val="00B83C52"/>
    <w:rsid w:val="00B83EEC"/>
    <w:rsid w:val="00B84150"/>
    <w:rsid w:val="00B8422B"/>
    <w:rsid w:val="00B856F2"/>
    <w:rsid w:val="00B86153"/>
    <w:rsid w:val="00B8618F"/>
    <w:rsid w:val="00B8776A"/>
    <w:rsid w:val="00B87CA7"/>
    <w:rsid w:val="00B92639"/>
    <w:rsid w:val="00B92DF2"/>
    <w:rsid w:val="00B930AF"/>
    <w:rsid w:val="00B93308"/>
    <w:rsid w:val="00B93B66"/>
    <w:rsid w:val="00B93EC8"/>
    <w:rsid w:val="00B95420"/>
    <w:rsid w:val="00B961C5"/>
    <w:rsid w:val="00B978FF"/>
    <w:rsid w:val="00BA2121"/>
    <w:rsid w:val="00BA24D7"/>
    <w:rsid w:val="00BA4B1B"/>
    <w:rsid w:val="00BA54BA"/>
    <w:rsid w:val="00BA54F9"/>
    <w:rsid w:val="00BA65FB"/>
    <w:rsid w:val="00BB25FC"/>
    <w:rsid w:val="00BB43AC"/>
    <w:rsid w:val="00BB59A0"/>
    <w:rsid w:val="00BC0293"/>
    <w:rsid w:val="00BC0745"/>
    <w:rsid w:val="00BC0A9E"/>
    <w:rsid w:val="00BC0BBE"/>
    <w:rsid w:val="00BC12E0"/>
    <w:rsid w:val="00BC169C"/>
    <w:rsid w:val="00BC1987"/>
    <w:rsid w:val="00BC1C90"/>
    <w:rsid w:val="00BC2487"/>
    <w:rsid w:val="00BC3A25"/>
    <w:rsid w:val="00BC4738"/>
    <w:rsid w:val="00BC5EA9"/>
    <w:rsid w:val="00BD02EA"/>
    <w:rsid w:val="00BD2BDE"/>
    <w:rsid w:val="00BD32A4"/>
    <w:rsid w:val="00BE1D6F"/>
    <w:rsid w:val="00BE2A54"/>
    <w:rsid w:val="00BE2BA2"/>
    <w:rsid w:val="00BE5D54"/>
    <w:rsid w:val="00BE6001"/>
    <w:rsid w:val="00BF02EE"/>
    <w:rsid w:val="00BF0622"/>
    <w:rsid w:val="00BF1F4F"/>
    <w:rsid w:val="00BF315E"/>
    <w:rsid w:val="00C0078A"/>
    <w:rsid w:val="00C01CA2"/>
    <w:rsid w:val="00C020A5"/>
    <w:rsid w:val="00C027BB"/>
    <w:rsid w:val="00C02ADD"/>
    <w:rsid w:val="00C03140"/>
    <w:rsid w:val="00C0529E"/>
    <w:rsid w:val="00C076DE"/>
    <w:rsid w:val="00C07F3D"/>
    <w:rsid w:val="00C10089"/>
    <w:rsid w:val="00C11DBD"/>
    <w:rsid w:val="00C14494"/>
    <w:rsid w:val="00C153FE"/>
    <w:rsid w:val="00C16872"/>
    <w:rsid w:val="00C177EB"/>
    <w:rsid w:val="00C17B63"/>
    <w:rsid w:val="00C200F3"/>
    <w:rsid w:val="00C20683"/>
    <w:rsid w:val="00C21E83"/>
    <w:rsid w:val="00C2257E"/>
    <w:rsid w:val="00C2260C"/>
    <w:rsid w:val="00C2337E"/>
    <w:rsid w:val="00C245EC"/>
    <w:rsid w:val="00C2469D"/>
    <w:rsid w:val="00C30167"/>
    <w:rsid w:val="00C30D82"/>
    <w:rsid w:val="00C3310F"/>
    <w:rsid w:val="00C339A4"/>
    <w:rsid w:val="00C357AC"/>
    <w:rsid w:val="00C36FE0"/>
    <w:rsid w:val="00C3779E"/>
    <w:rsid w:val="00C407E1"/>
    <w:rsid w:val="00C41207"/>
    <w:rsid w:val="00C445E2"/>
    <w:rsid w:val="00C45030"/>
    <w:rsid w:val="00C47BAF"/>
    <w:rsid w:val="00C52876"/>
    <w:rsid w:val="00C553A2"/>
    <w:rsid w:val="00C56380"/>
    <w:rsid w:val="00C60DCF"/>
    <w:rsid w:val="00C6127F"/>
    <w:rsid w:val="00C64BBC"/>
    <w:rsid w:val="00C6504F"/>
    <w:rsid w:val="00C70171"/>
    <w:rsid w:val="00C70556"/>
    <w:rsid w:val="00C716EE"/>
    <w:rsid w:val="00C71EAC"/>
    <w:rsid w:val="00C7267D"/>
    <w:rsid w:val="00C739C7"/>
    <w:rsid w:val="00C73A68"/>
    <w:rsid w:val="00C7423C"/>
    <w:rsid w:val="00C74406"/>
    <w:rsid w:val="00C74ACE"/>
    <w:rsid w:val="00C75703"/>
    <w:rsid w:val="00C8105B"/>
    <w:rsid w:val="00C820D5"/>
    <w:rsid w:val="00C8283B"/>
    <w:rsid w:val="00C82B54"/>
    <w:rsid w:val="00C83666"/>
    <w:rsid w:val="00C849D7"/>
    <w:rsid w:val="00C857BD"/>
    <w:rsid w:val="00C85DEF"/>
    <w:rsid w:val="00C87449"/>
    <w:rsid w:val="00C875EC"/>
    <w:rsid w:val="00C90903"/>
    <w:rsid w:val="00C919CA"/>
    <w:rsid w:val="00C91EFC"/>
    <w:rsid w:val="00C92A9F"/>
    <w:rsid w:val="00C9302F"/>
    <w:rsid w:val="00C9319E"/>
    <w:rsid w:val="00C9382E"/>
    <w:rsid w:val="00C93DCB"/>
    <w:rsid w:val="00C94DBB"/>
    <w:rsid w:val="00C953F7"/>
    <w:rsid w:val="00C95483"/>
    <w:rsid w:val="00C96512"/>
    <w:rsid w:val="00C96B26"/>
    <w:rsid w:val="00C96BBA"/>
    <w:rsid w:val="00C97490"/>
    <w:rsid w:val="00C97920"/>
    <w:rsid w:val="00CA09B9"/>
    <w:rsid w:val="00CA127A"/>
    <w:rsid w:val="00CA2502"/>
    <w:rsid w:val="00CA5C13"/>
    <w:rsid w:val="00CA6079"/>
    <w:rsid w:val="00CA64A0"/>
    <w:rsid w:val="00CA6D63"/>
    <w:rsid w:val="00CA6F77"/>
    <w:rsid w:val="00CB16E9"/>
    <w:rsid w:val="00CB2E77"/>
    <w:rsid w:val="00CB304D"/>
    <w:rsid w:val="00CB3CAD"/>
    <w:rsid w:val="00CB6D93"/>
    <w:rsid w:val="00CB75D0"/>
    <w:rsid w:val="00CC064A"/>
    <w:rsid w:val="00CC1493"/>
    <w:rsid w:val="00CC20A5"/>
    <w:rsid w:val="00CC2798"/>
    <w:rsid w:val="00CC31B5"/>
    <w:rsid w:val="00CC3AE1"/>
    <w:rsid w:val="00CC4AFB"/>
    <w:rsid w:val="00CC4DC7"/>
    <w:rsid w:val="00CD3F98"/>
    <w:rsid w:val="00CD427E"/>
    <w:rsid w:val="00CD562F"/>
    <w:rsid w:val="00CD5D84"/>
    <w:rsid w:val="00CE0799"/>
    <w:rsid w:val="00CE08EF"/>
    <w:rsid w:val="00CE0951"/>
    <w:rsid w:val="00CE652F"/>
    <w:rsid w:val="00CE67D9"/>
    <w:rsid w:val="00CF133F"/>
    <w:rsid w:val="00CF32DF"/>
    <w:rsid w:val="00CF341F"/>
    <w:rsid w:val="00CF35B6"/>
    <w:rsid w:val="00CF5171"/>
    <w:rsid w:val="00CF5258"/>
    <w:rsid w:val="00CF5DB8"/>
    <w:rsid w:val="00D00C41"/>
    <w:rsid w:val="00D0265C"/>
    <w:rsid w:val="00D03F29"/>
    <w:rsid w:val="00D07C1C"/>
    <w:rsid w:val="00D1001A"/>
    <w:rsid w:val="00D100F6"/>
    <w:rsid w:val="00D102AF"/>
    <w:rsid w:val="00D108A1"/>
    <w:rsid w:val="00D1377B"/>
    <w:rsid w:val="00D1427E"/>
    <w:rsid w:val="00D1709B"/>
    <w:rsid w:val="00D170FF"/>
    <w:rsid w:val="00D175B1"/>
    <w:rsid w:val="00D17851"/>
    <w:rsid w:val="00D218AB"/>
    <w:rsid w:val="00D21AEC"/>
    <w:rsid w:val="00D23411"/>
    <w:rsid w:val="00D251C0"/>
    <w:rsid w:val="00D25C8E"/>
    <w:rsid w:val="00D34E92"/>
    <w:rsid w:val="00D359CF"/>
    <w:rsid w:val="00D36AE6"/>
    <w:rsid w:val="00D3731C"/>
    <w:rsid w:val="00D418A7"/>
    <w:rsid w:val="00D42602"/>
    <w:rsid w:val="00D4597F"/>
    <w:rsid w:val="00D462A8"/>
    <w:rsid w:val="00D46EC0"/>
    <w:rsid w:val="00D50E00"/>
    <w:rsid w:val="00D543D3"/>
    <w:rsid w:val="00D56094"/>
    <w:rsid w:val="00D56DB6"/>
    <w:rsid w:val="00D60141"/>
    <w:rsid w:val="00D610A5"/>
    <w:rsid w:val="00D615C4"/>
    <w:rsid w:val="00D61C7F"/>
    <w:rsid w:val="00D64242"/>
    <w:rsid w:val="00D660A1"/>
    <w:rsid w:val="00D6633A"/>
    <w:rsid w:val="00D66B3F"/>
    <w:rsid w:val="00D66BF9"/>
    <w:rsid w:val="00D6700E"/>
    <w:rsid w:val="00D67A2A"/>
    <w:rsid w:val="00D7038E"/>
    <w:rsid w:val="00D72357"/>
    <w:rsid w:val="00D72625"/>
    <w:rsid w:val="00D736DB"/>
    <w:rsid w:val="00D73A5E"/>
    <w:rsid w:val="00D7403B"/>
    <w:rsid w:val="00D75F00"/>
    <w:rsid w:val="00D7779E"/>
    <w:rsid w:val="00D80233"/>
    <w:rsid w:val="00D807F7"/>
    <w:rsid w:val="00D80B3B"/>
    <w:rsid w:val="00D83013"/>
    <w:rsid w:val="00D83D27"/>
    <w:rsid w:val="00D846AB"/>
    <w:rsid w:val="00D8632A"/>
    <w:rsid w:val="00D87867"/>
    <w:rsid w:val="00D928E1"/>
    <w:rsid w:val="00D92B71"/>
    <w:rsid w:val="00D937D2"/>
    <w:rsid w:val="00D94572"/>
    <w:rsid w:val="00D965F4"/>
    <w:rsid w:val="00DA029F"/>
    <w:rsid w:val="00DA3622"/>
    <w:rsid w:val="00DA40DA"/>
    <w:rsid w:val="00DA431F"/>
    <w:rsid w:val="00DA496C"/>
    <w:rsid w:val="00DA51BF"/>
    <w:rsid w:val="00DA5287"/>
    <w:rsid w:val="00DA5352"/>
    <w:rsid w:val="00DA7CD0"/>
    <w:rsid w:val="00DB0757"/>
    <w:rsid w:val="00DB0F04"/>
    <w:rsid w:val="00DB1985"/>
    <w:rsid w:val="00DB2B8F"/>
    <w:rsid w:val="00DB2FAC"/>
    <w:rsid w:val="00DB3CF9"/>
    <w:rsid w:val="00DB4081"/>
    <w:rsid w:val="00DB4651"/>
    <w:rsid w:val="00DB7202"/>
    <w:rsid w:val="00DC52FA"/>
    <w:rsid w:val="00DC590F"/>
    <w:rsid w:val="00DC683B"/>
    <w:rsid w:val="00DC6FA8"/>
    <w:rsid w:val="00DC7498"/>
    <w:rsid w:val="00DC773D"/>
    <w:rsid w:val="00DD1A52"/>
    <w:rsid w:val="00DD22AB"/>
    <w:rsid w:val="00DD2882"/>
    <w:rsid w:val="00DD53E2"/>
    <w:rsid w:val="00DD673E"/>
    <w:rsid w:val="00DD68CE"/>
    <w:rsid w:val="00DD70FB"/>
    <w:rsid w:val="00DE0314"/>
    <w:rsid w:val="00DE4374"/>
    <w:rsid w:val="00DE43D0"/>
    <w:rsid w:val="00DE5025"/>
    <w:rsid w:val="00DE7CE9"/>
    <w:rsid w:val="00DF1F64"/>
    <w:rsid w:val="00DF54C5"/>
    <w:rsid w:val="00DF5855"/>
    <w:rsid w:val="00DF694C"/>
    <w:rsid w:val="00E005B0"/>
    <w:rsid w:val="00E00923"/>
    <w:rsid w:val="00E0154A"/>
    <w:rsid w:val="00E042F8"/>
    <w:rsid w:val="00E06134"/>
    <w:rsid w:val="00E066D5"/>
    <w:rsid w:val="00E076C3"/>
    <w:rsid w:val="00E10731"/>
    <w:rsid w:val="00E1075C"/>
    <w:rsid w:val="00E10C95"/>
    <w:rsid w:val="00E11D93"/>
    <w:rsid w:val="00E1452C"/>
    <w:rsid w:val="00E1455B"/>
    <w:rsid w:val="00E1492E"/>
    <w:rsid w:val="00E1598A"/>
    <w:rsid w:val="00E15E68"/>
    <w:rsid w:val="00E17190"/>
    <w:rsid w:val="00E1720A"/>
    <w:rsid w:val="00E20E3F"/>
    <w:rsid w:val="00E21E53"/>
    <w:rsid w:val="00E22E6D"/>
    <w:rsid w:val="00E234D3"/>
    <w:rsid w:val="00E25E14"/>
    <w:rsid w:val="00E2673A"/>
    <w:rsid w:val="00E30A60"/>
    <w:rsid w:val="00E31306"/>
    <w:rsid w:val="00E32391"/>
    <w:rsid w:val="00E32485"/>
    <w:rsid w:val="00E326B5"/>
    <w:rsid w:val="00E32BA8"/>
    <w:rsid w:val="00E33698"/>
    <w:rsid w:val="00E34C76"/>
    <w:rsid w:val="00E34CFD"/>
    <w:rsid w:val="00E34DEA"/>
    <w:rsid w:val="00E3565D"/>
    <w:rsid w:val="00E35980"/>
    <w:rsid w:val="00E36375"/>
    <w:rsid w:val="00E36C8C"/>
    <w:rsid w:val="00E37956"/>
    <w:rsid w:val="00E401C0"/>
    <w:rsid w:val="00E40903"/>
    <w:rsid w:val="00E40E35"/>
    <w:rsid w:val="00E4206E"/>
    <w:rsid w:val="00E439AA"/>
    <w:rsid w:val="00E44C2B"/>
    <w:rsid w:val="00E47ED1"/>
    <w:rsid w:val="00E50C79"/>
    <w:rsid w:val="00E55A3F"/>
    <w:rsid w:val="00E572A3"/>
    <w:rsid w:val="00E57543"/>
    <w:rsid w:val="00E576C2"/>
    <w:rsid w:val="00E57967"/>
    <w:rsid w:val="00E60040"/>
    <w:rsid w:val="00E60B3D"/>
    <w:rsid w:val="00E6102D"/>
    <w:rsid w:val="00E619F8"/>
    <w:rsid w:val="00E62201"/>
    <w:rsid w:val="00E63559"/>
    <w:rsid w:val="00E64156"/>
    <w:rsid w:val="00E64656"/>
    <w:rsid w:val="00E64A1E"/>
    <w:rsid w:val="00E65AC2"/>
    <w:rsid w:val="00E660DB"/>
    <w:rsid w:val="00E66671"/>
    <w:rsid w:val="00E67143"/>
    <w:rsid w:val="00E6733C"/>
    <w:rsid w:val="00E67A16"/>
    <w:rsid w:val="00E71A63"/>
    <w:rsid w:val="00E72C79"/>
    <w:rsid w:val="00E72CE7"/>
    <w:rsid w:val="00E73A4D"/>
    <w:rsid w:val="00E73D5C"/>
    <w:rsid w:val="00E7424A"/>
    <w:rsid w:val="00E748B1"/>
    <w:rsid w:val="00E75548"/>
    <w:rsid w:val="00E76B1A"/>
    <w:rsid w:val="00E80D58"/>
    <w:rsid w:val="00E811EA"/>
    <w:rsid w:val="00E81EEE"/>
    <w:rsid w:val="00E82DA2"/>
    <w:rsid w:val="00E8322B"/>
    <w:rsid w:val="00E8454C"/>
    <w:rsid w:val="00E84BE7"/>
    <w:rsid w:val="00E85BD5"/>
    <w:rsid w:val="00E86B19"/>
    <w:rsid w:val="00E8778B"/>
    <w:rsid w:val="00E952EE"/>
    <w:rsid w:val="00E95719"/>
    <w:rsid w:val="00E96D58"/>
    <w:rsid w:val="00E96E3F"/>
    <w:rsid w:val="00EA0652"/>
    <w:rsid w:val="00EA0CA0"/>
    <w:rsid w:val="00EA10D5"/>
    <w:rsid w:val="00EA418B"/>
    <w:rsid w:val="00EA6DD4"/>
    <w:rsid w:val="00EB0477"/>
    <w:rsid w:val="00EB0E3D"/>
    <w:rsid w:val="00EB1770"/>
    <w:rsid w:val="00EB2693"/>
    <w:rsid w:val="00EB2D9E"/>
    <w:rsid w:val="00EB325B"/>
    <w:rsid w:val="00EB46F9"/>
    <w:rsid w:val="00EB52B1"/>
    <w:rsid w:val="00EB55AC"/>
    <w:rsid w:val="00EB5794"/>
    <w:rsid w:val="00EB5C4B"/>
    <w:rsid w:val="00EB6181"/>
    <w:rsid w:val="00EB6A04"/>
    <w:rsid w:val="00EB773A"/>
    <w:rsid w:val="00EB79EE"/>
    <w:rsid w:val="00EC006F"/>
    <w:rsid w:val="00EC0F6D"/>
    <w:rsid w:val="00EC267F"/>
    <w:rsid w:val="00EC29B5"/>
    <w:rsid w:val="00EC32AE"/>
    <w:rsid w:val="00EC408A"/>
    <w:rsid w:val="00EC5132"/>
    <w:rsid w:val="00EC52AC"/>
    <w:rsid w:val="00EC6587"/>
    <w:rsid w:val="00EC7B28"/>
    <w:rsid w:val="00ED07DB"/>
    <w:rsid w:val="00ED0CB6"/>
    <w:rsid w:val="00ED3A59"/>
    <w:rsid w:val="00ED4175"/>
    <w:rsid w:val="00ED4409"/>
    <w:rsid w:val="00ED5B44"/>
    <w:rsid w:val="00ED5E3C"/>
    <w:rsid w:val="00ED5F9B"/>
    <w:rsid w:val="00ED6C7B"/>
    <w:rsid w:val="00EE0459"/>
    <w:rsid w:val="00EE0BC0"/>
    <w:rsid w:val="00EE13EB"/>
    <w:rsid w:val="00EE1FD4"/>
    <w:rsid w:val="00EE3B67"/>
    <w:rsid w:val="00EE4B44"/>
    <w:rsid w:val="00EE540A"/>
    <w:rsid w:val="00EE5BD8"/>
    <w:rsid w:val="00EE5DA0"/>
    <w:rsid w:val="00EE6F60"/>
    <w:rsid w:val="00EE7339"/>
    <w:rsid w:val="00EE76B4"/>
    <w:rsid w:val="00EE77F4"/>
    <w:rsid w:val="00EE7D6E"/>
    <w:rsid w:val="00EF1084"/>
    <w:rsid w:val="00EF1305"/>
    <w:rsid w:val="00EF29FB"/>
    <w:rsid w:val="00EF3B6C"/>
    <w:rsid w:val="00EF5B19"/>
    <w:rsid w:val="00EF631E"/>
    <w:rsid w:val="00EF64E1"/>
    <w:rsid w:val="00EF6799"/>
    <w:rsid w:val="00F007DF"/>
    <w:rsid w:val="00F009EC"/>
    <w:rsid w:val="00F01A60"/>
    <w:rsid w:val="00F0218D"/>
    <w:rsid w:val="00F02D77"/>
    <w:rsid w:val="00F03951"/>
    <w:rsid w:val="00F042D1"/>
    <w:rsid w:val="00F04761"/>
    <w:rsid w:val="00F0675F"/>
    <w:rsid w:val="00F06D1F"/>
    <w:rsid w:val="00F06D4A"/>
    <w:rsid w:val="00F07203"/>
    <w:rsid w:val="00F1086C"/>
    <w:rsid w:val="00F11DEE"/>
    <w:rsid w:val="00F173F8"/>
    <w:rsid w:val="00F17D7E"/>
    <w:rsid w:val="00F20A34"/>
    <w:rsid w:val="00F215D5"/>
    <w:rsid w:val="00F21B96"/>
    <w:rsid w:val="00F227BD"/>
    <w:rsid w:val="00F244D7"/>
    <w:rsid w:val="00F24D84"/>
    <w:rsid w:val="00F27436"/>
    <w:rsid w:val="00F30839"/>
    <w:rsid w:val="00F308C9"/>
    <w:rsid w:val="00F3148B"/>
    <w:rsid w:val="00F3153A"/>
    <w:rsid w:val="00F31A1C"/>
    <w:rsid w:val="00F32467"/>
    <w:rsid w:val="00F37336"/>
    <w:rsid w:val="00F40644"/>
    <w:rsid w:val="00F415D1"/>
    <w:rsid w:val="00F41E11"/>
    <w:rsid w:val="00F4254D"/>
    <w:rsid w:val="00F442A8"/>
    <w:rsid w:val="00F446C1"/>
    <w:rsid w:val="00F44E5C"/>
    <w:rsid w:val="00F456C2"/>
    <w:rsid w:val="00F46AE2"/>
    <w:rsid w:val="00F46B87"/>
    <w:rsid w:val="00F46CAB"/>
    <w:rsid w:val="00F46DCA"/>
    <w:rsid w:val="00F46FF5"/>
    <w:rsid w:val="00F50282"/>
    <w:rsid w:val="00F51353"/>
    <w:rsid w:val="00F5292B"/>
    <w:rsid w:val="00F52E2D"/>
    <w:rsid w:val="00F53DDB"/>
    <w:rsid w:val="00F55D11"/>
    <w:rsid w:val="00F56437"/>
    <w:rsid w:val="00F56DEC"/>
    <w:rsid w:val="00F60B52"/>
    <w:rsid w:val="00F60D00"/>
    <w:rsid w:val="00F619DF"/>
    <w:rsid w:val="00F646D3"/>
    <w:rsid w:val="00F64987"/>
    <w:rsid w:val="00F65000"/>
    <w:rsid w:val="00F65116"/>
    <w:rsid w:val="00F653C5"/>
    <w:rsid w:val="00F65D62"/>
    <w:rsid w:val="00F66088"/>
    <w:rsid w:val="00F66D5F"/>
    <w:rsid w:val="00F66DBD"/>
    <w:rsid w:val="00F66FA5"/>
    <w:rsid w:val="00F670AD"/>
    <w:rsid w:val="00F67130"/>
    <w:rsid w:val="00F6792E"/>
    <w:rsid w:val="00F67DCF"/>
    <w:rsid w:val="00F7095C"/>
    <w:rsid w:val="00F73152"/>
    <w:rsid w:val="00F73269"/>
    <w:rsid w:val="00F7347D"/>
    <w:rsid w:val="00F747E4"/>
    <w:rsid w:val="00F74837"/>
    <w:rsid w:val="00F74F96"/>
    <w:rsid w:val="00F7531D"/>
    <w:rsid w:val="00F768A6"/>
    <w:rsid w:val="00F77682"/>
    <w:rsid w:val="00F77E56"/>
    <w:rsid w:val="00F808A2"/>
    <w:rsid w:val="00F80CD0"/>
    <w:rsid w:val="00F80E50"/>
    <w:rsid w:val="00F819AC"/>
    <w:rsid w:val="00F82667"/>
    <w:rsid w:val="00F8387D"/>
    <w:rsid w:val="00F84E66"/>
    <w:rsid w:val="00F85A05"/>
    <w:rsid w:val="00F87239"/>
    <w:rsid w:val="00F8785B"/>
    <w:rsid w:val="00F90263"/>
    <w:rsid w:val="00F90A90"/>
    <w:rsid w:val="00F917FC"/>
    <w:rsid w:val="00F919C9"/>
    <w:rsid w:val="00F91E52"/>
    <w:rsid w:val="00F92B44"/>
    <w:rsid w:val="00F94A30"/>
    <w:rsid w:val="00F94F42"/>
    <w:rsid w:val="00F95159"/>
    <w:rsid w:val="00F96DB5"/>
    <w:rsid w:val="00F97932"/>
    <w:rsid w:val="00FA0213"/>
    <w:rsid w:val="00FA20A9"/>
    <w:rsid w:val="00FA3BAF"/>
    <w:rsid w:val="00FA4097"/>
    <w:rsid w:val="00FA5C76"/>
    <w:rsid w:val="00FA777A"/>
    <w:rsid w:val="00FB15CE"/>
    <w:rsid w:val="00FB19DD"/>
    <w:rsid w:val="00FB230B"/>
    <w:rsid w:val="00FB2925"/>
    <w:rsid w:val="00FB36B8"/>
    <w:rsid w:val="00FB3BAB"/>
    <w:rsid w:val="00FB47C5"/>
    <w:rsid w:val="00FB47E8"/>
    <w:rsid w:val="00FB588A"/>
    <w:rsid w:val="00FB5B43"/>
    <w:rsid w:val="00FB5E94"/>
    <w:rsid w:val="00FB627F"/>
    <w:rsid w:val="00FB65B1"/>
    <w:rsid w:val="00FC0B22"/>
    <w:rsid w:val="00FC11B2"/>
    <w:rsid w:val="00FC1725"/>
    <w:rsid w:val="00FC18AF"/>
    <w:rsid w:val="00FC1D06"/>
    <w:rsid w:val="00FC4A8F"/>
    <w:rsid w:val="00FC7A09"/>
    <w:rsid w:val="00FD061A"/>
    <w:rsid w:val="00FD2523"/>
    <w:rsid w:val="00FD2691"/>
    <w:rsid w:val="00FD2DD5"/>
    <w:rsid w:val="00FD3CCD"/>
    <w:rsid w:val="00FD52A5"/>
    <w:rsid w:val="00FD53EF"/>
    <w:rsid w:val="00FE083B"/>
    <w:rsid w:val="00FE085F"/>
    <w:rsid w:val="00FE15F0"/>
    <w:rsid w:val="00FE2636"/>
    <w:rsid w:val="00FE305A"/>
    <w:rsid w:val="00FE379B"/>
    <w:rsid w:val="00FE4959"/>
    <w:rsid w:val="00FE6F9F"/>
    <w:rsid w:val="00FF1512"/>
    <w:rsid w:val="00FF1C47"/>
    <w:rsid w:val="00FF2A90"/>
    <w:rsid w:val="00FF4CC7"/>
    <w:rsid w:val="00FF51AD"/>
    <w:rsid w:val="00FF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E28E9"/>
  <w15:docId w15:val="{8B3A596E-52CB-4200-9B96-D165F17D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HY중고딕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68E5"/>
    <w:rPr>
      <w:color w:val="404040"/>
      <w:sz w:val="18"/>
    </w:rPr>
  </w:style>
  <w:style w:type="paragraph" w:styleId="10">
    <w:name w:val="heading 1"/>
    <w:basedOn w:val="a1"/>
    <w:next w:val="a1"/>
    <w:link w:val="1Char"/>
    <w:uiPriority w:val="9"/>
    <w:qFormat/>
    <w:rsid w:val="00A6579F"/>
    <w:pPr>
      <w:keepNext/>
      <w:keepLines/>
      <w:spacing w:before="600" w:after="240"/>
      <w:outlineLvl w:val="0"/>
    </w:pPr>
    <w:rPr>
      <w:b/>
      <w:bCs/>
      <w:color w:val="1F4E79"/>
      <w:sz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A31162"/>
    <w:pPr>
      <w:keepNext/>
      <w:keepLines/>
      <w:numPr>
        <w:numId w:val="7"/>
      </w:numPr>
      <w:spacing w:before="360" w:after="120"/>
      <w:ind w:rightChars="100" w:right="100"/>
      <w:outlineLvl w:val="1"/>
    </w:pPr>
    <w:rPr>
      <w:rFonts w:eastAsia="맑은 고딕"/>
      <w:b/>
      <w:bCs/>
      <w:color w:val="5B9BD5"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A31162"/>
    <w:pPr>
      <w:keepNext/>
      <w:spacing w:after="60"/>
      <w:ind w:leftChars="100" w:left="9480" w:rightChars="100" w:right="100" w:hangingChars="200" w:hanging="2000"/>
      <w:outlineLvl w:val="2"/>
    </w:pPr>
    <w:rPr>
      <w:rFonts w:ascii="Arial Black" w:eastAsia="맑은 고딕" w:hAnsi="Arial Black"/>
      <w:b/>
      <w:color w:val="5B9BD5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EA418B"/>
    <w:pPr>
      <w:pBdr>
        <w:left w:val="double" w:sz="18" w:space="4" w:color="1F4E79"/>
      </w:pBdr>
      <w:spacing w:line="420" w:lineRule="exact"/>
    </w:pPr>
    <w:rPr>
      <w:rFonts w:ascii="Arial Black" w:hAnsi="Arial Black"/>
      <w:caps/>
      <w:color w:val="1F4E79"/>
      <w:kern w:val="28"/>
      <w:sz w:val="38"/>
    </w:rPr>
  </w:style>
  <w:style w:type="character" w:customStyle="1" w:styleId="Char">
    <w:name w:val="제목 Char"/>
    <w:link w:val="a5"/>
    <w:uiPriority w:val="10"/>
    <w:rsid w:val="00EA418B"/>
    <w:rPr>
      <w:rFonts w:ascii="Arial Black" w:eastAsia="HY중고딕" w:hAnsi="Arial Black" w:cs="Times New Roman"/>
      <w:caps/>
      <w:color w:val="1F4E79"/>
      <w:kern w:val="28"/>
      <w:sz w:val="38"/>
    </w:rPr>
  </w:style>
  <w:style w:type="table" w:customStyle="1" w:styleId="a6">
    <w:name w:val="표 눈금"/>
    <w:basedOn w:val="a3"/>
    <w:uiPriority w:val="39"/>
    <w:rsid w:val="00EA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1"/>
    <w:next w:val="a1"/>
    <w:link w:val="Char0"/>
    <w:uiPriority w:val="11"/>
    <w:qFormat/>
    <w:rsid w:val="00EA418B"/>
    <w:pPr>
      <w:numPr>
        <w:ilvl w:val="1"/>
      </w:numPr>
      <w:pBdr>
        <w:left w:val="double" w:sz="18" w:space="4" w:color="1F4E79"/>
      </w:pBdr>
      <w:spacing w:before="80" w:line="280" w:lineRule="exact"/>
    </w:pPr>
    <w:rPr>
      <w:b/>
      <w:bCs/>
      <w:color w:val="5B9BD5"/>
      <w:sz w:val="24"/>
    </w:rPr>
  </w:style>
  <w:style w:type="character" w:customStyle="1" w:styleId="Char0">
    <w:name w:val="부제 Char"/>
    <w:link w:val="a7"/>
    <w:uiPriority w:val="11"/>
    <w:rsid w:val="00EA418B"/>
    <w:rPr>
      <w:b/>
      <w:bCs/>
      <w:color w:val="5B9BD5"/>
      <w:sz w:val="24"/>
    </w:rPr>
  </w:style>
  <w:style w:type="character" w:customStyle="1" w:styleId="1Char">
    <w:name w:val="제목 1 Char"/>
    <w:link w:val="10"/>
    <w:uiPriority w:val="9"/>
    <w:rsid w:val="00A6579F"/>
    <w:rPr>
      <w:b/>
      <w:bCs/>
      <w:color w:val="1F4E79"/>
      <w:sz w:val="28"/>
    </w:rPr>
  </w:style>
  <w:style w:type="table" w:customStyle="1" w:styleId="a8">
    <w:name w:val="팁 표"/>
    <w:basedOn w:val="a3"/>
    <w:uiPriority w:val="99"/>
    <w:rsid w:val="00EA418B"/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paragraph" w:customStyle="1" w:styleId="a9">
    <w:name w:val="팁 텍스트"/>
    <w:basedOn w:val="a1"/>
    <w:uiPriority w:val="99"/>
    <w:rsid w:val="00EA418B"/>
    <w:pPr>
      <w:spacing w:after="160" w:line="264" w:lineRule="auto"/>
      <w:ind w:right="576"/>
    </w:pPr>
    <w:rPr>
      <w:i/>
      <w:iCs/>
      <w:color w:val="7F7F7F"/>
      <w:sz w:val="16"/>
    </w:rPr>
  </w:style>
  <w:style w:type="character" w:customStyle="1" w:styleId="aa">
    <w:name w:val="개체 틀 텍스트"/>
    <w:uiPriority w:val="99"/>
    <w:semiHidden/>
    <w:rsid w:val="00EA418B"/>
    <w:rPr>
      <w:color w:val="808080"/>
    </w:rPr>
  </w:style>
  <w:style w:type="paragraph" w:styleId="ab">
    <w:name w:val="No Spacing"/>
    <w:link w:val="Char1"/>
    <w:uiPriority w:val="1"/>
    <w:qFormat/>
    <w:rsid w:val="00EA418B"/>
    <w:rPr>
      <w:color w:val="404040"/>
      <w:sz w:val="18"/>
    </w:rPr>
  </w:style>
  <w:style w:type="character" w:customStyle="1" w:styleId="2Char">
    <w:name w:val="제목 2 Char"/>
    <w:link w:val="20"/>
    <w:uiPriority w:val="9"/>
    <w:rsid w:val="00A31162"/>
    <w:rPr>
      <w:rFonts w:eastAsia="맑은 고딕"/>
      <w:b/>
      <w:bCs/>
      <w:color w:val="5B9BD5"/>
      <w:sz w:val="28"/>
    </w:rPr>
  </w:style>
  <w:style w:type="paragraph" w:customStyle="1" w:styleId="a0">
    <w:name w:val="글머리 기호 목록"/>
    <w:basedOn w:val="a1"/>
    <w:uiPriority w:val="1"/>
    <w:unhideWhenUsed/>
    <w:qFormat/>
    <w:rsid w:val="00EA418B"/>
    <w:pPr>
      <w:numPr>
        <w:numId w:val="1"/>
      </w:numPr>
      <w:spacing w:after="60"/>
    </w:pPr>
  </w:style>
  <w:style w:type="paragraph" w:styleId="ac">
    <w:name w:val="header"/>
    <w:basedOn w:val="a1"/>
    <w:link w:val="Char2"/>
    <w:unhideWhenUsed/>
    <w:rsid w:val="00EA418B"/>
    <w:pPr>
      <w:tabs>
        <w:tab w:val="center" w:pos="4680"/>
        <w:tab w:val="right" w:pos="9360"/>
      </w:tabs>
    </w:pPr>
  </w:style>
  <w:style w:type="character" w:customStyle="1" w:styleId="Char2">
    <w:name w:val="머리글 Char"/>
    <w:basedOn w:val="a2"/>
    <w:link w:val="ac"/>
    <w:rsid w:val="00EA418B"/>
  </w:style>
  <w:style w:type="paragraph" w:styleId="ad">
    <w:name w:val="footer"/>
    <w:basedOn w:val="a1"/>
    <w:link w:val="Char3"/>
    <w:uiPriority w:val="99"/>
    <w:unhideWhenUsed/>
    <w:rsid w:val="00EA418B"/>
    <w:pPr>
      <w:spacing w:before="200"/>
      <w:contextualSpacing/>
      <w:jc w:val="right"/>
    </w:pPr>
    <w:rPr>
      <w:rFonts w:ascii="Arial Black" w:hAnsi="Arial Black"/>
      <w:noProof/>
      <w:color w:val="1F4E79"/>
      <w:sz w:val="20"/>
    </w:rPr>
  </w:style>
  <w:style w:type="character" w:customStyle="1" w:styleId="Char3">
    <w:name w:val="바닥글 Char"/>
    <w:link w:val="ad"/>
    <w:uiPriority w:val="99"/>
    <w:rsid w:val="00EA418B"/>
    <w:rPr>
      <w:rFonts w:ascii="Arial Black" w:eastAsia="HY중고딕" w:hAnsi="Arial Black" w:cs="Times New Roman"/>
      <w:noProof/>
      <w:color w:val="1F4E79"/>
      <w:sz w:val="20"/>
    </w:rPr>
  </w:style>
  <w:style w:type="table" w:customStyle="1" w:styleId="41">
    <w:name w:val="눈금 표 4 강조 1"/>
    <w:basedOn w:val="a3"/>
    <w:uiPriority w:val="49"/>
    <w:rsid w:val="00EA418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ae">
    <w:name w:val="눈금 표 밝게"/>
    <w:basedOn w:val="a3"/>
    <w:uiPriority w:val="40"/>
    <w:rsid w:val="00EA418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f">
    <w:name w:val="프로젝트 범위 표"/>
    <w:basedOn w:val="a3"/>
    <w:uiPriority w:val="99"/>
    <w:rsid w:val="007C6718"/>
    <w:pPr>
      <w:spacing w:before="120" w:after="120"/>
    </w:p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customStyle="1" w:styleId="af0">
    <w:name w:val="바닥글 텍스트"/>
    <w:basedOn w:val="a1"/>
    <w:link w:val="af1"/>
    <w:uiPriority w:val="12"/>
    <w:unhideWhenUsed/>
    <w:rsid w:val="00EA418B"/>
    <w:pPr>
      <w:spacing w:before="140"/>
    </w:pPr>
    <w:rPr>
      <w:i/>
      <w:iCs/>
      <w:color w:val="auto"/>
      <w:sz w:val="14"/>
    </w:rPr>
  </w:style>
  <w:style w:type="character" w:customStyle="1" w:styleId="af1">
    <w:name w:val="바닥글 텍스트 문자"/>
    <w:link w:val="af0"/>
    <w:uiPriority w:val="12"/>
    <w:rsid w:val="00EA418B"/>
    <w:rPr>
      <w:i/>
      <w:iCs/>
      <w:sz w:val="14"/>
    </w:rPr>
  </w:style>
  <w:style w:type="character" w:styleId="af2">
    <w:name w:val="Placeholder Text"/>
    <w:uiPriority w:val="99"/>
    <w:semiHidden/>
    <w:rsid w:val="00DB3CF9"/>
    <w:rPr>
      <w:color w:val="808080"/>
    </w:rPr>
  </w:style>
  <w:style w:type="paragraph" w:styleId="af3">
    <w:name w:val="Balloon Text"/>
    <w:basedOn w:val="a1"/>
    <w:link w:val="Char4"/>
    <w:uiPriority w:val="99"/>
    <w:semiHidden/>
    <w:unhideWhenUsed/>
    <w:rsid w:val="00E1455B"/>
    <w:rPr>
      <w:rFonts w:ascii="Arial Black" w:hAnsi="Arial Black"/>
      <w:color w:val="auto"/>
      <w:sz w:val="20"/>
      <w:szCs w:val="18"/>
    </w:rPr>
  </w:style>
  <w:style w:type="character" w:customStyle="1" w:styleId="Char4">
    <w:name w:val="풍선 도움말 텍스트 Char"/>
    <w:link w:val="af3"/>
    <w:uiPriority w:val="99"/>
    <w:semiHidden/>
    <w:rsid w:val="00E1455B"/>
    <w:rPr>
      <w:rFonts w:ascii="Arial Black" w:eastAsia="HY중고딕" w:hAnsi="Arial Black" w:cs="Times New Roman"/>
      <w:szCs w:val="18"/>
    </w:rPr>
  </w:style>
  <w:style w:type="table" w:styleId="af4">
    <w:name w:val="Table Grid"/>
    <w:basedOn w:val="a3"/>
    <w:rsid w:val="00E1455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간격 없음 Char"/>
    <w:link w:val="ab"/>
    <w:uiPriority w:val="1"/>
    <w:rsid w:val="00E1455B"/>
    <w:rPr>
      <w:color w:val="404040"/>
      <w:sz w:val="18"/>
      <w:lang w:val="en-US" w:eastAsia="ko-KR" w:bidi="ar-SA"/>
    </w:rPr>
  </w:style>
  <w:style w:type="paragraph" w:styleId="TOC">
    <w:name w:val="TOC Heading"/>
    <w:basedOn w:val="10"/>
    <w:next w:val="a1"/>
    <w:uiPriority w:val="39"/>
    <w:unhideWhenUsed/>
    <w:qFormat/>
    <w:rsid w:val="00E36375"/>
    <w:pPr>
      <w:spacing w:before="480" w:after="0" w:line="276" w:lineRule="auto"/>
      <w:outlineLvl w:val="9"/>
    </w:pPr>
    <w:rPr>
      <w:rFonts w:ascii="Arial Black" w:hAnsi="Arial Black"/>
      <w:caps/>
      <w:color w:val="2E74B5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247FC8"/>
    <w:pPr>
      <w:tabs>
        <w:tab w:val="left" w:pos="567"/>
        <w:tab w:val="right" w:leader="dot" w:pos="9350"/>
      </w:tabs>
      <w:spacing w:after="100" w:line="276" w:lineRule="auto"/>
      <w:ind w:leftChars="100" w:left="360" w:rightChars="100" w:right="180"/>
      <w:jc w:val="center"/>
    </w:pPr>
    <w:rPr>
      <w:color w:val="auto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811A02"/>
    <w:pPr>
      <w:tabs>
        <w:tab w:val="left" w:pos="440"/>
        <w:tab w:val="right" w:leader="dot" w:pos="9350"/>
      </w:tabs>
      <w:spacing w:after="100"/>
    </w:pPr>
    <w:rPr>
      <w:rFonts w:ascii="맑은 고딕" w:eastAsia="맑은 고딕" w:hAnsi="맑은 고딕"/>
      <w:b/>
      <w:noProof/>
      <w:color w:val="auto"/>
      <w:sz w:val="24"/>
      <w:szCs w:val="24"/>
      <w:lang w:val="ko-KR"/>
    </w:rPr>
  </w:style>
  <w:style w:type="paragraph" w:styleId="30">
    <w:name w:val="toc 3"/>
    <w:basedOn w:val="a1"/>
    <w:next w:val="a1"/>
    <w:autoRedefine/>
    <w:uiPriority w:val="39"/>
    <w:unhideWhenUsed/>
    <w:qFormat/>
    <w:rsid w:val="00247FC8"/>
    <w:pPr>
      <w:tabs>
        <w:tab w:val="left" w:pos="1200"/>
        <w:tab w:val="right" w:leader="dot" w:pos="9923"/>
      </w:tabs>
      <w:spacing w:after="100" w:line="276" w:lineRule="auto"/>
      <w:ind w:leftChars="472" w:left="850" w:rightChars="100" w:right="180"/>
    </w:pPr>
    <w:rPr>
      <w:rFonts w:ascii="맑은 고딕" w:eastAsia="맑은 고딕" w:hAnsi="맑은 고딕"/>
      <w:noProof/>
      <w:color w:val="auto"/>
      <w:sz w:val="22"/>
      <w:szCs w:val="22"/>
    </w:rPr>
  </w:style>
  <w:style w:type="character" w:styleId="af5">
    <w:name w:val="Hyperlink"/>
    <w:uiPriority w:val="99"/>
    <w:unhideWhenUsed/>
    <w:rsid w:val="00E36375"/>
    <w:rPr>
      <w:color w:val="40ACD1"/>
      <w:u w:val="single"/>
    </w:rPr>
  </w:style>
  <w:style w:type="paragraph" w:customStyle="1" w:styleId="af6">
    <w:name w:val="회신 주소"/>
    <w:basedOn w:val="a1"/>
    <w:rsid w:val="00241FE7"/>
    <w:pPr>
      <w:jc w:val="center"/>
    </w:pPr>
    <w:rPr>
      <w:rFonts w:eastAsia="굴림" w:cs="Garamond"/>
      <w:color w:val="auto"/>
      <w:spacing w:val="-3"/>
      <w:sz w:val="20"/>
      <w:lang w:val="ko-KR" w:bidi="ko-KR"/>
    </w:rPr>
  </w:style>
  <w:style w:type="character" w:customStyle="1" w:styleId="3Char">
    <w:name w:val="제목 3 Char"/>
    <w:link w:val="3"/>
    <w:uiPriority w:val="9"/>
    <w:rsid w:val="00A31162"/>
    <w:rPr>
      <w:rFonts w:ascii="Arial Black" w:eastAsia="맑은 고딕" w:hAnsi="Arial Black" w:cs="Times New Roman"/>
      <w:b/>
      <w:color w:val="5B9BD5"/>
      <w:sz w:val="22"/>
    </w:rPr>
  </w:style>
  <w:style w:type="paragraph" w:styleId="af7">
    <w:name w:val="List Paragraph"/>
    <w:basedOn w:val="a1"/>
    <w:uiPriority w:val="34"/>
    <w:unhideWhenUsed/>
    <w:qFormat/>
    <w:rsid w:val="000058AC"/>
    <w:pPr>
      <w:ind w:leftChars="400" w:left="800"/>
    </w:pPr>
  </w:style>
  <w:style w:type="paragraph" w:customStyle="1" w:styleId="af8">
    <w:name w:val="표준 단락"/>
    <w:rsid w:val="008D1C7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f9">
    <w:name w:val="바탕글"/>
    <w:rsid w:val="00212E41"/>
    <w:pPr>
      <w:widowControl w:val="0"/>
      <w:autoSpaceDE w:val="0"/>
      <w:autoSpaceDN w:val="0"/>
      <w:adjustRightInd w:val="0"/>
      <w:spacing w:line="299" w:lineRule="auto"/>
    </w:pPr>
    <w:rPr>
      <w:rFonts w:ascii="바탕체" w:eastAsia="바탕체" w:hAnsi="Times New Roman"/>
      <w:color w:val="000000"/>
    </w:rPr>
  </w:style>
  <w:style w:type="paragraph" w:styleId="2">
    <w:name w:val="List Bullet 2"/>
    <w:basedOn w:val="a1"/>
    <w:autoRedefine/>
    <w:rsid w:val="00CD562F"/>
    <w:pPr>
      <w:widowControl w:val="0"/>
      <w:numPr>
        <w:numId w:val="2"/>
      </w:numPr>
      <w:wordWrap w:val="0"/>
      <w:jc w:val="both"/>
    </w:pPr>
    <w:rPr>
      <w:rFonts w:ascii="Times New Roman" w:eastAsia="바탕체" w:hAnsi="Times New Roman"/>
      <w:color w:val="auto"/>
      <w:kern w:val="2"/>
      <w:sz w:val="20"/>
      <w:lang w:bidi="he-IL"/>
    </w:rPr>
  </w:style>
  <w:style w:type="paragraph" w:styleId="afa">
    <w:name w:val="Normal (Web)"/>
    <w:basedOn w:val="a1"/>
    <w:uiPriority w:val="99"/>
    <w:unhideWhenUsed/>
    <w:rsid w:val="00317111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paragraph" w:styleId="a">
    <w:name w:val="List Bullet"/>
    <w:basedOn w:val="a1"/>
    <w:uiPriority w:val="99"/>
    <w:unhideWhenUsed/>
    <w:qFormat/>
    <w:rsid w:val="007313F6"/>
    <w:pPr>
      <w:numPr>
        <w:numId w:val="3"/>
      </w:numPr>
      <w:contextualSpacing/>
    </w:pPr>
  </w:style>
  <w:style w:type="character" w:styleId="afb">
    <w:name w:val="FollowedHyperlink"/>
    <w:uiPriority w:val="99"/>
    <w:semiHidden/>
    <w:unhideWhenUsed/>
    <w:rsid w:val="004E5A11"/>
    <w:rPr>
      <w:color w:val="92588D"/>
      <w:u w:val="single"/>
    </w:rPr>
  </w:style>
  <w:style w:type="numbering" w:customStyle="1" w:styleId="1">
    <w:name w:val="스타일1"/>
    <w:uiPriority w:val="99"/>
    <w:rsid w:val="00A31162"/>
    <w:pPr>
      <w:numPr>
        <w:numId w:val="4"/>
      </w:numPr>
    </w:pPr>
  </w:style>
  <w:style w:type="character" w:customStyle="1" w:styleId="apple-converted-space">
    <w:name w:val="apple-converted-space"/>
    <w:basedOn w:val="a2"/>
    <w:rsid w:val="00F20A34"/>
  </w:style>
  <w:style w:type="paragraph" w:styleId="afc">
    <w:name w:val="Date"/>
    <w:basedOn w:val="a1"/>
    <w:next w:val="a1"/>
    <w:link w:val="Char5"/>
    <w:uiPriority w:val="99"/>
    <w:semiHidden/>
    <w:unhideWhenUsed/>
    <w:rsid w:val="00C919CA"/>
  </w:style>
  <w:style w:type="character" w:customStyle="1" w:styleId="Char5">
    <w:name w:val="날짜 Char"/>
    <w:basedOn w:val="a2"/>
    <w:link w:val="afc"/>
    <w:uiPriority w:val="99"/>
    <w:semiHidden/>
    <w:rsid w:val="00C919CA"/>
    <w:rPr>
      <w:color w:val="404040"/>
      <w:sz w:val="18"/>
    </w:rPr>
  </w:style>
  <w:style w:type="paragraph" w:styleId="4">
    <w:name w:val="toc 4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600" w:left="12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5">
    <w:name w:val="toc 5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800" w:left="17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707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36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7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6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54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8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73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1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6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%20https://webankapi.appplay.co.kr/api_test.jsp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____1.xlsx"/><Relationship Id="rId7" Type="http://schemas.openxmlformats.org/officeDocument/2006/relationships/webSettings" Target="webSettings.xml"/><Relationship Id="rId12" Type="http://schemas.openxmlformats.org/officeDocument/2006/relationships/hyperlink" Target="https://webankapi.appplay.co.kr/gateway.do" TargetMode="External"/><Relationship Id="rId17" Type="http://schemas.openxmlformats.org/officeDocument/2006/relationships/hyperlink" Target="https://github.com/greggles/mcc-codes/blob/master/mcc_codes.cs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ankdev.appplay.co.kr/api_test.js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ebankapi.appplay.co.kr/api_test.js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ebankdev.appplay.co.kr/gateway.do" TargetMode="External"/><Relationship Id="rId19" Type="http://schemas.openxmlformats.org/officeDocument/2006/relationships/package" Target="embeddings/Microsoft_Excel_____.xls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ebankdev.appplay.co.kr/api_test.jsp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yoo\Desktop\TEMP_FILE\&#52968;&#53584;&#52768;&#54540;&#47019;&#54268;_&#48736;&#47480;&#44228;&#51340;&#51312;&#54924;_%20API&#51221;&#51032;&#49436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2013-07-16T00:00:00</PublishDate>
  <Abstract>기업이 자금수납 또는 대금지급 등의 금융거래업무를 기업과 금융기관간 통신회선으로 연결하여 은행거래업무를 기업의 내부시스템에서 직접 처리할 수 있도록 해당 금융정보를 제공하는 서비스입니다.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6245C-850F-42EE-88EC-CFF29B9B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컨텐츠플랫폼_빠른계좌조회_ API정의서_v1.0.dotx</Template>
  <TotalTime>0</TotalTime>
  <Pages>153</Pages>
  <Words>21990</Words>
  <Characters>125347</Characters>
  <Application>Microsoft Office Word</Application>
  <DocSecurity>0</DocSecurity>
  <Lines>1044</Lines>
  <Paragraphs>294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[쿠콘 정보제공 표준 API]</vt:lpstr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>㈜쿠콘</Company>
  <LinksUpToDate>false</LinksUpToDate>
  <CharactersWithSpaces>147043</CharactersWithSpaces>
  <SharedDoc>false</SharedDoc>
  <HLinks>
    <vt:vector size="120" baseType="variant"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_Toc440358640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_Toc440358639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_Toc440358638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_Toc440358637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_Toc440358636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_Toc440358635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_Toc440358634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_Toc440358633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_Toc440358632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_Toc440358631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_Toc440358630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_Toc440358629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_Toc440358628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_Toc440358627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_Toc440358626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_Toc440358625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_Toc440358624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_Toc440358623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_Toc440358622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_Toc440358621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[쿠콘 정보제공 표준 API]</dc:title>
  <dc:subject>[펌뱅킹&gt;원화정보]</dc:subject>
  <dc:creator>cottonfield</dc:creator>
  <cp:keywords/>
  <dc:description/>
  <cp:lastModifiedBy>Kim Inchang</cp:lastModifiedBy>
  <cp:revision>2</cp:revision>
  <cp:lastPrinted>2015-07-08T00:28:00Z</cp:lastPrinted>
  <dcterms:created xsi:type="dcterms:W3CDTF">2019-04-24T05:45:00Z</dcterms:created>
  <dcterms:modified xsi:type="dcterms:W3CDTF">2019-04-24T05:45:00Z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